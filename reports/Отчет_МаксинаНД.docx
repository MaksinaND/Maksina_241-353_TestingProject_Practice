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jc w:val="center"/>
        <w:tblLook w:val="04A0" w:firstRow="1" w:lastRow="0" w:firstColumn="1" w:lastColumn="0" w:noHBand="0" w:noVBand="1"/>
      </w:tblPr>
      <w:tblGrid>
        <w:gridCol w:w="3261"/>
        <w:gridCol w:w="850"/>
        <w:gridCol w:w="1701"/>
        <w:gridCol w:w="992"/>
        <w:gridCol w:w="2977"/>
      </w:tblGrid>
      <w:tr w:rsidR="00977E55" w:rsidRPr="00971A8A" w:rsidTr="0056556D">
        <w:trPr>
          <w:trHeight w:val="991"/>
          <w:jc w:val="center"/>
        </w:trPr>
        <w:tc>
          <w:tcPr>
            <w:tcW w:w="9781" w:type="dxa"/>
            <w:gridSpan w:val="5"/>
            <w:shd w:val="clear" w:color="auto" w:fill="auto"/>
            <w:vAlign w:val="center"/>
          </w:tcPr>
          <w:p w:rsidR="004A4ED2" w:rsidRPr="00971A8A" w:rsidRDefault="000F6C3A" w:rsidP="00F323B4">
            <w:pPr>
              <w:widowControl w:val="0"/>
              <w:suppressAutoHyphens/>
              <w:autoSpaceDE w:val="0"/>
              <w:autoSpaceDN w:val="0"/>
              <w:jc w:val="center"/>
              <w:rPr>
                <w:rFonts w:eastAsia="Arial"/>
                <w:bCs/>
                <w:szCs w:val="24"/>
              </w:rPr>
            </w:pPr>
            <w:bookmarkStart w:id="0" w:name="_Hlk47349751"/>
            <w:r w:rsidRPr="00971A8A">
              <w:rPr>
                <w:rFonts w:eastAsia="Arial"/>
                <w:bCs/>
                <w:szCs w:val="24"/>
              </w:rPr>
              <w:t>Федеральное государственное автономное образовательное учреждение</w:t>
            </w:r>
            <w:r w:rsidR="00F323B4" w:rsidRPr="00971A8A">
              <w:rPr>
                <w:rFonts w:eastAsia="Arial"/>
                <w:bCs/>
                <w:szCs w:val="24"/>
              </w:rPr>
              <w:t xml:space="preserve"> в</w:t>
            </w:r>
            <w:r w:rsidRPr="00971A8A">
              <w:rPr>
                <w:rFonts w:eastAsia="Arial"/>
                <w:bCs/>
                <w:szCs w:val="24"/>
              </w:rPr>
              <w:t>ысшего образования</w:t>
            </w:r>
          </w:p>
        </w:tc>
      </w:tr>
      <w:tr w:rsidR="00977E55" w:rsidRPr="00971A8A" w:rsidTr="0056556D">
        <w:trPr>
          <w:trHeight w:val="720"/>
          <w:jc w:val="center"/>
        </w:trPr>
        <w:tc>
          <w:tcPr>
            <w:tcW w:w="9781" w:type="dxa"/>
            <w:gridSpan w:val="5"/>
            <w:shd w:val="clear" w:color="auto" w:fill="auto"/>
            <w:vAlign w:val="center"/>
          </w:tcPr>
          <w:p w:rsidR="004A4ED2" w:rsidRPr="00971A8A" w:rsidRDefault="00977E55" w:rsidP="00C543C2">
            <w:pPr>
              <w:widowControl w:val="0"/>
              <w:suppressAutoHyphens/>
              <w:jc w:val="center"/>
              <w:rPr>
                <w:rFonts w:eastAsia="Times New Roman"/>
                <w:lang w:eastAsia="ru-RU"/>
              </w:rPr>
            </w:pPr>
            <w:r w:rsidRPr="00971A8A">
              <w:rPr>
                <w:rFonts w:eastAsia="Times New Roman"/>
                <w:color w:val="000000"/>
                <w:lang w:eastAsia="ru-RU"/>
              </w:rPr>
              <w:t>«</w:t>
            </w:r>
            <w:r w:rsidR="004A4ED2" w:rsidRPr="00971A8A">
              <w:rPr>
                <w:rFonts w:eastAsia="Times New Roman"/>
                <w:color w:val="000000"/>
                <w:lang w:eastAsia="ru-RU"/>
              </w:rPr>
              <w:t>МОСКОВСКИЙ ПОЛИТЕХНИЧЕСКИЙ УНИВЕРСИТЕТ</w:t>
            </w:r>
            <w:r w:rsidRPr="00971A8A">
              <w:rPr>
                <w:rFonts w:eastAsia="Times New Roman"/>
                <w:color w:val="000000"/>
                <w:lang w:eastAsia="ru-RU"/>
              </w:rPr>
              <w:t>»</w:t>
            </w:r>
          </w:p>
        </w:tc>
      </w:tr>
      <w:tr w:rsidR="00977E55" w:rsidRPr="00971A8A" w:rsidTr="00FA363B">
        <w:trPr>
          <w:trHeight w:val="57"/>
          <w:jc w:val="center"/>
        </w:trPr>
        <w:tc>
          <w:tcPr>
            <w:tcW w:w="4111" w:type="dxa"/>
            <w:gridSpan w:val="2"/>
            <w:shd w:val="clear" w:color="auto" w:fill="auto"/>
          </w:tcPr>
          <w:p w:rsidR="00977E55" w:rsidRPr="00971A8A" w:rsidRDefault="00977E55" w:rsidP="00C33443">
            <w:pPr>
              <w:suppressAutoHyphens/>
              <w:spacing w:line="276" w:lineRule="auto"/>
              <w:ind w:right="-1134"/>
              <w:rPr>
                <w:rFonts w:eastAsia="Times New Roman"/>
                <w:sz w:val="10"/>
                <w:lang w:eastAsia="ru-RU"/>
              </w:rPr>
            </w:pPr>
          </w:p>
        </w:tc>
        <w:tc>
          <w:tcPr>
            <w:tcW w:w="5670" w:type="dxa"/>
            <w:gridSpan w:val="3"/>
            <w:shd w:val="clear" w:color="auto" w:fill="auto"/>
          </w:tcPr>
          <w:p w:rsidR="00977E55" w:rsidRPr="00971A8A" w:rsidRDefault="00977E55" w:rsidP="00C33443">
            <w:pPr>
              <w:suppressAutoHyphens/>
              <w:spacing w:line="276" w:lineRule="auto"/>
              <w:ind w:right="-1134"/>
              <w:rPr>
                <w:rFonts w:eastAsia="Times New Roman"/>
                <w:sz w:val="10"/>
                <w:lang w:eastAsia="ru-RU"/>
              </w:rPr>
            </w:pPr>
          </w:p>
        </w:tc>
      </w:tr>
      <w:tr w:rsidR="00977E55" w:rsidRPr="00971A8A" w:rsidTr="00FA363B">
        <w:trPr>
          <w:trHeight w:val="489"/>
          <w:jc w:val="center"/>
        </w:trPr>
        <w:tc>
          <w:tcPr>
            <w:tcW w:w="4111" w:type="dxa"/>
            <w:gridSpan w:val="2"/>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Факультет</w:t>
            </w:r>
            <w:r w:rsidR="00977E55" w:rsidRPr="00971A8A">
              <w:rPr>
                <w:rFonts w:eastAsia="Times New Roman"/>
                <w:lang w:eastAsia="ru-RU"/>
              </w:rPr>
              <w:t>:</w:t>
            </w:r>
          </w:p>
        </w:tc>
        <w:tc>
          <w:tcPr>
            <w:tcW w:w="5670" w:type="dxa"/>
            <w:gridSpan w:val="3"/>
            <w:shd w:val="clear" w:color="auto" w:fill="auto"/>
            <w:vAlign w:val="center"/>
          </w:tcPr>
          <w:p w:rsidR="00977E55" w:rsidRPr="00971A8A" w:rsidRDefault="00977E55" w:rsidP="00A27612">
            <w:pPr>
              <w:suppressAutoHyphens/>
              <w:rPr>
                <w:rFonts w:eastAsia="Times New Roman"/>
                <w:lang w:eastAsia="ru-RU"/>
              </w:rPr>
            </w:pPr>
            <w:r w:rsidRPr="00971A8A">
              <w:rPr>
                <w:rFonts w:eastAsia="Times New Roman"/>
                <w:lang w:eastAsia="ru-RU"/>
              </w:rPr>
              <w:t>Ин</w:t>
            </w:r>
            <w:r w:rsidR="004A4ED2" w:rsidRPr="00971A8A">
              <w:rPr>
                <w:rFonts w:eastAsia="Times New Roman"/>
                <w:lang w:eastAsia="ru-RU"/>
              </w:rPr>
              <w:t>формационные технологии</w:t>
            </w:r>
          </w:p>
        </w:tc>
      </w:tr>
      <w:tr w:rsidR="00977E55" w:rsidRPr="00971A8A" w:rsidTr="00FA363B">
        <w:trPr>
          <w:trHeight w:val="452"/>
          <w:jc w:val="center"/>
        </w:trPr>
        <w:tc>
          <w:tcPr>
            <w:tcW w:w="4111" w:type="dxa"/>
            <w:gridSpan w:val="2"/>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Кафедра</w:t>
            </w:r>
            <w:r w:rsidR="00977E55" w:rsidRPr="00971A8A">
              <w:rPr>
                <w:rFonts w:eastAsia="Times New Roman"/>
                <w:lang w:eastAsia="ru-RU"/>
              </w:rPr>
              <w:t>:</w:t>
            </w:r>
          </w:p>
        </w:tc>
        <w:tc>
          <w:tcPr>
            <w:tcW w:w="5670" w:type="dxa"/>
            <w:gridSpan w:val="3"/>
            <w:shd w:val="clear" w:color="auto" w:fill="auto"/>
            <w:vAlign w:val="center"/>
          </w:tcPr>
          <w:p w:rsidR="00977E55" w:rsidRPr="00971A8A" w:rsidRDefault="004A4ED2" w:rsidP="00A27612">
            <w:pPr>
              <w:suppressAutoHyphens/>
              <w:rPr>
                <w:rFonts w:eastAsia="Times New Roman"/>
                <w:lang w:eastAsia="ru-RU"/>
              </w:rPr>
            </w:pPr>
            <w:r w:rsidRPr="00971A8A">
              <w:rPr>
                <w:rFonts w:eastAsia="Times New Roman"/>
                <w:lang w:eastAsia="ru-RU"/>
              </w:rPr>
              <w:t>«Информационная безопасность»</w:t>
            </w:r>
          </w:p>
        </w:tc>
      </w:tr>
      <w:tr w:rsidR="00977E55" w:rsidRPr="00971A8A" w:rsidTr="00FA363B">
        <w:trPr>
          <w:trHeight w:val="497"/>
          <w:jc w:val="center"/>
        </w:trPr>
        <w:tc>
          <w:tcPr>
            <w:tcW w:w="4111" w:type="dxa"/>
            <w:gridSpan w:val="2"/>
            <w:shd w:val="clear" w:color="auto" w:fill="auto"/>
            <w:vAlign w:val="center"/>
          </w:tcPr>
          <w:p w:rsidR="00977E55" w:rsidRPr="00971A8A" w:rsidRDefault="006A44BF" w:rsidP="00A27612">
            <w:pPr>
              <w:suppressAutoHyphens/>
              <w:rPr>
                <w:rFonts w:eastAsia="Times New Roman"/>
                <w:lang w:eastAsia="ru-RU"/>
              </w:rPr>
            </w:pPr>
            <w:r w:rsidRPr="00971A8A">
              <w:rPr>
                <w:rFonts w:eastAsia="Times New Roman"/>
                <w:lang w:eastAsia="ru-RU"/>
              </w:rPr>
              <w:t>Направление подготовки/специальность:</w:t>
            </w:r>
          </w:p>
        </w:tc>
        <w:tc>
          <w:tcPr>
            <w:tcW w:w="5670" w:type="dxa"/>
            <w:gridSpan w:val="3"/>
            <w:shd w:val="clear" w:color="auto" w:fill="auto"/>
            <w:vAlign w:val="center"/>
          </w:tcPr>
          <w:p w:rsidR="00977E55" w:rsidRPr="00971A8A" w:rsidRDefault="00D73C40" w:rsidP="00A27612">
            <w:pPr>
              <w:suppressAutoHyphens/>
              <w:rPr>
                <w:rFonts w:eastAsia="Times New Roman"/>
                <w:lang w:eastAsia="ru-RU"/>
              </w:rPr>
            </w:pPr>
            <w:r w:rsidRPr="00971A8A">
              <w:rPr>
                <w:rFonts w:eastAsia="Times New Roman"/>
                <w:lang w:eastAsia="ru-RU"/>
              </w:rPr>
              <w:t>10.03.01 Информационная безопасность</w:t>
            </w:r>
          </w:p>
        </w:tc>
      </w:tr>
      <w:tr w:rsidR="00977E55" w:rsidRPr="00971A8A" w:rsidTr="00FA363B">
        <w:trPr>
          <w:trHeight w:val="20"/>
          <w:jc w:val="center"/>
        </w:trPr>
        <w:tc>
          <w:tcPr>
            <w:tcW w:w="4111" w:type="dxa"/>
            <w:gridSpan w:val="2"/>
            <w:shd w:val="clear" w:color="auto" w:fill="auto"/>
          </w:tcPr>
          <w:p w:rsidR="00977E55" w:rsidRPr="00971A8A" w:rsidRDefault="00977E55" w:rsidP="00C33443">
            <w:pPr>
              <w:suppressAutoHyphens/>
              <w:rPr>
                <w:rFonts w:eastAsia="Times New Roman"/>
                <w:sz w:val="10"/>
                <w:lang w:eastAsia="ru-RU"/>
              </w:rPr>
            </w:pPr>
          </w:p>
        </w:tc>
        <w:tc>
          <w:tcPr>
            <w:tcW w:w="5670" w:type="dxa"/>
            <w:gridSpan w:val="3"/>
            <w:shd w:val="clear" w:color="auto" w:fill="auto"/>
          </w:tcPr>
          <w:p w:rsidR="00977E55" w:rsidRPr="00971A8A" w:rsidRDefault="00977E55" w:rsidP="00C33443">
            <w:pPr>
              <w:suppressAutoHyphens/>
              <w:rPr>
                <w:rFonts w:eastAsia="Times New Roman"/>
                <w:sz w:val="10"/>
                <w:lang w:eastAsia="ru-RU"/>
              </w:rPr>
            </w:pPr>
          </w:p>
        </w:tc>
      </w:tr>
      <w:tr w:rsidR="00977E55" w:rsidRPr="00540FAB" w:rsidTr="00422418">
        <w:trPr>
          <w:trHeight w:val="2416"/>
          <w:jc w:val="center"/>
        </w:trPr>
        <w:tc>
          <w:tcPr>
            <w:tcW w:w="9781" w:type="dxa"/>
            <w:gridSpan w:val="5"/>
            <w:shd w:val="clear" w:color="auto" w:fill="auto"/>
            <w:vAlign w:val="center"/>
          </w:tcPr>
          <w:p w:rsidR="00977E55" w:rsidRPr="00D52562" w:rsidRDefault="00C33443" w:rsidP="00C77745">
            <w:pPr>
              <w:widowControl w:val="0"/>
              <w:suppressAutoHyphens/>
              <w:jc w:val="center"/>
              <w:rPr>
                <w:rFonts w:eastAsia="Times New Roman"/>
                <w:caps/>
                <w:lang w:eastAsia="ru-RU"/>
              </w:rPr>
            </w:pPr>
            <w:r w:rsidRPr="00D52562">
              <w:rPr>
                <w:caps/>
                <w:szCs w:val="24"/>
              </w:rPr>
              <w:t xml:space="preserve">Отчет </w:t>
            </w:r>
            <w:r w:rsidR="00D52562">
              <w:rPr>
                <w:caps/>
                <w:szCs w:val="24"/>
              </w:rPr>
              <w:br/>
            </w:r>
            <w:r w:rsidRPr="00D52562">
              <w:rPr>
                <w:caps/>
                <w:szCs w:val="24"/>
              </w:rPr>
              <w:t xml:space="preserve">по </w:t>
            </w:r>
            <w:r w:rsidR="00C77745">
              <w:rPr>
                <w:caps/>
                <w:szCs w:val="24"/>
              </w:rPr>
              <w:t>проектной (</w:t>
            </w:r>
            <w:r w:rsidRPr="00D52562">
              <w:rPr>
                <w:caps/>
                <w:szCs w:val="24"/>
              </w:rPr>
              <w:t>учебной</w:t>
            </w:r>
            <w:r w:rsidR="008E2C7C">
              <w:rPr>
                <w:caps/>
                <w:szCs w:val="24"/>
              </w:rPr>
              <w:t xml:space="preserve">) </w:t>
            </w:r>
            <w:r w:rsidRPr="00D52562">
              <w:rPr>
                <w:caps/>
                <w:szCs w:val="24"/>
              </w:rPr>
              <w:t>практике</w:t>
            </w: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sz w:val="10"/>
                <w:lang w:eastAsia="ru-RU"/>
              </w:rPr>
            </w:pPr>
          </w:p>
        </w:tc>
        <w:tc>
          <w:tcPr>
            <w:tcW w:w="5670" w:type="dxa"/>
            <w:gridSpan w:val="3"/>
            <w:shd w:val="clear" w:color="auto" w:fill="auto"/>
          </w:tcPr>
          <w:p w:rsidR="00977E55" w:rsidRPr="00540FAB" w:rsidRDefault="00977E55" w:rsidP="00C33443">
            <w:pPr>
              <w:suppressAutoHyphens/>
              <w:rPr>
                <w:rFonts w:eastAsia="Times New Roman"/>
                <w:sz w:val="10"/>
                <w:lang w:eastAsia="ru-RU"/>
              </w:rPr>
            </w:pP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893BC7" w:rsidRPr="00540FAB" w:rsidTr="00FA363B">
        <w:trPr>
          <w:trHeight w:val="20"/>
          <w:jc w:val="center"/>
        </w:trPr>
        <w:tc>
          <w:tcPr>
            <w:tcW w:w="4111" w:type="dxa"/>
            <w:gridSpan w:val="2"/>
            <w:shd w:val="clear" w:color="auto" w:fill="auto"/>
          </w:tcPr>
          <w:p w:rsidR="00893BC7" w:rsidRPr="00540FAB" w:rsidRDefault="00893BC7" w:rsidP="00C33443">
            <w:pPr>
              <w:suppressAutoHyphens/>
              <w:rPr>
                <w:rFonts w:eastAsia="Times New Roman"/>
                <w:b/>
                <w:szCs w:val="24"/>
                <w:lang w:eastAsia="ru-RU"/>
              </w:rPr>
            </w:pPr>
          </w:p>
        </w:tc>
        <w:tc>
          <w:tcPr>
            <w:tcW w:w="5670" w:type="dxa"/>
            <w:gridSpan w:val="3"/>
            <w:shd w:val="clear" w:color="auto" w:fill="auto"/>
          </w:tcPr>
          <w:p w:rsidR="00893BC7" w:rsidRPr="00540FAB" w:rsidRDefault="00893BC7" w:rsidP="00C33443">
            <w:pPr>
              <w:suppressAutoHyphens/>
              <w:jc w:val="right"/>
              <w:rPr>
                <w:rFonts w:eastAsia="Times New Roman"/>
                <w:szCs w:val="24"/>
                <w:lang w:eastAsia="ru-RU"/>
              </w:rPr>
            </w:pP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977E55" w:rsidRPr="00540FAB" w:rsidTr="00FA363B">
        <w:trPr>
          <w:trHeight w:val="20"/>
          <w:jc w:val="center"/>
        </w:trPr>
        <w:tc>
          <w:tcPr>
            <w:tcW w:w="4111" w:type="dxa"/>
            <w:gridSpan w:val="2"/>
            <w:shd w:val="clear" w:color="auto" w:fill="auto"/>
          </w:tcPr>
          <w:p w:rsidR="00977E55" w:rsidRPr="00894F48" w:rsidRDefault="00894F48" w:rsidP="00894F48">
            <w:pPr>
              <w:suppressAutoHyphens/>
              <w:rPr>
                <w:rFonts w:eastAsia="Times New Roman"/>
                <w:lang w:eastAsia="ru-RU"/>
              </w:rPr>
            </w:pPr>
            <w:r w:rsidRPr="00894F48">
              <w:rPr>
                <w:lang w:eastAsia="ru-RU"/>
              </w:rPr>
              <w:t xml:space="preserve">Студент: </w:t>
            </w:r>
            <w:r w:rsidR="0015783F">
              <w:rPr>
                <w:lang w:eastAsia="ru-RU"/>
              </w:rPr>
              <w:tab/>
            </w:r>
            <w:r w:rsidR="0015783F">
              <w:rPr>
                <w:lang w:eastAsia="ru-RU"/>
              </w:rPr>
              <w:tab/>
            </w:r>
            <w:r w:rsidRPr="00894F48">
              <w:rPr>
                <w:szCs w:val="24"/>
              </w:rPr>
              <w:t>Максина Н. Д.</w:t>
            </w:r>
          </w:p>
        </w:tc>
        <w:tc>
          <w:tcPr>
            <w:tcW w:w="5670" w:type="dxa"/>
            <w:gridSpan w:val="3"/>
            <w:shd w:val="clear" w:color="auto" w:fill="auto"/>
          </w:tcPr>
          <w:p w:rsidR="00977E55" w:rsidRPr="00540FAB" w:rsidRDefault="00894F48" w:rsidP="00A27612">
            <w:pPr>
              <w:suppressAutoHyphens/>
              <w:rPr>
                <w:rFonts w:eastAsia="Times New Roman"/>
                <w:lang w:eastAsia="ru-RU"/>
              </w:rPr>
            </w:pPr>
            <w:r>
              <w:rPr>
                <w:szCs w:val="24"/>
                <w:lang w:eastAsia="ru-RU"/>
              </w:rPr>
              <w:t>Группа:</w:t>
            </w:r>
            <w:r w:rsidR="00C33443" w:rsidRPr="00540FAB">
              <w:rPr>
                <w:szCs w:val="24"/>
                <w:lang w:eastAsia="ru-RU"/>
              </w:rPr>
              <w:t xml:space="preserve"> </w:t>
            </w:r>
            <w:r w:rsidR="00C33443" w:rsidRPr="00540FAB">
              <w:rPr>
                <w:szCs w:val="24"/>
              </w:rPr>
              <w:t>241-353</w:t>
            </w:r>
          </w:p>
        </w:tc>
      </w:tr>
      <w:tr w:rsidR="00977E55" w:rsidRPr="00540FAB" w:rsidTr="00FA363B">
        <w:trPr>
          <w:trHeight w:val="20"/>
          <w:jc w:val="center"/>
        </w:trPr>
        <w:tc>
          <w:tcPr>
            <w:tcW w:w="4111" w:type="dxa"/>
            <w:gridSpan w:val="2"/>
            <w:shd w:val="clear" w:color="auto" w:fill="auto"/>
          </w:tcPr>
          <w:p w:rsidR="00977E55" w:rsidRPr="00540FAB" w:rsidRDefault="00977E55" w:rsidP="00C33443">
            <w:pPr>
              <w:suppressAutoHyphens/>
              <w:rPr>
                <w:rFonts w:eastAsia="Times New Roman"/>
                <w:b/>
                <w:lang w:eastAsia="ru-RU"/>
              </w:rPr>
            </w:pPr>
          </w:p>
        </w:tc>
        <w:tc>
          <w:tcPr>
            <w:tcW w:w="5670" w:type="dxa"/>
            <w:gridSpan w:val="3"/>
            <w:shd w:val="clear" w:color="auto" w:fill="auto"/>
          </w:tcPr>
          <w:p w:rsidR="00977E55" w:rsidRPr="00540FAB" w:rsidRDefault="00977E55" w:rsidP="00C33443">
            <w:pPr>
              <w:suppressAutoHyphens/>
              <w:jc w:val="right"/>
              <w:rPr>
                <w:rFonts w:eastAsia="Times New Roman"/>
                <w:lang w:eastAsia="ru-RU"/>
              </w:rPr>
            </w:pPr>
          </w:p>
        </w:tc>
      </w:tr>
      <w:tr w:rsidR="00C33443" w:rsidRPr="00540FAB" w:rsidTr="00FA363B">
        <w:trPr>
          <w:trHeight w:val="397"/>
          <w:jc w:val="center"/>
        </w:trPr>
        <w:tc>
          <w:tcPr>
            <w:tcW w:w="4111" w:type="dxa"/>
            <w:gridSpan w:val="2"/>
            <w:shd w:val="clear" w:color="auto" w:fill="auto"/>
          </w:tcPr>
          <w:p w:rsidR="00C33443" w:rsidRPr="00A27612" w:rsidRDefault="00A27612" w:rsidP="00C33443">
            <w:pPr>
              <w:suppressAutoHyphens/>
              <w:rPr>
                <w:rFonts w:eastAsia="Times New Roman"/>
                <w:lang w:eastAsia="ru-RU"/>
              </w:rPr>
            </w:pPr>
            <w:r>
              <w:rPr>
                <w:lang w:eastAsia="ru-RU"/>
              </w:rPr>
              <w:t>Место прохождения практики</w:t>
            </w:r>
            <w:r w:rsidR="00C33443" w:rsidRPr="00A27612">
              <w:rPr>
                <w:lang w:eastAsia="ru-RU"/>
              </w:rPr>
              <w:t>:</w:t>
            </w:r>
          </w:p>
        </w:tc>
        <w:tc>
          <w:tcPr>
            <w:tcW w:w="5670" w:type="dxa"/>
            <w:gridSpan w:val="3"/>
            <w:shd w:val="clear" w:color="auto" w:fill="auto"/>
          </w:tcPr>
          <w:p w:rsidR="00FA363B" w:rsidRDefault="00FA363B" w:rsidP="00FA363B">
            <w:pPr>
              <w:suppressAutoHyphens/>
              <w:rPr>
                <w:rFonts w:eastAsia="Arial"/>
                <w:szCs w:val="24"/>
              </w:rPr>
            </w:pPr>
            <w:r w:rsidRPr="00C33443">
              <w:rPr>
                <w:rFonts w:eastAsia="Arial"/>
                <w:szCs w:val="24"/>
              </w:rPr>
              <w:t xml:space="preserve">Московский Политех, </w:t>
            </w:r>
          </w:p>
          <w:p w:rsidR="00C33443" w:rsidRPr="00540FAB" w:rsidRDefault="00FA363B" w:rsidP="00FA363B">
            <w:pPr>
              <w:suppressAutoHyphens/>
              <w:rPr>
                <w:rFonts w:eastAsia="Times New Roman"/>
                <w:lang w:eastAsia="ru-RU"/>
              </w:rPr>
            </w:pPr>
            <w:r>
              <w:rPr>
                <w:rFonts w:eastAsia="Arial"/>
                <w:szCs w:val="24"/>
              </w:rPr>
              <w:t>кафедра: Информационная безопасность</w:t>
            </w:r>
          </w:p>
        </w:tc>
      </w:tr>
      <w:tr w:rsidR="001C6845" w:rsidRPr="00540FAB" w:rsidTr="0056556D">
        <w:trPr>
          <w:trHeight w:val="20"/>
          <w:jc w:val="center"/>
        </w:trPr>
        <w:tc>
          <w:tcPr>
            <w:tcW w:w="9781" w:type="dxa"/>
            <w:gridSpan w:val="5"/>
            <w:shd w:val="clear" w:color="auto" w:fill="auto"/>
          </w:tcPr>
          <w:p w:rsidR="001C6845" w:rsidRPr="00C33443" w:rsidRDefault="001C6845" w:rsidP="00C33443">
            <w:pPr>
              <w:suppressAutoHyphens/>
              <w:rPr>
                <w:rFonts w:eastAsia="Arial"/>
                <w:szCs w:val="24"/>
              </w:rPr>
            </w:pPr>
          </w:p>
        </w:tc>
      </w:tr>
      <w:tr w:rsidR="001C6845" w:rsidRPr="00540FAB" w:rsidTr="008E2C7C">
        <w:trPr>
          <w:trHeight w:val="429"/>
          <w:jc w:val="center"/>
        </w:trPr>
        <w:tc>
          <w:tcPr>
            <w:tcW w:w="3261" w:type="dxa"/>
            <w:shd w:val="clear" w:color="auto" w:fill="auto"/>
          </w:tcPr>
          <w:p w:rsidR="001C6845" w:rsidRPr="00C33443" w:rsidRDefault="001C6845" w:rsidP="00C33443">
            <w:pPr>
              <w:suppressAutoHyphens/>
              <w:rPr>
                <w:rFonts w:eastAsia="Arial"/>
                <w:szCs w:val="24"/>
              </w:rPr>
            </w:pPr>
            <w:r>
              <w:rPr>
                <w:rFonts w:eastAsia="Arial"/>
                <w:szCs w:val="24"/>
              </w:rPr>
              <w:t>Отчет принят с оценкой:</w:t>
            </w:r>
          </w:p>
        </w:tc>
        <w:tc>
          <w:tcPr>
            <w:tcW w:w="2551" w:type="dxa"/>
            <w:gridSpan w:val="2"/>
            <w:tcBorders>
              <w:bottom w:val="single" w:sz="8" w:space="0" w:color="auto"/>
            </w:tcBorders>
            <w:shd w:val="clear" w:color="auto" w:fill="auto"/>
          </w:tcPr>
          <w:p w:rsidR="001C6845" w:rsidRPr="00C33443" w:rsidRDefault="001C6845" w:rsidP="00C33443">
            <w:pPr>
              <w:suppressAutoHyphens/>
              <w:rPr>
                <w:rFonts w:eastAsia="Arial"/>
                <w:szCs w:val="24"/>
              </w:rPr>
            </w:pPr>
          </w:p>
        </w:tc>
        <w:tc>
          <w:tcPr>
            <w:tcW w:w="992" w:type="dxa"/>
            <w:shd w:val="clear" w:color="auto" w:fill="auto"/>
          </w:tcPr>
          <w:p w:rsidR="001C6845" w:rsidRPr="00C33443" w:rsidRDefault="001C6845" w:rsidP="00C33443">
            <w:pPr>
              <w:suppressAutoHyphens/>
              <w:rPr>
                <w:rFonts w:eastAsia="Arial"/>
                <w:szCs w:val="24"/>
              </w:rPr>
            </w:pPr>
            <w:r>
              <w:rPr>
                <w:rFonts w:eastAsia="Arial"/>
                <w:szCs w:val="24"/>
              </w:rPr>
              <w:t>Дата:</w:t>
            </w:r>
          </w:p>
        </w:tc>
        <w:tc>
          <w:tcPr>
            <w:tcW w:w="2977" w:type="dxa"/>
            <w:tcBorders>
              <w:bottom w:val="single" w:sz="8" w:space="0" w:color="auto"/>
            </w:tcBorders>
            <w:shd w:val="clear" w:color="auto" w:fill="auto"/>
          </w:tcPr>
          <w:p w:rsidR="001C6845" w:rsidRPr="00C33443" w:rsidRDefault="001C6845" w:rsidP="00C33443">
            <w:pPr>
              <w:suppressAutoHyphens/>
              <w:rPr>
                <w:rFonts w:eastAsia="Arial"/>
                <w:szCs w:val="24"/>
              </w:rPr>
            </w:pPr>
          </w:p>
        </w:tc>
      </w:tr>
      <w:tr w:rsidR="0056556D" w:rsidRPr="00540FAB" w:rsidTr="008E2C7C">
        <w:trPr>
          <w:trHeight w:val="429"/>
          <w:jc w:val="center"/>
        </w:trPr>
        <w:tc>
          <w:tcPr>
            <w:tcW w:w="3261" w:type="dxa"/>
            <w:shd w:val="clear" w:color="auto" w:fill="auto"/>
          </w:tcPr>
          <w:p w:rsidR="0056556D" w:rsidRDefault="0056556D" w:rsidP="00C33443">
            <w:pPr>
              <w:suppressAutoHyphens/>
              <w:rPr>
                <w:rFonts w:eastAsia="Arial"/>
                <w:szCs w:val="24"/>
              </w:rPr>
            </w:pPr>
          </w:p>
        </w:tc>
        <w:tc>
          <w:tcPr>
            <w:tcW w:w="2551" w:type="dxa"/>
            <w:gridSpan w:val="2"/>
            <w:tcBorders>
              <w:top w:val="single" w:sz="8" w:space="0" w:color="auto"/>
            </w:tcBorders>
            <w:shd w:val="clear" w:color="auto" w:fill="auto"/>
          </w:tcPr>
          <w:p w:rsidR="0056556D" w:rsidRPr="00C33443" w:rsidRDefault="0056556D" w:rsidP="00C33443">
            <w:pPr>
              <w:suppressAutoHyphens/>
              <w:rPr>
                <w:rFonts w:eastAsia="Arial"/>
                <w:szCs w:val="24"/>
              </w:rPr>
            </w:pPr>
          </w:p>
        </w:tc>
        <w:tc>
          <w:tcPr>
            <w:tcW w:w="992" w:type="dxa"/>
            <w:shd w:val="clear" w:color="auto" w:fill="auto"/>
          </w:tcPr>
          <w:p w:rsidR="0056556D" w:rsidRDefault="0056556D" w:rsidP="00C33443">
            <w:pPr>
              <w:suppressAutoHyphens/>
              <w:rPr>
                <w:rFonts w:eastAsia="Arial"/>
                <w:szCs w:val="24"/>
              </w:rPr>
            </w:pPr>
          </w:p>
        </w:tc>
        <w:tc>
          <w:tcPr>
            <w:tcW w:w="2977" w:type="dxa"/>
            <w:tcBorders>
              <w:top w:val="single" w:sz="8" w:space="0" w:color="auto"/>
            </w:tcBorders>
            <w:shd w:val="clear" w:color="auto" w:fill="auto"/>
          </w:tcPr>
          <w:p w:rsidR="0056556D" w:rsidRPr="00C33443" w:rsidRDefault="0056556D" w:rsidP="00C33443">
            <w:pPr>
              <w:suppressAutoHyphens/>
              <w:rPr>
                <w:rFonts w:eastAsia="Arial"/>
                <w:szCs w:val="24"/>
              </w:rPr>
            </w:pPr>
          </w:p>
        </w:tc>
      </w:tr>
      <w:tr w:rsidR="00264177" w:rsidRPr="00540FAB" w:rsidTr="00FA363B">
        <w:trPr>
          <w:trHeight w:val="20"/>
          <w:jc w:val="center"/>
        </w:trPr>
        <w:tc>
          <w:tcPr>
            <w:tcW w:w="4111" w:type="dxa"/>
            <w:gridSpan w:val="2"/>
            <w:shd w:val="clear" w:color="auto" w:fill="auto"/>
          </w:tcPr>
          <w:p w:rsidR="00264177" w:rsidRPr="00540FAB" w:rsidRDefault="00264177" w:rsidP="00977E55">
            <w:pPr>
              <w:rPr>
                <w:rFonts w:eastAsia="Times New Roman"/>
                <w:b/>
                <w:lang w:eastAsia="ru-RU"/>
              </w:rPr>
            </w:pPr>
          </w:p>
        </w:tc>
        <w:tc>
          <w:tcPr>
            <w:tcW w:w="5670" w:type="dxa"/>
            <w:gridSpan w:val="3"/>
            <w:shd w:val="clear" w:color="auto" w:fill="auto"/>
          </w:tcPr>
          <w:p w:rsidR="00264177" w:rsidRPr="00540FAB" w:rsidRDefault="00264177" w:rsidP="00977E55">
            <w:pPr>
              <w:jc w:val="right"/>
              <w:rPr>
                <w:rFonts w:eastAsia="Arial"/>
                <w:sz w:val="24"/>
                <w:szCs w:val="24"/>
              </w:rPr>
            </w:pPr>
          </w:p>
        </w:tc>
      </w:tr>
      <w:tr w:rsidR="00264177" w:rsidRPr="00540FAB" w:rsidTr="00FA363B">
        <w:trPr>
          <w:trHeight w:val="20"/>
          <w:jc w:val="center"/>
        </w:trPr>
        <w:tc>
          <w:tcPr>
            <w:tcW w:w="3261" w:type="dxa"/>
            <w:shd w:val="clear" w:color="auto" w:fill="auto"/>
          </w:tcPr>
          <w:p w:rsidR="00264177" w:rsidRPr="00FA363B" w:rsidRDefault="00FA363B" w:rsidP="00977E55">
            <w:pPr>
              <w:rPr>
                <w:rFonts w:eastAsia="Times New Roman"/>
                <w:lang w:eastAsia="ru-RU"/>
              </w:rPr>
            </w:pPr>
            <w:r w:rsidRPr="00FA363B">
              <w:rPr>
                <w:rFonts w:eastAsia="Times New Roman"/>
                <w:lang w:eastAsia="ru-RU"/>
              </w:rPr>
              <w:t>Руководитель практики:</w:t>
            </w:r>
          </w:p>
        </w:tc>
        <w:tc>
          <w:tcPr>
            <w:tcW w:w="6520" w:type="dxa"/>
            <w:gridSpan w:val="4"/>
            <w:shd w:val="clear" w:color="auto" w:fill="auto"/>
          </w:tcPr>
          <w:p w:rsidR="00264177" w:rsidRPr="00540FAB" w:rsidRDefault="007450FB" w:rsidP="00FA363B">
            <w:pPr>
              <w:rPr>
                <w:rFonts w:eastAsia="Arial"/>
                <w:sz w:val="24"/>
                <w:szCs w:val="24"/>
              </w:rPr>
            </w:pPr>
            <w:r>
              <w:rPr>
                <w:szCs w:val="24"/>
              </w:rPr>
              <w:t>Гневшев Александр Юрьевич</w:t>
            </w:r>
          </w:p>
        </w:tc>
      </w:tr>
      <w:tr w:rsidR="00977E55" w:rsidRPr="00540FAB" w:rsidTr="00422418">
        <w:trPr>
          <w:trHeight w:val="3715"/>
          <w:jc w:val="center"/>
        </w:trPr>
        <w:tc>
          <w:tcPr>
            <w:tcW w:w="9781" w:type="dxa"/>
            <w:gridSpan w:val="5"/>
            <w:shd w:val="clear" w:color="auto" w:fill="auto"/>
            <w:vAlign w:val="bottom"/>
          </w:tcPr>
          <w:p w:rsidR="00977E55" w:rsidRPr="00422418" w:rsidRDefault="00977E55" w:rsidP="00977E55">
            <w:pPr>
              <w:jc w:val="center"/>
              <w:rPr>
                <w:rFonts w:eastAsia="Arial"/>
                <w:sz w:val="24"/>
                <w:szCs w:val="24"/>
              </w:rPr>
            </w:pPr>
            <w:r w:rsidRPr="00422418">
              <w:rPr>
                <w:lang w:eastAsia="ru-RU"/>
              </w:rPr>
              <w:t>Москва 2025 г.</w:t>
            </w:r>
          </w:p>
        </w:tc>
      </w:tr>
    </w:tbl>
    <w:p w:rsidR="00977E55" w:rsidRDefault="00977E55" w:rsidP="008B133F"/>
    <w:p w:rsidR="00977E55" w:rsidRDefault="00977E55" w:rsidP="008B133F">
      <w:pPr>
        <w:sectPr w:rsidR="00977E55" w:rsidSect="0056556D">
          <w:footerReference w:type="default" r:id="rId8"/>
          <w:headerReference w:type="first" r:id="rId9"/>
          <w:pgSz w:w="11907" w:h="16839"/>
          <w:pgMar w:top="1134" w:right="567" w:bottom="1134" w:left="1418" w:header="567" w:footer="170" w:gutter="0"/>
          <w:cols w:space="708"/>
          <w:titlePg/>
          <w:docGrid w:linePitch="299"/>
        </w:sectPr>
      </w:pPr>
    </w:p>
    <w:p w:rsidR="00601212" w:rsidRPr="00FE3EF2" w:rsidRDefault="00FE3EF2" w:rsidP="00FE3EF2">
      <w:pPr>
        <w:jc w:val="center"/>
        <w:rPr>
          <w:b/>
        </w:rPr>
      </w:pPr>
      <w:r w:rsidRPr="00FE3EF2">
        <w:rPr>
          <w:b/>
        </w:rPr>
        <w:lastRenderedPageBreak/>
        <w:t>СОДЕРЖАНИЕ</w:t>
      </w:r>
    </w:p>
    <w:p w:rsidR="003A6C28" w:rsidRDefault="008C2583">
      <w:pPr>
        <w:pStyle w:val="17"/>
        <w:rPr>
          <w:rFonts w:asciiTheme="minorHAnsi" w:eastAsiaTheme="minorEastAsia" w:hAnsiTheme="minorHAnsi" w:cstheme="minorBidi"/>
          <w:noProof/>
          <w:sz w:val="22"/>
          <w:szCs w:val="22"/>
        </w:rPr>
      </w:pPr>
      <w:r>
        <w:rPr>
          <w:color w:val="000000"/>
        </w:rPr>
        <w:fldChar w:fldCharType="begin"/>
      </w:r>
      <w:r>
        <w:rPr>
          <w:color w:val="000000"/>
        </w:rPr>
        <w:instrText xml:space="preserve"> TOC \o "1-2" \h \z \t "ЗаголовокПрил1;1;ЗаголовокПрил2;2" </w:instrText>
      </w:r>
      <w:r>
        <w:rPr>
          <w:color w:val="000000"/>
        </w:rPr>
        <w:fldChar w:fldCharType="separate"/>
      </w:r>
      <w:hyperlink w:anchor="_Toc198738507" w:history="1">
        <w:r w:rsidR="003A6C28" w:rsidRPr="004A6009">
          <w:rPr>
            <w:rStyle w:val="afd"/>
            <w:noProof/>
            <w:lang w:bidi="ru-RU"/>
          </w:rPr>
          <w:t>Введение</w:t>
        </w:r>
        <w:r w:rsidR="003A6C28">
          <w:rPr>
            <w:noProof/>
            <w:webHidden/>
          </w:rPr>
          <w:tab/>
        </w:r>
        <w:r w:rsidR="003A6C28">
          <w:rPr>
            <w:noProof/>
            <w:webHidden/>
          </w:rPr>
          <w:fldChar w:fldCharType="begin"/>
        </w:r>
        <w:r w:rsidR="003A6C28">
          <w:rPr>
            <w:noProof/>
            <w:webHidden/>
          </w:rPr>
          <w:instrText xml:space="preserve"> PAGEREF _Toc198738507 \h </w:instrText>
        </w:r>
        <w:r w:rsidR="003A6C28">
          <w:rPr>
            <w:noProof/>
            <w:webHidden/>
          </w:rPr>
        </w:r>
        <w:r w:rsidR="003A6C28">
          <w:rPr>
            <w:noProof/>
            <w:webHidden/>
          </w:rPr>
          <w:fldChar w:fldCharType="separate"/>
        </w:r>
        <w:r w:rsidR="003A6C28">
          <w:rPr>
            <w:noProof/>
            <w:webHidden/>
          </w:rPr>
          <w:t>3</w:t>
        </w:r>
        <w:r w:rsidR="003A6C28">
          <w:rPr>
            <w:noProof/>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08" w:history="1">
        <w:r w:rsidRPr="004A6009">
          <w:rPr>
            <w:rStyle w:val="afd"/>
            <w:noProof/>
            <w:lang w:bidi="ru-RU"/>
          </w:rPr>
          <w:t>1.</w:t>
        </w:r>
        <w:r>
          <w:rPr>
            <w:rFonts w:asciiTheme="minorHAnsi" w:eastAsiaTheme="minorEastAsia" w:hAnsiTheme="minorHAnsi" w:cstheme="minorBidi"/>
            <w:noProof/>
            <w:sz w:val="22"/>
            <w:szCs w:val="22"/>
          </w:rPr>
          <w:tab/>
        </w:r>
        <w:r w:rsidRPr="004A6009">
          <w:rPr>
            <w:rStyle w:val="afd"/>
            <w:noProof/>
            <w:lang w:bidi="ru-RU"/>
          </w:rPr>
          <w:t>Общая информация о проекте</w:t>
        </w:r>
        <w:r>
          <w:rPr>
            <w:noProof/>
            <w:webHidden/>
          </w:rPr>
          <w:tab/>
        </w:r>
        <w:r>
          <w:rPr>
            <w:noProof/>
            <w:webHidden/>
          </w:rPr>
          <w:fldChar w:fldCharType="begin"/>
        </w:r>
        <w:r>
          <w:rPr>
            <w:noProof/>
            <w:webHidden/>
          </w:rPr>
          <w:instrText xml:space="preserve"> PAGEREF _Toc198738508 \h </w:instrText>
        </w:r>
        <w:r>
          <w:rPr>
            <w:noProof/>
            <w:webHidden/>
          </w:rPr>
        </w:r>
        <w:r>
          <w:rPr>
            <w:noProof/>
            <w:webHidden/>
          </w:rPr>
          <w:fldChar w:fldCharType="separate"/>
        </w:r>
        <w:r>
          <w:rPr>
            <w:noProof/>
            <w:webHidden/>
          </w:rPr>
          <w:t>4</w:t>
        </w:r>
        <w:r>
          <w:rPr>
            <w:noProof/>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09" w:history="1">
        <w:r w:rsidRPr="004A6009">
          <w:rPr>
            <w:rStyle w:val="afd"/>
            <w:lang w:bidi="ru-RU"/>
          </w:rPr>
          <w:t>1.1</w:t>
        </w:r>
        <w:r>
          <w:rPr>
            <w:rFonts w:asciiTheme="minorHAnsi" w:eastAsiaTheme="minorEastAsia" w:hAnsiTheme="minorHAnsi" w:cstheme="minorBidi"/>
            <w:sz w:val="22"/>
            <w:szCs w:val="22"/>
          </w:rPr>
          <w:tab/>
        </w:r>
        <w:r w:rsidRPr="004A6009">
          <w:rPr>
            <w:rStyle w:val="afd"/>
            <w:lang w:bidi="ru-RU"/>
          </w:rPr>
          <w:t>Обоснование проекта</w:t>
        </w:r>
        <w:r>
          <w:rPr>
            <w:webHidden/>
          </w:rPr>
          <w:tab/>
        </w:r>
        <w:r>
          <w:rPr>
            <w:webHidden/>
          </w:rPr>
          <w:fldChar w:fldCharType="begin"/>
        </w:r>
        <w:r>
          <w:rPr>
            <w:webHidden/>
          </w:rPr>
          <w:instrText xml:space="preserve"> PAGEREF _Toc198738509 \h </w:instrText>
        </w:r>
        <w:r>
          <w:rPr>
            <w:webHidden/>
          </w:rPr>
        </w:r>
        <w:r>
          <w:rPr>
            <w:webHidden/>
          </w:rPr>
          <w:fldChar w:fldCharType="separate"/>
        </w:r>
        <w:r>
          <w:rPr>
            <w:webHidden/>
          </w:rPr>
          <w:t>4</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0" w:history="1">
        <w:r w:rsidRPr="004A6009">
          <w:rPr>
            <w:rStyle w:val="afd"/>
            <w:lang w:bidi="ru-RU"/>
          </w:rPr>
          <w:t>1.2</w:t>
        </w:r>
        <w:r>
          <w:rPr>
            <w:rFonts w:asciiTheme="minorHAnsi" w:eastAsiaTheme="minorEastAsia" w:hAnsiTheme="minorHAnsi" w:cstheme="minorBidi"/>
            <w:sz w:val="22"/>
            <w:szCs w:val="22"/>
          </w:rPr>
          <w:tab/>
        </w:r>
        <w:r w:rsidRPr="004A6009">
          <w:rPr>
            <w:rStyle w:val="afd"/>
            <w:lang w:bidi="ru-RU"/>
          </w:rPr>
          <w:t>Ключевые участники проекта</w:t>
        </w:r>
        <w:r>
          <w:rPr>
            <w:webHidden/>
          </w:rPr>
          <w:tab/>
        </w:r>
        <w:r>
          <w:rPr>
            <w:webHidden/>
          </w:rPr>
          <w:fldChar w:fldCharType="begin"/>
        </w:r>
        <w:r>
          <w:rPr>
            <w:webHidden/>
          </w:rPr>
          <w:instrText xml:space="preserve"> PAGEREF _Toc198738510 \h </w:instrText>
        </w:r>
        <w:r>
          <w:rPr>
            <w:webHidden/>
          </w:rPr>
        </w:r>
        <w:r>
          <w:rPr>
            <w:webHidden/>
          </w:rPr>
          <w:fldChar w:fldCharType="separate"/>
        </w:r>
        <w:r>
          <w:rPr>
            <w:webHidden/>
          </w:rPr>
          <w:t>4</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1" w:history="1">
        <w:r w:rsidRPr="004A6009">
          <w:rPr>
            <w:rStyle w:val="afd"/>
            <w:lang w:bidi="ru-RU"/>
          </w:rPr>
          <w:t>1.3</w:t>
        </w:r>
        <w:r>
          <w:rPr>
            <w:rFonts w:asciiTheme="minorHAnsi" w:eastAsiaTheme="minorEastAsia" w:hAnsiTheme="minorHAnsi" w:cstheme="minorBidi"/>
            <w:sz w:val="22"/>
            <w:szCs w:val="22"/>
          </w:rPr>
          <w:tab/>
        </w:r>
        <w:r w:rsidRPr="004A6009">
          <w:rPr>
            <w:rStyle w:val="afd"/>
            <w:lang w:bidi="ru-RU"/>
          </w:rPr>
          <w:t>Цель и задачи проекта</w:t>
        </w:r>
        <w:r>
          <w:rPr>
            <w:webHidden/>
          </w:rPr>
          <w:tab/>
        </w:r>
        <w:r>
          <w:rPr>
            <w:webHidden/>
          </w:rPr>
          <w:fldChar w:fldCharType="begin"/>
        </w:r>
        <w:r>
          <w:rPr>
            <w:webHidden/>
          </w:rPr>
          <w:instrText xml:space="preserve"> PAGEREF _Toc198738511 \h </w:instrText>
        </w:r>
        <w:r>
          <w:rPr>
            <w:webHidden/>
          </w:rPr>
        </w:r>
        <w:r>
          <w:rPr>
            <w:webHidden/>
          </w:rPr>
          <w:fldChar w:fldCharType="separate"/>
        </w:r>
        <w:r>
          <w:rPr>
            <w:webHidden/>
          </w:rPr>
          <w:t>4</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2" w:history="1">
        <w:r w:rsidRPr="004A6009">
          <w:rPr>
            <w:rStyle w:val="afd"/>
            <w:lang w:bidi="ru-RU"/>
          </w:rPr>
          <w:t>1.4</w:t>
        </w:r>
        <w:r>
          <w:rPr>
            <w:rFonts w:asciiTheme="minorHAnsi" w:eastAsiaTheme="minorEastAsia" w:hAnsiTheme="minorHAnsi" w:cstheme="minorBidi"/>
            <w:sz w:val="22"/>
            <w:szCs w:val="22"/>
          </w:rPr>
          <w:tab/>
        </w:r>
        <w:r w:rsidRPr="004A6009">
          <w:rPr>
            <w:rStyle w:val="afd"/>
            <w:lang w:bidi="ru-RU"/>
          </w:rPr>
          <w:t>Основные функциональные требования</w:t>
        </w:r>
        <w:r>
          <w:rPr>
            <w:webHidden/>
          </w:rPr>
          <w:tab/>
        </w:r>
        <w:r>
          <w:rPr>
            <w:webHidden/>
          </w:rPr>
          <w:fldChar w:fldCharType="begin"/>
        </w:r>
        <w:r>
          <w:rPr>
            <w:webHidden/>
          </w:rPr>
          <w:instrText xml:space="preserve"> PAGEREF _Toc198738512 \h </w:instrText>
        </w:r>
        <w:r>
          <w:rPr>
            <w:webHidden/>
          </w:rPr>
        </w:r>
        <w:r>
          <w:rPr>
            <w:webHidden/>
          </w:rPr>
          <w:fldChar w:fldCharType="separate"/>
        </w:r>
        <w:r>
          <w:rPr>
            <w:webHidden/>
          </w:rPr>
          <w:t>5</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3" w:history="1">
        <w:r w:rsidRPr="004A6009">
          <w:rPr>
            <w:rStyle w:val="afd"/>
            <w:lang w:bidi="ru-RU"/>
          </w:rPr>
          <w:t>1.5</w:t>
        </w:r>
        <w:r>
          <w:rPr>
            <w:rFonts w:asciiTheme="minorHAnsi" w:eastAsiaTheme="minorEastAsia" w:hAnsiTheme="minorHAnsi" w:cstheme="minorBidi"/>
            <w:sz w:val="22"/>
            <w:szCs w:val="22"/>
          </w:rPr>
          <w:tab/>
        </w:r>
        <w:r w:rsidRPr="004A6009">
          <w:rPr>
            <w:rStyle w:val="afd"/>
            <w:lang w:bidi="ru-RU"/>
          </w:rPr>
          <w:t>Интересы стейкхолдеров проекта</w:t>
        </w:r>
        <w:r>
          <w:rPr>
            <w:webHidden/>
          </w:rPr>
          <w:tab/>
        </w:r>
        <w:r>
          <w:rPr>
            <w:webHidden/>
          </w:rPr>
          <w:fldChar w:fldCharType="begin"/>
        </w:r>
        <w:r>
          <w:rPr>
            <w:webHidden/>
          </w:rPr>
          <w:instrText xml:space="preserve"> PAGEREF _Toc198738513 \h </w:instrText>
        </w:r>
        <w:r>
          <w:rPr>
            <w:webHidden/>
          </w:rPr>
        </w:r>
        <w:r>
          <w:rPr>
            <w:webHidden/>
          </w:rPr>
          <w:fldChar w:fldCharType="separate"/>
        </w:r>
        <w:r>
          <w:rPr>
            <w:webHidden/>
          </w:rPr>
          <w:t>6</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4" w:history="1">
        <w:r w:rsidRPr="004A6009">
          <w:rPr>
            <w:rStyle w:val="afd"/>
            <w:lang w:bidi="ru-RU"/>
          </w:rPr>
          <w:t>1.6</w:t>
        </w:r>
        <w:r>
          <w:rPr>
            <w:rFonts w:asciiTheme="minorHAnsi" w:eastAsiaTheme="minorEastAsia" w:hAnsiTheme="minorHAnsi" w:cstheme="minorBidi"/>
            <w:sz w:val="22"/>
            <w:szCs w:val="22"/>
          </w:rPr>
          <w:tab/>
        </w:r>
        <w:r w:rsidRPr="004A6009">
          <w:rPr>
            <w:rStyle w:val="afd"/>
            <w:lang w:bidi="ru-RU"/>
          </w:rPr>
          <w:t>Пути дальнейшего развития проекта</w:t>
        </w:r>
        <w:r>
          <w:rPr>
            <w:webHidden/>
          </w:rPr>
          <w:tab/>
        </w:r>
        <w:r>
          <w:rPr>
            <w:webHidden/>
          </w:rPr>
          <w:fldChar w:fldCharType="begin"/>
        </w:r>
        <w:r>
          <w:rPr>
            <w:webHidden/>
          </w:rPr>
          <w:instrText xml:space="preserve"> PAGEREF _Toc198738514 \h </w:instrText>
        </w:r>
        <w:r>
          <w:rPr>
            <w:webHidden/>
          </w:rPr>
        </w:r>
        <w:r>
          <w:rPr>
            <w:webHidden/>
          </w:rPr>
          <w:fldChar w:fldCharType="separate"/>
        </w:r>
        <w:r>
          <w:rPr>
            <w:webHidden/>
          </w:rPr>
          <w:t>6</w:t>
        </w:r>
        <w:r>
          <w:rPr>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15" w:history="1">
        <w:r w:rsidRPr="004A6009">
          <w:rPr>
            <w:rStyle w:val="afd"/>
            <w:noProof/>
            <w:lang w:bidi="ru-RU"/>
          </w:rPr>
          <w:t>2.</w:t>
        </w:r>
        <w:r>
          <w:rPr>
            <w:rFonts w:asciiTheme="minorHAnsi" w:eastAsiaTheme="minorEastAsia" w:hAnsiTheme="minorHAnsi" w:cstheme="minorBidi"/>
            <w:noProof/>
            <w:sz w:val="22"/>
            <w:szCs w:val="22"/>
          </w:rPr>
          <w:tab/>
        </w:r>
        <w:r w:rsidRPr="004A6009">
          <w:rPr>
            <w:rStyle w:val="afd"/>
            <w:noProof/>
            <w:lang w:bidi="ru-RU"/>
          </w:rPr>
          <w:t>Общая характеристика деятельности организации</w:t>
        </w:r>
        <w:r w:rsidRPr="004A6009">
          <w:rPr>
            <w:rStyle w:val="afd"/>
            <w:noProof/>
            <w:lang w:bidi="ru-RU"/>
          </w:rPr>
          <w:noBreakHyphen/>
          <w:t>партнёра</w:t>
        </w:r>
        <w:r>
          <w:rPr>
            <w:noProof/>
            <w:webHidden/>
          </w:rPr>
          <w:tab/>
        </w:r>
        <w:r>
          <w:rPr>
            <w:noProof/>
            <w:webHidden/>
          </w:rPr>
          <w:fldChar w:fldCharType="begin"/>
        </w:r>
        <w:r>
          <w:rPr>
            <w:noProof/>
            <w:webHidden/>
          </w:rPr>
          <w:instrText xml:space="preserve"> PAGEREF _Toc198738515 \h </w:instrText>
        </w:r>
        <w:r>
          <w:rPr>
            <w:noProof/>
            <w:webHidden/>
          </w:rPr>
        </w:r>
        <w:r>
          <w:rPr>
            <w:noProof/>
            <w:webHidden/>
          </w:rPr>
          <w:fldChar w:fldCharType="separate"/>
        </w:r>
        <w:r>
          <w:rPr>
            <w:noProof/>
            <w:webHidden/>
          </w:rPr>
          <w:t>8</w:t>
        </w:r>
        <w:r>
          <w:rPr>
            <w:noProof/>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6" w:history="1">
        <w:r w:rsidRPr="004A6009">
          <w:rPr>
            <w:rStyle w:val="afd"/>
            <w:lang w:bidi="ru-RU"/>
          </w:rPr>
          <w:t>2.1</w:t>
        </w:r>
        <w:r>
          <w:rPr>
            <w:rFonts w:asciiTheme="minorHAnsi" w:eastAsiaTheme="minorEastAsia" w:hAnsiTheme="minorHAnsi" w:cstheme="minorBidi"/>
            <w:sz w:val="22"/>
            <w:szCs w:val="22"/>
          </w:rPr>
          <w:tab/>
        </w:r>
        <w:r w:rsidRPr="004A6009">
          <w:rPr>
            <w:rStyle w:val="afd"/>
            <w:lang w:bidi="ru-RU"/>
          </w:rPr>
          <w:t>Отчет о конференции R-EVOlution Conference 2025 (23.04.25 г)</w:t>
        </w:r>
        <w:r>
          <w:rPr>
            <w:webHidden/>
          </w:rPr>
          <w:tab/>
        </w:r>
        <w:r>
          <w:rPr>
            <w:webHidden/>
          </w:rPr>
          <w:fldChar w:fldCharType="begin"/>
        </w:r>
        <w:r>
          <w:rPr>
            <w:webHidden/>
          </w:rPr>
          <w:instrText xml:space="preserve"> PAGEREF _Toc198738516 \h </w:instrText>
        </w:r>
        <w:r>
          <w:rPr>
            <w:webHidden/>
          </w:rPr>
        </w:r>
        <w:r>
          <w:rPr>
            <w:webHidden/>
          </w:rPr>
          <w:fldChar w:fldCharType="separate"/>
        </w:r>
        <w:r>
          <w:rPr>
            <w:webHidden/>
          </w:rPr>
          <w:t>8</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17" w:history="1">
        <w:r w:rsidRPr="004A6009">
          <w:rPr>
            <w:rStyle w:val="afd"/>
            <w:lang w:bidi="ru-RU"/>
          </w:rPr>
          <w:t>2.2</w:t>
        </w:r>
        <w:r>
          <w:rPr>
            <w:rFonts w:asciiTheme="minorHAnsi" w:eastAsiaTheme="minorEastAsia" w:hAnsiTheme="minorHAnsi" w:cstheme="minorBidi"/>
            <w:sz w:val="22"/>
            <w:szCs w:val="22"/>
          </w:rPr>
          <w:tab/>
        </w:r>
        <w:r w:rsidRPr="004A6009">
          <w:rPr>
            <w:rStyle w:val="afd"/>
            <w:lang w:bidi="ru-RU"/>
          </w:rPr>
          <w:t>Отчет об участии в мастер-классе «Выключите SOC, мы теряем деньги!» от компании «Инфосистемы Джет» (23.04.25 г)</w:t>
        </w:r>
        <w:r>
          <w:rPr>
            <w:webHidden/>
          </w:rPr>
          <w:tab/>
        </w:r>
        <w:r>
          <w:rPr>
            <w:webHidden/>
          </w:rPr>
          <w:fldChar w:fldCharType="begin"/>
        </w:r>
        <w:r>
          <w:rPr>
            <w:webHidden/>
          </w:rPr>
          <w:instrText xml:space="preserve"> PAGEREF _Toc198738517 \h </w:instrText>
        </w:r>
        <w:r>
          <w:rPr>
            <w:webHidden/>
          </w:rPr>
        </w:r>
        <w:r>
          <w:rPr>
            <w:webHidden/>
          </w:rPr>
          <w:fldChar w:fldCharType="separate"/>
        </w:r>
        <w:r>
          <w:rPr>
            <w:webHidden/>
          </w:rPr>
          <w:t>10</w:t>
        </w:r>
        <w:r>
          <w:rPr>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18" w:history="1">
        <w:r w:rsidRPr="004A6009">
          <w:rPr>
            <w:rStyle w:val="afd"/>
            <w:noProof/>
            <w:lang w:bidi="ru-RU"/>
          </w:rPr>
          <w:t>3.</w:t>
        </w:r>
        <w:r>
          <w:rPr>
            <w:rFonts w:asciiTheme="minorHAnsi" w:eastAsiaTheme="minorEastAsia" w:hAnsiTheme="minorHAnsi" w:cstheme="minorBidi"/>
            <w:noProof/>
            <w:sz w:val="22"/>
            <w:szCs w:val="22"/>
          </w:rPr>
          <w:tab/>
        </w:r>
        <w:r w:rsidRPr="004A6009">
          <w:rPr>
            <w:rStyle w:val="afd"/>
            <w:noProof/>
            <w:lang w:bidi="ru-RU"/>
          </w:rPr>
          <w:t>Описание задания по проектной практике</w:t>
        </w:r>
        <w:r>
          <w:rPr>
            <w:noProof/>
            <w:webHidden/>
          </w:rPr>
          <w:tab/>
        </w:r>
        <w:r>
          <w:rPr>
            <w:noProof/>
            <w:webHidden/>
          </w:rPr>
          <w:fldChar w:fldCharType="begin"/>
        </w:r>
        <w:r>
          <w:rPr>
            <w:noProof/>
            <w:webHidden/>
          </w:rPr>
          <w:instrText xml:space="preserve"> PAGEREF _Toc198738518 \h </w:instrText>
        </w:r>
        <w:r>
          <w:rPr>
            <w:noProof/>
            <w:webHidden/>
          </w:rPr>
        </w:r>
        <w:r>
          <w:rPr>
            <w:noProof/>
            <w:webHidden/>
          </w:rPr>
          <w:fldChar w:fldCharType="separate"/>
        </w:r>
        <w:r>
          <w:rPr>
            <w:noProof/>
            <w:webHidden/>
          </w:rPr>
          <w:t>14</w:t>
        </w:r>
        <w:r>
          <w:rPr>
            <w:noProof/>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19" w:history="1">
        <w:r w:rsidRPr="004A6009">
          <w:rPr>
            <w:rStyle w:val="afd"/>
            <w:noProof/>
            <w:lang w:bidi="ru-RU"/>
          </w:rPr>
          <w:t>4.</w:t>
        </w:r>
        <w:r>
          <w:rPr>
            <w:rFonts w:asciiTheme="minorHAnsi" w:eastAsiaTheme="minorEastAsia" w:hAnsiTheme="minorHAnsi" w:cstheme="minorBidi"/>
            <w:noProof/>
            <w:sz w:val="22"/>
            <w:szCs w:val="22"/>
          </w:rPr>
          <w:tab/>
        </w:r>
        <w:r w:rsidRPr="004A6009">
          <w:rPr>
            <w:rStyle w:val="afd"/>
            <w:noProof/>
            <w:lang w:bidi="ru-RU"/>
          </w:rPr>
          <w:t>Описание достигнутых результатов по проектной практике</w:t>
        </w:r>
        <w:r>
          <w:rPr>
            <w:noProof/>
            <w:webHidden/>
          </w:rPr>
          <w:tab/>
        </w:r>
        <w:r>
          <w:rPr>
            <w:noProof/>
            <w:webHidden/>
          </w:rPr>
          <w:fldChar w:fldCharType="begin"/>
        </w:r>
        <w:r>
          <w:rPr>
            <w:noProof/>
            <w:webHidden/>
          </w:rPr>
          <w:instrText xml:space="preserve"> PAGEREF _Toc198738519 \h </w:instrText>
        </w:r>
        <w:r>
          <w:rPr>
            <w:noProof/>
            <w:webHidden/>
          </w:rPr>
        </w:r>
        <w:r>
          <w:rPr>
            <w:noProof/>
            <w:webHidden/>
          </w:rPr>
          <w:fldChar w:fldCharType="separate"/>
        </w:r>
        <w:r>
          <w:rPr>
            <w:noProof/>
            <w:webHidden/>
          </w:rPr>
          <w:t>15</w:t>
        </w:r>
        <w:r>
          <w:rPr>
            <w:noProof/>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20" w:history="1">
        <w:r w:rsidRPr="004A6009">
          <w:rPr>
            <w:rStyle w:val="afd"/>
            <w:lang w:bidi="ru-RU"/>
          </w:rPr>
          <w:t>4.1</w:t>
        </w:r>
        <w:r>
          <w:rPr>
            <w:rFonts w:asciiTheme="minorHAnsi" w:eastAsiaTheme="minorEastAsia" w:hAnsiTheme="minorHAnsi" w:cstheme="minorBidi"/>
            <w:sz w:val="22"/>
            <w:szCs w:val="22"/>
          </w:rPr>
          <w:tab/>
        </w:r>
        <w:r w:rsidRPr="004A6009">
          <w:rPr>
            <w:rStyle w:val="afd"/>
            <w:lang w:bidi="ru-RU"/>
          </w:rPr>
          <w:t>Анализ инцидента: атака с использованием ShrinkLocker</w:t>
        </w:r>
        <w:r>
          <w:rPr>
            <w:webHidden/>
          </w:rPr>
          <w:tab/>
        </w:r>
        <w:r>
          <w:rPr>
            <w:webHidden/>
          </w:rPr>
          <w:fldChar w:fldCharType="begin"/>
        </w:r>
        <w:r>
          <w:rPr>
            <w:webHidden/>
          </w:rPr>
          <w:instrText xml:space="preserve"> PAGEREF _Toc198738520 \h </w:instrText>
        </w:r>
        <w:r>
          <w:rPr>
            <w:webHidden/>
          </w:rPr>
        </w:r>
        <w:r>
          <w:rPr>
            <w:webHidden/>
          </w:rPr>
          <w:fldChar w:fldCharType="separate"/>
        </w:r>
        <w:r>
          <w:rPr>
            <w:webHidden/>
          </w:rPr>
          <w:t>15</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21" w:history="1">
        <w:r w:rsidRPr="004A6009">
          <w:rPr>
            <w:rStyle w:val="afd"/>
            <w:lang w:bidi="ru-RU"/>
          </w:rPr>
          <w:t>4.2</w:t>
        </w:r>
        <w:r>
          <w:rPr>
            <w:rFonts w:asciiTheme="minorHAnsi" w:eastAsiaTheme="minorEastAsia" w:hAnsiTheme="minorHAnsi" w:cstheme="minorBidi"/>
            <w:sz w:val="22"/>
            <w:szCs w:val="22"/>
          </w:rPr>
          <w:tab/>
        </w:r>
        <w:r w:rsidRPr="004A6009">
          <w:rPr>
            <w:rStyle w:val="afd"/>
            <w:lang w:bidi="ru-RU"/>
          </w:rPr>
          <w:t>Выполнение базового задания: разработка сайта</w:t>
        </w:r>
        <w:r>
          <w:rPr>
            <w:webHidden/>
          </w:rPr>
          <w:tab/>
        </w:r>
        <w:r>
          <w:rPr>
            <w:webHidden/>
          </w:rPr>
          <w:fldChar w:fldCharType="begin"/>
        </w:r>
        <w:r>
          <w:rPr>
            <w:webHidden/>
          </w:rPr>
          <w:instrText xml:space="preserve"> PAGEREF _Toc198738521 \h </w:instrText>
        </w:r>
        <w:r>
          <w:rPr>
            <w:webHidden/>
          </w:rPr>
        </w:r>
        <w:r>
          <w:rPr>
            <w:webHidden/>
          </w:rPr>
          <w:fldChar w:fldCharType="separate"/>
        </w:r>
        <w:r>
          <w:rPr>
            <w:webHidden/>
          </w:rPr>
          <w:t>20</w:t>
        </w:r>
        <w:r>
          <w:rPr>
            <w:webHidden/>
          </w:rPr>
          <w:fldChar w:fldCharType="end"/>
        </w:r>
      </w:hyperlink>
    </w:p>
    <w:p w:rsidR="003A6C28" w:rsidRDefault="003A6C28">
      <w:pPr>
        <w:pStyle w:val="27"/>
        <w:rPr>
          <w:rFonts w:asciiTheme="minorHAnsi" w:eastAsiaTheme="minorEastAsia" w:hAnsiTheme="minorHAnsi" w:cstheme="minorBidi"/>
          <w:sz w:val="22"/>
          <w:szCs w:val="22"/>
        </w:rPr>
      </w:pPr>
      <w:hyperlink w:anchor="_Toc198738522" w:history="1">
        <w:r w:rsidRPr="004A6009">
          <w:rPr>
            <w:rStyle w:val="afd"/>
            <w:lang w:bidi="ru-RU"/>
          </w:rPr>
          <w:t>4.3</w:t>
        </w:r>
        <w:r>
          <w:rPr>
            <w:rFonts w:asciiTheme="minorHAnsi" w:eastAsiaTheme="minorEastAsia" w:hAnsiTheme="minorHAnsi" w:cstheme="minorBidi"/>
            <w:sz w:val="22"/>
            <w:szCs w:val="22"/>
          </w:rPr>
          <w:tab/>
        </w:r>
        <w:r w:rsidRPr="004A6009">
          <w:rPr>
            <w:rStyle w:val="afd"/>
            <w:lang w:bidi="ru-RU"/>
          </w:rPr>
          <w:t>Выполнение вариативной части задания: построение безопасной LAN: Базовая настройка сети Game Dev студии в PNETLab</w:t>
        </w:r>
        <w:r>
          <w:rPr>
            <w:webHidden/>
          </w:rPr>
          <w:tab/>
        </w:r>
        <w:r>
          <w:rPr>
            <w:webHidden/>
          </w:rPr>
          <w:fldChar w:fldCharType="begin"/>
        </w:r>
        <w:r>
          <w:rPr>
            <w:webHidden/>
          </w:rPr>
          <w:instrText xml:space="preserve"> PAGEREF _Toc198738522 \h </w:instrText>
        </w:r>
        <w:r>
          <w:rPr>
            <w:webHidden/>
          </w:rPr>
        </w:r>
        <w:r>
          <w:rPr>
            <w:webHidden/>
          </w:rPr>
          <w:fldChar w:fldCharType="separate"/>
        </w:r>
        <w:r>
          <w:rPr>
            <w:webHidden/>
          </w:rPr>
          <w:t>27</w:t>
        </w:r>
        <w:r>
          <w:rPr>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23" w:history="1">
        <w:r w:rsidRPr="004A6009">
          <w:rPr>
            <w:rStyle w:val="afd"/>
            <w:noProof/>
            <w:lang w:bidi="ru-RU"/>
          </w:rPr>
          <w:t>5.</w:t>
        </w:r>
        <w:r>
          <w:rPr>
            <w:rFonts w:asciiTheme="minorHAnsi" w:eastAsiaTheme="minorEastAsia" w:hAnsiTheme="minorHAnsi" w:cstheme="minorBidi"/>
            <w:noProof/>
            <w:sz w:val="22"/>
            <w:szCs w:val="22"/>
          </w:rPr>
          <w:tab/>
        </w:r>
        <w:r w:rsidRPr="004A6009">
          <w:rPr>
            <w:rStyle w:val="afd"/>
            <w:noProof/>
            <w:lang w:bidi="ru-RU"/>
          </w:rPr>
          <w:t>Описание личного вклада в представляемые результаты</w:t>
        </w:r>
        <w:r>
          <w:rPr>
            <w:noProof/>
            <w:webHidden/>
          </w:rPr>
          <w:tab/>
        </w:r>
        <w:r>
          <w:rPr>
            <w:noProof/>
            <w:webHidden/>
          </w:rPr>
          <w:fldChar w:fldCharType="begin"/>
        </w:r>
        <w:r>
          <w:rPr>
            <w:noProof/>
            <w:webHidden/>
          </w:rPr>
          <w:instrText xml:space="preserve"> PAGEREF _Toc198738523 \h </w:instrText>
        </w:r>
        <w:r>
          <w:rPr>
            <w:noProof/>
            <w:webHidden/>
          </w:rPr>
        </w:r>
        <w:r>
          <w:rPr>
            <w:noProof/>
            <w:webHidden/>
          </w:rPr>
          <w:fldChar w:fldCharType="separate"/>
        </w:r>
        <w:r>
          <w:rPr>
            <w:noProof/>
            <w:webHidden/>
          </w:rPr>
          <w:t>34</w:t>
        </w:r>
        <w:r>
          <w:rPr>
            <w:noProof/>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24" w:history="1">
        <w:r w:rsidRPr="004A6009">
          <w:rPr>
            <w:rStyle w:val="afd"/>
            <w:noProof/>
            <w:lang w:bidi="ru-RU"/>
          </w:rPr>
          <w:t>Заключение</w:t>
        </w:r>
        <w:r>
          <w:rPr>
            <w:noProof/>
            <w:webHidden/>
          </w:rPr>
          <w:tab/>
        </w:r>
        <w:r>
          <w:rPr>
            <w:noProof/>
            <w:webHidden/>
          </w:rPr>
          <w:fldChar w:fldCharType="begin"/>
        </w:r>
        <w:r>
          <w:rPr>
            <w:noProof/>
            <w:webHidden/>
          </w:rPr>
          <w:instrText xml:space="preserve"> PAGEREF _Toc198738524 \h </w:instrText>
        </w:r>
        <w:r>
          <w:rPr>
            <w:noProof/>
            <w:webHidden/>
          </w:rPr>
        </w:r>
        <w:r>
          <w:rPr>
            <w:noProof/>
            <w:webHidden/>
          </w:rPr>
          <w:fldChar w:fldCharType="separate"/>
        </w:r>
        <w:r>
          <w:rPr>
            <w:noProof/>
            <w:webHidden/>
          </w:rPr>
          <w:t>35</w:t>
        </w:r>
        <w:r>
          <w:rPr>
            <w:noProof/>
            <w:webHidden/>
          </w:rPr>
          <w:fldChar w:fldCharType="end"/>
        </w:r>
      </w:hyperlink>
    </w:p>
    <w:p w:rsidR="003A6C28" w:rsidRDefault="003A6C28">
      <w:pPr>
        <w:pStyle w:val="17"/>
        <w:rPr>
          <w:rFonts w:asciiTheme="minorHAnsi" w:eastAsiaTheme="minorEastAsia" w:hAnsiTheme="minorHAnsi" w:cstheme="minorBidi"/>
          <w:noProof/>
          <w:sz w:val="22"/>
          <w:szCs w:val="22"/>
        </w:rPr>
      </w:pPr>
      <w:hyperlink w:anchor="_Toc198738525" w:history="1">
        <w:r w:rsidRPr="004A6009">
          <w:rPr>
            <w:rStyle w:val="afd"/>
            <w:noProof/>
            <w:lang w:bidi="ru-RU"/>
          </w:rPr>
          <w:t>Список использованных источников</w:t>
        </w:r>
        <w:r>
          <w:rPr>
            <w:noProof/>
            <w:webHidden/>
          </w:rPr>
          <w:tab/>
        </w:r>
        <w:r>
          <w:rPr>
            <w:noProof/>
            <w:webHidden/>
          </w:rPr>
          <w:fldChar w:fldCharType="begin"/>
        </w:r>
        <w:r>
          <w:rPr>
            <w:noProof/>
            <w:webHidden/>
          </w:rPr>
          <w:instrText xml:space="preserve"> PAGEREF _Toc198738525 \h </w:instrText>
        </w:r>
        <w:r>
          <w:rPr>
            <w:noProof/>
            <w:webHidden/>
          </w:rPr>
        </w:r>
        <w:r>
          <w:rPr>
            <w:noProof/>
            <w:webHidden/>
          </w:rPr>
          <w:fldChar w:fldCharType="separate"/>
        </w:r>
        <w:r>
          <w:rPr>
            <w:noProof/>
            <w:webHidden/>
          </w:rPr>
          <w:t>37</w:t>
        </w:r>
        <w:r>
          <w:rPr>
            <w:noProof/>
            <w:webHidden/>
          </w:rPr>
          <w:fldChar w:fldCharType="end"/>
        </w:r>
      </w:hyperlink>
    </w:p>
    <w:p w:rsidR="003A6C28" w:rsidRDefault="003A6C28">
      <w:pPr>
        <w:pStyle w:val="17"/>
        <w:tabs>
          <w:tab w:val="left" w:pos="2450"/>
        </w:tabs>
        <w:rPr>
          <w:rFonts w:asciiTheme="minorHAnsi" w:eastAsiaTheme="minorEastAsia" w:hAnsiTheme="minorHAnsi" w:cstheme="minorBidi"/>
          <w:noProof/>
          <w:sz w:val="22"/>
          <w:szCs w:val="22"/>
        </w:rPr>
      </w:pPr>
      <w:hyperlink w:anchor="_Toc198738526" w:history="1">
        <w:r w:rsidRPr="004A6009">
          <w:rPr>
            <w:rStyle w:val="afd"/>
            <w:noProof/>
            <w:lang w:bidi="ru-RU"/>
          </w:rPr>
          <w:t>ПРИЛОЖЕНИЕ 1.</w:t>
        </w:r>
        <w:r>
          <w:rPr>
            <w:rFonts w:asciiTheme="minorHAnsi" w:eastAsiaTheme="minorEastAsia" w:hAnsiTheme="minorHAnsi" w:cstheme="minorBidi"/>
            <w:noProof/>
            <w:sz w:val="22"/>
            <w:szCs w:val="22"/>
          </w:rPr>
          <w:tab/>
        </w:r>
        <w:r w:rsidRPr="004A6009">
          <w:rPr>
            <w:rStyle w:val="afd"/>
            <w:noProof/>
            <w:lang w:bidi="ru-RU"/>
          </w:rPr>
          <w:t>Тактики и техники по MITRE ATT&amp;CK</w:t>
        </w:r>
        <w:r>
          <w:rPr>
            <w:noProof/>
            <w:webHidden/>
          </w:rPr>
          <w:tab/>
        </w:r>
        <w:r>
          <w:rPr>
            <w:noProof/>
            <w:webHidden/>
          </w:rPr>
          <w:fldChar w:fldCharType="begin"/>
        </w:r>
        <w:r>
          <w:rPr>
            <w:noProof/>
            <w:webHidden/>
          </w:rPr>
          <w:instrText xml:space="preserve"> PAGEREF _Toc198738526 \h </w:instrText>
        </w:r>
        <w:r>
          <w:rPr>
            <w:noProof/>
            <w:webHidden/>
          </w:rPr>
        </w:r>
        <w:r>
          <w:rPr>
            <w:noProof/>
            <w:webHidden/>
          </w:rPr>
          <w:fldChar w:fldCharType="separate"/>
        </w:r>
        <w:r>
          <w:rPr>
            <w:noProof/>
            <w:webHidden/>
          </w:rPr>
          <w:t>38</w:t>
        </w:r>
        <w:r>
          <w:rPr>
            <w:noProof/>
            <w:webHidden/>
          </w:rPr>
          <w:fldChar w:fldCharType="end"/>
        </w:r>
      </w:hyperlink>
    </w:p>
    <w:p w:rsidR="003A6C28" w:rsidRDefault="003A6C28">
      <w:pPr>
        <w:pStyle w:val="17"/>
        <w:tabs>
          <w:tab w:val="left" w:pos="2450"/>
        </w:tabs>
        <w:rPr>
          <w:rFonts w:asciiTheme="minorHAnsi" w:eastAsiaTheme="minorEastAsia" w:hAnsiTheme="minorHAnsi" w:cstheme="minorBidi"/>
          <w:noProof/>
          <w:sz w:val="22"/>
          <w:szCs w:val="22"/>
        </w:rPr>
      </w:pPr>
      <w:hyperlink w:anchor="_Toc198738527" w:history="1">
        <w:r w:rsidRPr="004A6009">
          <w:rPr>
            <w:rStyle w:val="afd"/>
            <w:noProof/>
            <w:lang w:bidi="ru-RU"/>
          </w:rPr>
          <w:t>ПРИЛОЖЕНИЕ 2.</w:t>
        </w:r>
        <w:r>
          <w:rPr>
            <w:rFonts w:asciiTheme="minorHAnsi" w:eastAsiaTheme="minorEastAsia" w:hAnsiTheme="minorHAnsi" w:cstheme="minorBidi"/>
            <w:noProof/>
            <w:sz w:val="22"/>
            <w:szCs w:val="22"/>
          </w:rPr>
          <w:tab/>
        </w:r>
        <w:r w:rsidRPr="004A6009">
          <w:rPr>
            <w:rStyle w:val="afd"/>
            <w:noProof/>
            <w:lang w:bidi="ru-RU"/>
          </w:rPr>
          <w:t>Базовые конфигурации и атаки</w:t>
        </w:r>
        <w:r>
          <w:rPr>
            <w:noProof/>
            <w:webHidden/>
          </w:rPr>
          <w:tab/>
        </w:r>
        <w:r>
          <w:rPr>
            <w:noProof/>
            <w:webHidden/>
          </w:rPr>
          <w:fldChar w:fldCharType="begin"/>
        </w:r>
        <w:r>
          <w:rPr>
            <w:noProof/>
            <w:webHidden/>
          </w:rPr>
          <w:instrText xml:space="preserve"> PAGEREF _Toc198738527 \h </w:instrText>
        </w:r>
        <w:r>
          <w:rPr>
            <w:noProof/>
            <w:webHidden/>
          </w:rPr>
        </w:r>
        <w:r>
          <w:rPr>
            <w:noProof/>
            <w:webHidden/>
          </w:rPr>
          <w:fldChar w:fldCharType="separate"/>
        </w:r>
        <w:r>
          <w:rPr>
            <w:noProof/>
            <w:webHidden/>
          </w:rPr>
          <w:t>47</w:t>
        </w:r>
        <w:r>
          <w:rPr>
            <w:noProof/>
            <w:webHidden/>
          </w:rPr>
          <w:fldChar w:fldCharType="end"/>
        </w:r>
      </w:hyperlink>
    </w:p>
    <w:p w:rsidR="003A6C28" w:rsidRDefault="003A6C28">
      <w:pPr>
        <w:pStyle w:val="27"/>
        <w:tabs>
          <w:tab w:val="left" w:pos="880"/>
        </w:tabs>
        <w:rPr>
          <w:rFonts w:asciiTheme="minorHAnsi" w:eastAsiaTheme="minorEastAsia" w:hAnsiTheme="minorHAnsi" w:cstheme="minorBidi"/>
          <w:sz w:val="22"/>
          <w:szCs w:val="22"/>
        </w:rPr>
      </w:pPr>
      <w:hyperlink w:anchor="_Toc198738528" w:history="1">
        <w:r w:rsidRPr="004A6009">
          <w:rPr>
            <w:rStyle w:val="afd"/>
            <w:lang w:bidi="ru-RU"/>
          </w:rPr>
          <w:t>П2.1</w:t>
        </w:r>
        <w:r>
          <w:rPr>
            <w:rFonts w:asciiTheme="minorHAnsi" w:eastAsiaTheme="minorEastAsia" w:hAnsiTheme="minorHAnsi" w:cstheme="minorBidi"/>
            <w:sz w:val="22"/>
            <w:szCs w:val="22"/>
          </w:rPr>
          <w:tab/>
        </w:r>
        <w:r w:rsidRPr="004A6009">
          <w:rPr>
            <w:rStyle w:val="afd"/>
            <w:lang w:bidi="ru-RU"/>
          </w:rPr>
          <w:t>Базовая работа с виртуальной лабораторией PNETLab</w:t>
        </w:r>
        <w:r>
          <w:rPr>
            <w:webHidden/>
          </w:rPr>
          <w:tab/>
        </w:r>
        <w:r>
          <w:rPr>
            <w:webHidden/>
          </w:rPr>
          <w:fldChar w:fldCharType="begin"/>
        </w:r>
        <w:r>
          <w:rPr>
            <w:webHidden/>
          </w:rPr>
          <w:instrText xml:space="preserve"> PAGEREF _Toc198738528 \h </w:instrText>
        </w:r>
        <w:r>
          <w:rPr>
            <w:webHidden/>
          </w:rPr>
        </w:r>
        <w:r>
          <w:rPr>
            <w:webHidden/>
          </w:rPr>
          <w:fldChar w:fldCharType="separate"/>
        </w:r>
        <w:r>
          <w:rPr>
            <w:webHidden/>
          </w:rPr>
          <w:t>47</w:t>
        </w:r>
        <w:r>
          <w:rPr>
            <w:webHidden/>
          </w:rPr>
          <w:fldChar w:fldCharType="end"/>
        </w:r>
      </w:hyperlink>
    </w:p>
    <w:p w:rsidR="003A6C28" w:rsidRDefault="003A6C28">
      <w:pPr>
        <w:pStyle w:val="27"/>
        <w:tabs>
          <w:tab w:val="left" w:pos="880"/>
        </w:tabs>
        <w:rPr>
          <w:rFonts w:asciiTheme="minorHAnsi" w:eastAsiaTheme="minorEastAsia" w:hAnsiTheme="minorHAnsi" w:cstheme="minorBidi"/>
          <w:sz w:val="22"/>
          <w:szCs w:val="22"/>
        </w:rPr>
      </w:pPr>
      <w:hyperlink w:anchor="_Toc198738529" w:history="1">
        <w:r w:rsidRPr="004A6009">
          <w:rPr>
            <w:rStyle w:val="afd"/>
            <w:lang w:bidi="ru-RU"/>
          </w:rPr>
          <w:t>П2.2</w:t>
        </w:r>
        <w:r>
          <w:rPr>
            <w:rFonts w:asciiTheme="minorHAnsi" w:eastAsiaTheme="minorEastAsia" w:hAnsiTheme="minorHAnsi" w:cstheme="minorBidi"/>
            <w:sz w:val="22"/>
            <w:szCs w:val="22"/>
          </w:rPr>
          <w:tab/>
        </w:r>
        <w:r w:rsidRPr="004A6009">
          <w:rPr>
            <w:rStyle w:val="afd"/>
            <w:lang w:bidi="ru-RU"/>
          </w:rPr>
          <w:t>Переполнение таблицы коммутации</w:t>
        </w:r>
        <w:r>
          <w:rPr>
            <w:webHidden/>
          </w:rPr>
          <w:tab/>
        </w:r>
        <w:r>
          <w:rPr>
            <w:webHidden/>
          </w:rPr>
          <w:fldChar w:fldCharType="begin"/>
        </w:r>
        <w:r>
          <w:rPr>
            <w:webHidden/>
          </w:rPr>
          <w:instrText xml:space="preserve"> PAGEREF _Toc198738529 \h </w:instrText>
        </w:r>
        <w:r>
          <w:rPr>
            <w:webHidden/>
          </w:rPr>
        </w:r>
        <w:r>
          <w:rPr>
            <w:webHidden/>
          </w:rPr>
          <w:fldChar w:fldCharType="separate"/>
        </w:r>
        <w:r>
          <w:rPr>
            <w:webHidden/>
          </w:rPr>
          <w:t>51</w:t>
        </w:r>
        <w:r>
          <w:rPr>
            <w:webHidden/>
          </w:rPr>
          <w:fldChar w:fldCharType="end"/>
        </w:r>
      </w:hyperlink>
    </w:p>
    <w:p w:rsidR="003A6C28" w:rsidRDefault="003A6C28">
      <w:pPr>
        <w:pStyle w:val="27"/>
        <w:tabs>
          <w:tab w:val="left" w:pos="880"/>
        </w:tabs>
        <w:rPr>
          <w:rFonts w:asciiTheme="minorHAnsi" w:eastAsiaTheme="minorEastAsia" w:hAnsiTheme="minorHAnsi" w:cstheme="minorBidi"/>
          <w:sz w:val="22"/>
          <w:szCs w:val="22"/>
        </w:rPr>
      </w:pPr>
      <w:hyperlink w:anchor="_Toc198738530" w:history="1">
        <w:r w:rsidRPr="004A6009">
          <w:rPr>
            <w:rStyle w:val="afd"/>
            <w:lang w:bidi="ru-RU"/>
          </w:rPr>
          <w:t>П2.3</w:t>
        </w:r>
        <w:r>
          <w:rPr>
            <w:rFonts w:asciiTheme="minorHAnsi" w:eastAsiaTheme="minorEastAsia" w:hAnsiTheme="minorHAnsi" w:cstheme="minorBidi"/>
            <w:sz w:val="22"/>
            <w:szCs w:val="22"/>
          </w:rPr>
          <w:tab/>
        </w:r>
        <w:r w:rsidRPr="004A6009">
          <w:rPr>
            <w:rStyle w:val="afd"/>
            <w:lang w:bidi="ru-RU"/>
          </w:rPr>
          <w:t>ARP-Spoofing</w:t>
        </w:r>
        <w:r>
          <w:rPr>
            <w:webHidden/>
          </w:rPr>
          <w:tab/>
        </w:r>
        <w:r>
          <w:rPr>
            <w:webHidden/>
          </w:rPr>
          <w:fldChar w:fldCharType="begin"/>
        </w:r>
        <w:r>
          <w:rPr>
            <w:webHidden/>
          </w:rPr>
          <w:instrText xml:space="preserve"> PAGEREF _Toc198738530 \h </w:instrText>
        </w:r>
        <w:r>
          <w:rPr>
            <w:webHidden/>
          </w:rPr>
        </w:r>
        <w:r>
          <w:rPr>
            <w:webHidden/>
          </w:rPr>
          <w:fldChar w:fldCharType="separate"/>
        </w:r>
        <w:r>
          <w:rPr>
            <w:webHidden/>
          </w:rPr>
          <w:t>54</w:t>
        </w:r>
        <w:r>
          <w:rPr>
            <w:webHidden/>
          </w:rPr>
          <w:fldChar w:fldCharType="end"/>
        </w:r>
      </w:hyperlink>
    </w:p>
    <w:p w:rsidR="003A6C28" w:rsidRDefault="003A6C28">
      <w:pPr>
        <w:pStyle w:val="27"/>
        <w:tabs>
          <w:tab w:val="left" w:pos="880"/>
        </w:tabs>
        <w:rPr>
          <w:rFonts w:asciiTheme="minorHAnsi" w:eastAsiaTheme="minorEastAsia" w:hAnsiTheme="minorHAnsi" w:cstheme="minorBidi"/>
          <w:sz w:val="22"/>
          <w:szCs w:val="22"/>
        </w:rPr>
      </w:pPr>
      <w:hyperlink w:anchor="_Toc198738531" w:history="1">
        <w:r w:rsidRPr="004A6009">
          <w:rPr>
            <w:rStyle w:val="afd"/>
            <w:lang w:bidi="ru-RU"/>
          </w:rPr>
          <w:t>П2.4</w:t>
        </w:r>
        <w:r>
          <w:rPr>
            <w:rFonts w:asciiTheme="minorHAnsi" w:eastAsiaTheme="minorEastAsia" w:hAnsiTheme="minorHAnsi" w:cstheme="minorBidi"/>
            <w:sz w:val="22"/>
            <w:szCs w:val="22"/>
          </w:rPr>
          <w:tab/>
        </w:r>
        <w:r w:rsidRPr="004A6009">
          <w:rPr>
            <w:rStyle w:val="afd"/>
            <w:lang w:bidi="ru-RU"/>
          </w:rPr>
          <w:t>VLAN Hopping</w:t>
        </w:r>
        <w:r>
          <w:rPr>
            <w:webHidden/>
          </w:rPr>
          <w:tab/>
        </w:r>
        <w:r>
          <w:rPr>
            <w:webHidden/>
          </w:rPr>
          <w:fldChar w:fldCharType="begin"/>
        </w:r>
        <w:r>
          <w:rPr>
            <w:webHidden/>
          </w:rPr>
          <w:instrText xml:space="preserve"> PAGEREF _Toc198738531 \h </w:instrText>
        </w:r>
        <w:r>
          <w:rPr>
            <w:webHidden/>
          </w:rPr>
        </w:r>
        <w:r>
          <w:rPr>
            <w:webHidden/>
          </w:rPr>
          <w:fldChar w:fldCharType="separate"/>
        </w:r>
        <w:r>
          <w:rPr>
            <w:webHidden/>
          </w:rPr>
          <w:t>59</w:t>
        </w:r>
        <w:r>
          <w:rPr>
            <w:webHidden/>
          </w:rPr>
          <w:fldChar w:fldCharType="end"/>
        </w:r>
      </w:hyperlink>
    </w:p>
    <w:p w:rsidR="003A6C28" w:rsidRDefault="003A6C28">
      <w:pPr>
        <w:pStyle w:val="27"/>
        <w:tabs>
          <w:tab w:val="left" w:pos="880"/>
        </w:tabs>
        <w:rPr>
          <w:rFonts w:asciiTheme="minorHAnsi" w:eastAsiaTheme="minorEastAsia" w:hAnsiTheme="minorHAnsi" w:cstheme="minorBidi"/>
          <w:sz w:val="22"/>
          <w:szCs w:val="22"/>
        </w:rPr>
      </w:pPr>
      <w:hyperlink w:anchor="_Toc198738532" w:history="1">
        <w:r w:rsidRPr="004A6009">
          <w:rPr>
            <w:rStyle w:val="afd"/>
            <w:lang w:bidi="ru-RU"/>
          </w:rPr>
          <w:t>П2.5</w:t>
        </w:r>
        <w:r>
          <w:rPr>
            <w:rFonts w:asciiTheme="minorHAnsi" w:eastAsiaTheme="minorEastAsia" w:hAnsiTheme="minorHAnsi" w:cstheme="minorBidi"/>
            <w:sz w:val="22"/>
            <w:szCs w:val="22"/>
          </w:rPr>
          <w:tab/>
        </w:r>
        <w:r w:rsidRPr="004A6009">
          <w:rPr>
            <w:rStyle w:val="afd"/>
            <w:lang w:bidi="ru-RU"/>
          </w:rPr>
          <w:t>MAC-Spoofing</w:t>
        </w:r>
        <w:r>
          <w:rPr>
            <w:webHidden/>
          </w:rPr>
          <w:tab/>
        </w:r>
        <w:r>
          <w:rPr>
            <w:webHidden/>
          </w:rPr>
          <w:fldChar w:fldCharType="begin"/>
        </w:r>
        <w:r>
          <w:rPr>
            <w:webHidden/>
          </w:rPr>
          <w:instrText xml:space="preserve"> PAGEREF _Toc198738532 \h </w:instrText>
        </w:r>
        <w:r>
          <w:rPr>
            <w:webHidden/>
          </w:rPr>
        </w:r>
        <w:r>
          <w:rPr>
            <w:webHidden/>
          </w:rPr>
          <w:fldChar w:fldCharType="separate"/>
        </w:r>
        <w:r>
          <w:rPr>
            <w:webHidden/>
          </w:rPr>
          <w:t>61</w:t>
        </w:r>
        <w:r>
          <w:rPr>
            <w:webHidden/>
          </w:rPr>
          <w:fldChar w:fldCharType="end"/>
        </w:r>
      </w:hyperlink>
    </w:p>
    <w:p w:rsidR="005C633C" w:rsidRDefault="008C2583" w:rsidP="008B133F">
      <w:r>
        <w:rPr>
          <w:rFonts w:eastAsia="Times New Roman"/>
          <w:color w:val="000000"/>
          <w:szCs w:val="24"/>
          <w:lang w:eastAsia="ru-RU"/>
        </w:rPr>
        <w:fldChar w:fldCharType="end"/>
      </w:r>
      <w:r w:rsidR="00601212">
        <w:br w:type="page"/>
      </w:r>
    </w:p>
    <w:p w:rsidR="00030ED5" w:rsidRPr="000F6C3A" w:rsidRDefault="007F7D8F" w:rsidP="006E5590">
      <w:pPr>
        <w:pStyle w:val="01"/>
        <w:rPr>
          <w:lang w:val="ru-RU"/>
        </w:rPr>
      </w:pPr>
      <w:bookmarkStart w:id="1" w:name="_Toc198738507"/>
      <w:r w:rsidRPr="000F6C3A">
        <w:rPr>
          <w:lang w:val="ru-RU"/>
        </w:rPr>
        <w:lastRenderedPageBreak/>
        <w:t>Введение</w:t>
      </w:r>
      <w:bookmarkEnd w:id="1"/>
    </w:p>
    <w:p w:rsidR="00C33443" w:rsidRDefault="003272DC" w:rsidP="00E37EDD">
      <w:pPr>
        <w:pStyle w:val="a4"/>
      </w:pPr>
      <w:r>
        <w:t>Настоящий о</w:t>
      </w:r>
      <w:r w:rsidR="00715A23">
        <w:t xml:space="preserve">тчёт подготовлен по итогам прохождения учебной практики. </w:t>
      </w:r>
      <w:r w:rsidR="00C33443">
        <w:t xml:space="preserve">Учебная практика </w:t>
      </w:r>
      <w:r w:rsidR="00BE789A">
        <w:t xml:space="preserve">проходила </w:t>
      </w:r>
      <w:r w:rsidR="00C33443">
        <w:t xml:space="preserve">во втором семестре 2025 года </w:t>
      </w:r>
      <w:r w:rsidR="00BE789A">
        <w:t xml:space="preserve">и </w:t>
      </w:r>
      <w:r w:rsidR="00C33443">
        <w:t xml:space="preserve">состояла из </w:t>
      </w:r>
      <w:r w:rsidR="003126E1">
        <w:t>нескольких этапов</w:t>
      </w:r>
      <w:r w:rsidR="00C33443">
        <w:t>:</w:t>
      </w:r>
    </w:p>
    <w:p w:rsidR="003126E1" w:rsidRDefault="003126E1" w:rsidP="002D0844">
      <w:pPr>
        <w:pStyle w:val="a4"/>
        <w:numPr>
          <w:ilvl w:val="0"/>
          <w:numId w:val="5"/>
        </w:numPr>
      </w:pPr>
      <w:r>
        <w:t xml:space="preserve">Знакомство с деятельностью организации-заказчика проекта и разработка в интересах заказчика статичного </w:t>
      </w:r>
      <w:r>
        <w:rPr>
          <w:lang w:val="en-US"/>
        </w:rPr>
        <w:t>web</w:t>
      </w:r>
      <w:r>
        <w:t>-сайта.</w:t>
      </w:r>
    </w:p>
    <w:p w:rsidR="003126E1" w:rsidRDefault="003126E1" w:rsidP="002D0844">
      <w:pPr>
        <w:pStyle w:val="a4"/>
        <w:numPr>
          <w:ilvl w:val="0"/>
          <w:numId w:val="5"/>
        </w:numPr>
      </w:pPr>
      <w:r>
        <w:t xml:space="preserve">Знакомство с деятельностью лаборатории </w:t>
      </w:r>
      <w:r w:rsidRPr="001F6538">
        <w:t>«Программно-аппаратных средств обеспечения информационной безопасности»</w:t>
      </w:r>
      <w:r>
        <w:t>, получение навыков сбора и обработки информации, связанной с инцидентами в области информационной безопасности.</w:t>
      </w:r>
    </w:p>
    <w:bookmarkEnd w:id="0"/>
    <w:p w:rsidR="006C74D5" w:rsidRPr="00825342" w:rsidRDefault="00B46C66" w:rsidP="00E37EDD">
      <w:pPr>
        <w:pStyle w:val="a4"/>
        <w:rPr>
          <w:sz w:val="36"/>
          <w:szCs w:val="36"/>
        </w:rPr>
      </w:pPr>
      <w:r>
        <w:rPr>
          <w:lang w:eastAsia="ru-RU"/>
        </w:rPr>
        <w:t>Отчет состоит из введения, 4</w:t>
      </w:r>
      <w:r w:rsidR="006C74D5" w:rsidRPr="00C010C1">
        <w:rPr>
          <w:lang w:eastAsia="ru-RU"/>
        </w:rPr>
        <w:t>-х глав, заключения, списка использованной литературы</w:t>
      </w:r>
      <w:r w:rsidR="003272DC">
        <w:rPr>
          <w:lang w:eastAsia="ru-RU"/>
        </w:rPr>
        <w:t xml:space="preserve"> и приложений</w:t>
      </w:r>
      <w:r w:rsidR="006C74D5" w:rsidRPr="00C010C1">
        <w:rPr>
          <w:lang w:eastAsia="ru-RU"/>
        </w:rPr>
        <w:t xml:space="preserve">. В работе </w:t>
      </w:r>
      <w:r w:rsidR="007B10E3">
        <w:rPr>
          <w:lang w:eastAsia="ru-RU"/>
        </w:rPr>
        <w:fldChar w:fldCharType="begin"/>
      </w:r>
      <w:r w:rsidR="007B10E3">
        <w:rPr>
          <w:lang w:eastAsia="ru-RU"/>
        </w:rPr>
        <w:instrText xml:space="preserve"> INFO  NumPages  \* MERGEFORMAT </w:instrText>
      </w:r>
      <w:r w:rsidR="007B10E3">
        <w:rPr>
          <w:lang w:eastAsia="ru-RU"/>
        </w:rPr>
        <w:fldChar w:fldCharType="separate"/>
      </w:r>
      <w:r w:rsidR="003A6C28">
        <w:rPr>
          <w:lang w:eastAsia="ru-RU"/>
        </w:rPr>
        <w:t>65</w:t>
      </w:r>
      <w:r w:rsidR="007B10E3">
        <w:rPr>
          <w:lang w:eastAsia="ru-RU"/>
        </w:rPr>
        <w:fldChar w:fldCharType="end"/>
      </w:r>
      <w:r w:rsidR="006C74D5" w:rsidRPr="00C010C1">
        <w:rPr>
          <w:lang w:eastAsia="ru-RU"/>
        </w:rPr>
        <w:t xml:space="preserve"> страниц,</w:t>
      </w:r>
      <w:r w:rsidR="0080154F" w:rsidRPr="00C010C1">
        <w:rPr>
          <w:lang w:eastAsia="ru-RU"/>
        </w:rPr>
        <w:t xml:space="preserve"> </w:t>
      </w:r>
      <w:r w:rsidR="00BC2C56">
        <w:rPr>
          <w:lang w:eastAsia="ru-RU"/>
        </w:rPr>
        <w:t xml:space="preserve">6 </w:t>
      </w:r>
      <w:r w:rsidR="006C74D5" w:rsidRPr="00C010C1">
        <w:rPr>
          <w:lang w:eastAsia="ru-RU"/>
        </w:rPr>
        <w:t>таблиц,</w:t>
      </w:r>
      <w:r w:rsidR="00AF50F7">
        <w:rPr>
          <w:lang w:eastAsia="ru-RU"/>
        </w:rPr>
        <w:t xml:space="preserve"> </w:t>
      </w:r>
      <w:r w:rsidR="003A6C28">
        <w:rPr>
          <w:lang w:eastAsia="ru-RU"/>
        </w:rPr>
        <w:t>70</w:t>
      </w:r>
      <w:bookmarkStart w:id="2" w:name="_GoBack"/>
      <w:bookmarkEnd w:id="2"/>
      <w:r w:rsidR="00AF50F7" w:rsidRPr="00AF50F7">
        <w:rPr>
          <w:lang w:eastAsia="ru-RU"/>
        </w:rPr>
        <w:t xml:space="preserve"> </w:t>
      </w:r>
      <w:r w:rsidR="006C74D5" w:rsidRPr="00C010C1">
        <w:rPr>
          <w:lang w:eastAsia="ru-RU"/>
        </w:rPr>
        <w:t>рисун</w:t>
      </w:r>
      <w:r w:rsidR="001A78C5">
        <w:rPr>
          <w:lang w:eastAsia="ru-RU"/>
        </w:rPr>
        <w:t>к</w:t>
      </w:r>
      <w:r w:rsidR="00AF50F7">
        <w:rPr>
          <w:lang w:eastAsia="ru-RU"/>
        </w:rPr>
        <w:t>ов</w:t>
      </w:r>
      <w:r w:rsidR="006C74D5" w:rsidRPr="00C010C1">
        <w:rPr>
          <w:lang w:eastAsia="ru-RU"/>
        </w:rPr>
        <w:t xml:space="preserve">, список </w:t>
      </w:r>
      <w:r w:rsidR="003272DC">
        <w:rPr>
          <w:lang w:eastAsia="ru-RU"/>
        </w:rPr>
        <w:t>использованных источников</w:t>
      </w:r>
      <w:r w:rsidR="00BE789A">
        <w:rPr>
          <w:lang w:eastAsia="ru-RU"/>
        </w:rPr>
        <w:t xml:space="preserve">, который </w:t>
      </w:r>
      <w:r w:rsidR="006C74D5" w:rsidRPr="00C010C1">
        <w:rPr>
          <w:lang w:eastAsia="ru-RU"/>
        </w:rPr>
        <w:t>содержит</w:t>
      </w:r>
      <w:r w:rsidR="007554D1">
        <w:rPr>
          <w:lang w:eastAsia="ru-RU"/>
        </w:rPr>
        <w:t xml:space="preserve"> </w:t>
      </w:r>
      <w:r w:rsidR="007979FE">
        <w:rPr>
          <w:lang w:eastAsia="ru-RU"/>
        </w:rPr>
        <w:t>11 наименований</w:t>
      </w:r>
      <w:r w:rsidR="001A78C5">
        <w:rPr>
          <w:lang w:eastAsia="ru-RU"/>
        </w:rPr>
        <w:t xml:space="preserve">, </w:t>
      </w:r>
      <w:r w:rsidR="007979FE">
        <w:rPr>
          <w:lang w:eastAsia="ru-RU"/>
        </w:rPr>
        <w:t xml:space="preserve">2 </w:t>
      </w:r>
      <w:r w:rsidR="007554D1">
        <w:rPr>
          <w:lang w:eastAsia="ru-RU"/>
        </w:rPr>
        <w:t>приложения</w:t>
      </w:r>
      <w:r w:rsidR="006C1FAB">
        <w:rPr>
          <w:lang w:eastAsia="ru-RU"/>
        </w:rPr>
        <w:t>.</w:t>
      </w:r>
    </w:p>
    <w:p w:rsidR="00030ED5" w:rsidRPr="002205F0" w:rsidRDefault="007F7D8F" w:rsidP="008B133F">
      <w:pPr>
        <w:rPr>
          <w:color w:val="000000"/>
          <w:sz w:val="24"/>
          <w:szCs w:val="24"/>
        </w:rPr>
      </w:pPr>
      <w:r w:rsidRPr="002205F0">
        <w:br w:type="page"/>
      </w:r>
    </w:p>
    <w:p w:rsidR="00BD2EBB" w:rsidRDefault="00BD2EBB" w:rsidP="00095462">
      <w:pPr>
        <w:pStyle w:val="1"/>
        <w:rPr>
          <w:lang w:val="ru-RU"/>
        </w:rPr>
      </w:pPr>
      <w:bookmarkStart w:id="3" w:name="_Toc198738508"/>
      <w:r>
        <w:rPr>
          <w:lang w:val="ru-RU"/>
        </w:rPr>
        <w:lastRenderedPageBreak/>
        <w:t>Общая информация о проекте</w:t>
      </w:r>
      <w:bookmarkEnd w:id="3"/>
    </w:p>
    <w:p w:rsidR="00BC53DD" w:rsidRDefault="0085324A" w:rsidP="00BC53DD">
      <w:pPr>
        <w:pStyle w:val="20"/>
        <w:rPr>
          <w:lang w:val="ru-RU"/>
        </w:rPr>
      </w:pPr>
      <w:bookmarkStart w:id="4" w:name="_Toc198738509"/>
      <w:r>
        <w:rPr>
          <w:lang w:val="ru-RU"/>
        </w:rPr>
        <w:t>Обоснование проекта</w:t>
      </w:r>
      <w:bookmarkEnd w:id="4"/>
    </w:p>
    <w:p w:rsidR="00164605" w:rsidRDefault="00BC53DD" w:rsidP="00BC53DD">
      <w:pPr>
        <w:pStyle w:val="a4"/>
        <w:rPr>
          <w:lang w:eastAsia="ru-RU" w:bidi="ru-RU"/>
        </w:rPr>
      </w:pPr>
      <w:r w:rsidRPr="00BC53DD">
        <w:rPr>
          <w:bCs/>
          <w:lang w:eastAsia="ru-RU" w:bidi="ru-RU"/>
        </w:rPr>
        <w:t>Название проекта «Группа проектов тестирования</w:t>
      </w:r>
      <w:r w:rsidRPr="00BC53DD">
        <w:rPr>
          <w:lang w:eastAsia="ru-RU" w:bidi="ru-RU"/>
        </w:rPr>
        <w:t>».</w:t>
      </w:r>
      <w:r>
        <w:rPr>
          <w:lang w:eastAsia="ru-RU" w:bidi="ru-RU"/>
        </w:rPr>
        <w:t xml:space="preserve"> </w:t>
      </w:r>
      <w:r w:rsidR="00911679">
        <w:rPr>
          <w:lang w:eastAsia="ru-RU" w:bidi="ru-RU"/>
        </w:rPr>
        <w:t xml:space="preserve">Обоснованием </w:t>
      </w:r>
      <w:r>
        <w:rPr>
          <w:lang w:eastAsia="ru-RU" w:bidi="ru-RU"/>
        </w:rPr>
        <w:t xml:space="preserve">запуска проекта явилась проблема низкого качества </w:t>
      </w:r>
      <w:r w:rsidRPr="00BC53DD">
        <w:rPr>
          <w:lang w:eastAsia="ru-RU" w:bidi="ru-RU"/>
        </w:rPr>
        <w:t xml:space="preserve">тестирования </w:t>
      </w:r>
      <w:r>
        <w:rPr>
          <w:lang w:eastAsia="ru-RU" w:bidi="ru-RU"/>
        </w:rPr>
        <w:t xml:space="preserve">программных </w:t>
      </w:r>
      <w:r w:rsidR="00911679">
        <w:rPr>
          <w:lang w:eastAsia="ru-RU" w:bidi="ru-RU"/>
        </w:rPr>
        <w:t>решении</w:t>
      </w:r>
      <w:r>
        <w:rPr>
          <w:lang w:eastAsia="ru-RU" w:bidi="ru-RU"/>
        </w:rPr>
        <w:t xml:space="preserve">, создаваемых </w:t>
      </w:r>
      <w:r w:rsidR="00911679">
        <w:rPr>
          <w:lang w:eastAsia="ru-RU" w:bidi="ru-RU"/>
        </w:rPr>
        <w:t>учебными IT-командами, в ходе образовательной деятельности.</w:t>
      </w:r>
      <w:r w:rsidRPr="00BC53DD">
        <w:rPr>
          <w:lang w:eastAsia="ru-RU" w:bidi="ru-RU"/>
        </w:rPr>
        <w:t xml:space="preserve"> Часто у разработчиков не хватает ресурсов или опыта, чтобы самостоятельно </w:t>
      </w:r>
      <w:r w:rsidR="00164605">
        <w:rPr>
          <w:lang w:eastAsia="ru-RU" w:bidi="ru-RU"/>
        </w:rPr>
        <w:t>тестировать свои решения на наличие ошибок</w:t>
      </w:r>
      <w:r w:rsidRPr="00BC53DD">
        <w:rPr>
          <w:lang w:eastAsia="ru-RU" w:bidi="ru-RU"/>
        </w:rPr>
        <w:t>.</w:t>
      </w:r>
    </w:p>
    <w:p w:rsidR="00BC53DD" w:rsidRDefault="00164605" w:rsidP="00BC53DD">
      <w:pPr>
        <w:pStyle w:val="a4"/>
        <w:rPr>
          <w:lang w:eastAsia="ru-RU" w:bidi="ru-RU"/>
        </w:rPr>
      </w:pPr>
      <w:r>
        <w:rPr>
          <w:lang w:eastAsia="ru-RU" w:bidi="ru-RU"/>
        </w:rPr>
        <w:t>По итогам выполненных работ, для демонстрации разработанных в проекте решений,</w:t>
      </w:r>
      <w:r w:rsidR="00BC53DD" w:rsidRPr="00BC53DD">
        <w:rPr>
          <w:lang w:eastAsia="ru-RU" w:bidi="ru-RU"/>
        </w:rPr>
        <w:t xml:space="preserve"> </w:t>
      </w:r>
      <w:r w:rsidR="000A2A2B">
        <w:rPr>
          <w:lang w:eastAsia="ru-RU" w:bidi="ru-RU"/>
        </w:rPr>
        <w:t xml:space="preserve">должен быть </w:t>
      </w:r>
      <w:r w:rsidR="00BC53DD" w:rsidRPr="00BC53DD">
        <w:rPr>
          <w:lang w:eastAsia="ru-RU" w:bidi="ru-RU"/>
        </w:rPr>
        <w:t>организ</w:t>
      </w:r>
      <w:r>
        <w:rPr>
          <w:lang w:eastAsia="ru-RU" w:bidi="ru-RU"/>
        </w:rPr>
        <w:t>ован</w:t>
      </w:r>
      <w:r w:rsidR="00BC53DD" w:rsidRPr="00BC53DD">
        <w:rPr>
          <w:lang w:eastAsia="ru-RU" w:bidi="ru-RU"/>
        </w:rPr>
        <w:t xml:space="preserve"> процесс тестирования </w:t>
      </w:r>
      <w:r>
        <w:rPr>
          <w:lang w:eastAsia="ru-RU" w:bidi="ru-RU"/>
        </w:rPr>
        <w:t xml:space="preserve">программных разработок, созданных другими </w:t>
      </w:r>
      <w:r>
        <w:rPr>
          <w:lang w:val="en-US" w:eastAsia="ru-RU" w:bidi="ru-RU"/>
        </w:rPr>
        <w:t>IT</w:t>
      </w:r>
      <w:r>
        <w:rPr>
          <w:lang w:eastAsia="ru-RU" w:bidi="ru-RU"/>
        </w:rPr>
        <w:t>-командами. По результатам этого выявленные</w:t>
      </w:r>
      <w:r w:rsidR="00BC53DD" w:rsidRPr="00BC53DD">
        <w:rPr>
          <w:lang w:eastAsia="ru-RU" w:bidi="ru-RU"/>
        </w:rPr>
        <w:t xml:space="preserve"> </w:t>
      </w:r>
      <w:r>
        <w:rPr>
          <w:lang w:eastAsia="ru-RU" w:bidi="ru-RU"/>
        </w:rPr>
        <w:t xml:space="preserve">ошибки («баг-листы») </w:t>
      </w:r>
      <w:r w:rsidR="000A2A2B">
        <w:rPr>
          <w:lang w:eastAsia="ru-RU" w:bidi="ru-RU"/>
        </w:rPr>
        <w:t xml:space="preserve">должны быть задокументированы </w:t>
      </w:r>
      <w:r>
        <w:rPr>
          <w:lang w:eastAsia="ru-RU" w:bidi="ru-RU"/>
        </w:rPr>
        <w:t xml:space="preserve">и дана </w:t>
      </w:r>
      <w:r w:rsidR="00BC53DD" w:rsidRPr="00BC53DD">
        <w:rPr>
          <w:lang w:eastAsia="ru-RU" w:bidi="ru-RU"/>
        </w:rPr>
        <w:t>обратн</w:t>
      </w:r>
      <w:r>
        <w:rPr>
          <w:lang w:eastAsia="ru-RU" w:bidi="ru-RU"/>
        </w:rPr>
        <w:t>ая</w:t>
      </w:r>
      <w:r w:rsidR="00BC53DD" w:rsidRPr="00BC53DD">
        <w:rPr>
          <w:lang w:eastAsia="ru-RU" w:bidi="ru-RU"/>
        </w:rPr>
        <w:t xml:space="preserve"> связь</w:t>
      </w:r>
      <w:r>
        <w:rPr>
          <w:lang w:eastAsia="ru-RU" w:bidi="ru-RU"/>
        </w:rPr>
        <w:t>, необходимая для их устранения</w:t>
      </w:r>
      <w:r w:rsidR="00BC53DD" w:rsidRPr="00BC53DD">
        <w:rPr>
          <w:lang w:eastAsia="ru-RU" w:bidi="ru-RU"/>
        </w:rPr>
        <w:t>.</w:t>
      </w:r>
    </w:p>
    <w:p w:rsidR="002936CA" w:rsidRPr="002936CA" w:rsidRDefault="002936CA" w:rsidP="002936CA">
      <w:pPr>
        <w:pStyle w:val="20"/>
        <w:rPr>
          <w:lang w:val="ru-RU"/>
        </w:rPr>
      </w:pPr>
      <w:bookmarkStart w:id="5" w:name="_Toc198738510"/>
      <w:r w:rsidRPr="002936CA">
        <w:rPr>
          <w:lang w:val="ru-RU"/>
        </w:rPr>
        <w:t>Ключевые участники проекта</w:t>
      </w:r>
      <w:bookmarkEnd w:id="5"/>
    </w:p>
    <w:p w:rsidR="002936CA" w:rsidRDefault="002936CA" w:rsidP="002D0844">
      <w:pPr>
        <w:pStyle w:val="a4"/>
        <w:numPr>
          <w:ilvl w:val="0"/>
          <w:numId w:val="17"/>
        </w:numPr>
        <w:rPr>
          <w:lang w:eastAsia="ru-RU" w:bidi="ru-RU"/>
        </w:rPr>
      </w:pPr>
      <w:r>
        <w:rPr>
          <w:lang w:eastAsia="ru-RU" w:bidi="ru-RU"/>
        </w:rPr>
        <w:t>Заказчиком проекта выступает Московский Политех.</w:t>
      </w:r>
    </w:p>
    <w:p w:rsidR="002936CA" w:rsidRDefault="002936CA" w:rsidP="002D0844">
      <w:pPr>
        <w:pStyle w:val="a4"/>
        <w:numPr>
          <w:ilvl w:val="0"/>
          <w:numId w:val="17"/>
        </w:numPr>
        <w:rPr>
          <w:lang w:eastAsia="ru-RU" w:bidi="ru-RU"/>
        </w:rPr>
      </w:pPr>
      <w:r>
        <w:rPr>
          <w:lang w:eastAsia="ru-RU" w:bidi="ru-RU"/>
        </w:rPr>
        <w:t>Куратором проекта является Камозин Сергей Андреевич – преподаватель кафедры «Инфокогнитивные технологии» Московского Политеха.</w:t>
      </w:r>
    </w:p>
    <w:p w:rsidR="00AA1855" w:rsidRPr="00AA1855" w:rsidRDefault="00AA1855" w:rsidP="002D0844">
      <w:pPr>
        <w:pStyle w:val="a4"/>
        <w:numPr>
          <w:ilvl w:val="0"/>
          <w:numId w:val="17"/>
        </w:numPr>
        <w:rPr>
          <w:lang w:eastAsia="ru-RU" w:bidi="ru-RU"/>
        </w:rPr>
      </w:pPr>
      <w:r>
        <w:rPr>
          <w:lang w:eastAsia="ru-RU" w:bidi="ru-RU"/>
        </w:rPr>
        <w:t xml:space="preserve">Функциональные заказчики (пользователи) результатов проекта – члены </w:t>
      </w:r>
      <w:r>
        <w:rPr>
          <w:lang w:val="en-US" w:eastAsia="ru-RU" w:bidi="ru-RU"/>
        </w:rPr>
        <w:t>IT</w:t>
      </w:r>
      <w:r w:rsidRPr="00AA1855">
        <w:rPr>
          <w:lang w:eastAsia="ru-RU" w:bidi="ru-RU"/>
        </w:rPr>
        <w:t>-</w:t>
      </w:r>
      <w:r>
        <w:rPr>
          <w:lang w:eastAsia="ru-RU" w:bidi="ru-RU"/>
        </w:rPr>
        <w:t>команд – разработчики программных решений.</w:t>
      </w:r>
    </w:p>
    <w:p w:rsidR="00BC53DD" w:rsidRPr="009D40ED" w:rsidRDefault="009D40ED" w:rsidP="005A2DF8">
      <w:pPr>
        <w:pStyle w:val="20"/>
        <w:rPr>
          <w:lang w:val="ru-RU"/>
        </w:rPr>
      </w:pPr>
      <w:bookmarkStart w:id="6" w:name="_Toc198738511"/>
      <w:r w:rsidRPr="009D40ED">
        <w:rPr>
          <w:lang w:val="ru-RU"/>
        </w:rPr>
        <w:t>Цель и задачи</w:t>
      </w:r>
      <w:r w:rsidR="00BC53DD" w:rsidRPr="009D40ED">
        <w:rPr>
          <w:lang w:val="ru-RU"/>
        </w:rPr>
        <w:t xml:space="preserve"> проекта</w:t>
      </w:r>
      <w:bookmarkEnd w:id="6"/>
    </w:p>
    <w:p w:rsidR="004436D0" w:rsidRDefault="009D40ED" w:rsidP="009D40ED">
      <w:pPr>
        <w:pStyle w:val="a4"/>
        <w:rPr>
          <w:lang w:eastAsia="ru-RU" w:bidi="ru-RU"/>
        </w:rPr>
      </w:pPr>
      <w:r>
        <w:rPr>
          <w:lang w:eastAsia="ru-RU" w:bidi="ru-RU"/>
        </w:rPr>
        <w:t xml:space="preserve">Цель проекта </w:t>
      </w:r>
      <w:r w:rsidR="00F625F7">
        <w:rPr>
          <w:lang w:eastAsia="ru-RU" w:bidi="ru-RU"/>
        </w:rPr>
        <w:t>–</w:t>
      </w:r>
      <w:r>
        <w:rPr>
          <w:lang w:eastAsia="ru-RU" w:bidi="ru-RU"/>
        </w:rPr>
        <w:t xml:space="preserve"> </w:t>
      </w:r>
      <w:r w:rsidR="004436D0">
        <w:rPr>
          <w:lang w:eastAsia="ru-RU" w:bidi="ru-RU"/>
        </w:rPr>
        <w:t>создание предпосылок для повышения качества разрабатываемы программных решений за счет проведения их комплексного тестирования.</w:t>
      </w:r>
    </w:p>
    <w:p w:rsidR="009D40ED" w:rsidRDefault="004436D0" w:rsidP="009D40ED">
      <w:pPr>
        <w:pStyle w:val="a4"/>
        <w:rPr>
          <w:lang w:eastAsia="ru-RU" w:bidi="ru-RU"/>
        </w:rPr>
      </w:pPr>
      <w:r>
        <w:rPr>
          <w:lang w:eastAsia="ru-RU" w:bidi="ru-RU"/>
        </w:rPr>
        <w:t xml:space="preserve">Продукт проекта - </w:t>
      </w:r>
      <w:r w:rsidR="00F625F7">
        <w:rPr>
          <w:lang w:eastAsia="ru-RU" w:bidi="ru-RU"/>
        </w:rPr>
        <w:t xml:space="preserve">университетская лаборатория и </w:t>
      </w:r>
      <w:r w:rsidR="005212D6">
        <w:rPr>
          <w:lang w:eastAsia="ru-RU" w:bidi="ru-RU"/>
        </w:rPr>
        <w:t>средства тестирования</w:t>
      </w:r>
      <w:r w:rsidR="00F625F7">
        <w:rPr>
          <w:lang w:eastAsia="ru-RU" w:bidi="ru-RU"/>
        </w:rPr>
        <w:t>, основанн</w:t>
      </w:r>
      <w:r w:rsidR="005212D6">
        <w:rPr>
          <w:lang w:eastAsia="ru-RU" w:bidi="ru-RU"/>
        </w:rPr>
        <w:t>ые</w:t>
      </w:r>
      <w:r w:rsidR="00F625F7">
        <w:rPr>
          <w:lang w:eastAsia="ru-RU" w:bidi="ru-RU"/>
        </w:rPr>
        <w:t xml:space="preserve"> на использовании известных видов тестирования</w:t>
      </w:r>
      <w:r w:rsidR="005212D6">
        <w:rPr>
          <w:lang w:eastAsia="ru-RU" w:bidi="ru-RU"/>
        </w:rPr>
        <w:t>, для</w:t>
      </w:r>
      <w:r w:rsidR="00F625F7">
        <w:rPr>
          <w:lang w:eastAsia="ru-RU" w:bidi="ru-RU"/>
        </w:rPr>
        <w:t xml:space="preserve"> программных решений</w:t>
      </w:r>
      <w:r>
        <w:rPr>
          <w:lang w:eastAsia="ru-RU" w:bidi="ru-RU"/>
        </w:rPr>
        <w:t>,</w:t>
      </w:r>
      <w:r w:rsidRPr="004436D0">
        <w:rPr>
          <w:lang w:eastAsia="ru-RU" w:bidi="ru-RU"/>
        </w:rPr>
        <w:t xml:space="preserve"> </w:t>
      </w:r>
      <w:r w:rsidRPr="00BC53DD">
        <w:rPr>
          <w:lang w:eastAsia="ru-RU" w:bidi="ru-RU"/>
        </w:rPr>
        <w:t>разрабатываемых в рамках проектной деятельности в Московском Политехе</w:t>
      </w:r>
      <w:r w:rsidR="00F625F7">
        <w:rPr>
          <w:lang w:eastAsia="ru-RU" w:bidi="ru-RU"/>
        </w:rPr>
        <w:t>.</w:t>
      </w:r>
    </w:p>
    <w:p w:rsidR="00721148" w:rsidRPr="00721148" w:rsidRDefault="00721148" w:rsidP="00721148">
      <w:pPr>
        <w:spacing w:line="360" w:lineRule="auto"/>
        <w:ind w:firstLine="720"/>
        <w:jc w:val="both"/>
        <w:rPr>
          <w:rFonts w:eastAsia="Times New Roman"/>
          <w:szCs w:val="24"/>
          <w:lang w:eastAsia="ru-RU"/>
        </w:rPr>
      </w:pPr>
      <w:r>
        <w:rPr>
          <w:rFonts w:eastAsia="Times New Roman"/>
          <w:szCs w:val="24"/>
          <w:lang w:eastAsia="ru-RU"/>
        </w:rPr>
        <w:t>Применяемые в проекте виды тестирования</w:t>
      </w:r>
      <w:r w:rsidRPr="00721148">
        <w:rPr>
          <w:rFonts w:eastAsia="Times New Roman"/>
          <w:szCs w:val="24"/>
          <w:lang w:eastAsia="ru-RU"/>
        </w:rPr>
        <w:t>:</w:t>
      </w:r>
    </w:p>
    <w:p w:rsidR="00721148" w:rsidRPr="00721148" w:rsidRDefault="007F221C" w:rsidP="002D0844">
      <w:pPr>
        <w:numPr>
          <w:ilvl w:val="0"/>
          <w:numId w:val="10"/>
        </w:numPr>
        <w:spacing w:line="360" w:lineRule="auto"/>
        <w:jc w:val="both"/>
        <w:rPr>
          <w:rFonts w:eastAsia="Times New Roman"/>
          <w:szCs w:val="24"/>
          <w:lang w:eastAsia="ru-RU"/>
        </w:rPr>
      </w:pPr>
      <w:r w:rsidRPr="00721148">
        <w:rPr>
          <w:rFonts w:eastAsia="Times New Roman"/>
          <w:szCs w:val="24"/>
          <w:lang w:eastAsia="ru-RU"/>
        </w:rPr>
        <w:lastRenderedPageBreak/>
        <w:t xml:space="preserve">функциональное </w:t>
      </w:r>
      <w:r w:rsidR="00721148" w:rsidRPr="00721148">
        <w:rPr>
          <w:rFonts w:eastAsia="Times New Roman"/>
          <w:szCs w:val="24"/>
          <w:lang w:eastAsia="ru-RU"/>
        </w:rPr>
        <w:t>тестирование, направленное на проверку соответствия требованиям и сценариям использования (UseCase).</w:t>
      </w:r>
    </w:p>
    <w:p w:rsidR="00721148" w:rsidRPr="00721148" w:rsidRDefault="007F221C" w:rsidP="002D0844">
      <w:pPr>
        <w:numPr>
          <w:ilvl w:val="0"/>
          <w:numId w:val="10"/>
        </w:numPr>
        <w:spacing w:line="360" w:lineRule="auto"/>
        <w:jc w:val="both"/>
        <w:rPr>
          <w:rFonts w:eastAsia="Times New Roman"/>
          <w:szCs w:val="24"/>
          <w:lang w:eastAsia="ru-RU"/>
        </w:rPr>
      </w:pPr>
      <w:r w:rsidRPr="00721148">
        <w:rPr>
          <w:rFonts w:eastAsia="Times New Roman"/>
          <w:szCs w:val="24"/>
          <w:lang w:eastAsia="ru-RU"/>
        </w:rPr>
        <w:t xml:space="preserve">нефункциональное </w:t>
      </w:r>
      <w:r w:rsidR="00721148" w:rsidRPr="00721148">
        <w:rPr>
          <w:rFonts w:eastAsia="Times New Roman"/>
          <w:szCs w:val="24"/>
          <w:lang w:eastAsia="ru-RU"/>
        </w:rPr>
        <w:t>тестирование, которое охватывает проверку безопасности, пользовательского интерфейса, конфигураций, совместимости, локализации и производительности.</w:t>
      </w:r>
    </w:p>
    <w:p w:rsidR="00F625F7" w:rsidRDefault="00AB2470" w:rsidP="00AB2470">
      <w:pPr>
        <w:spacing w:line="360" w:lineRule="auto"/>
        <w:ind w:firstLine="720"/>
        <w:jc w:val="both"/>
        <w:rPr>
          <w:lang w:eastAsia="ru-RU" w:bidi="ru-RU"/>
        </w:rPr>
      </w:pPr>
      <w:r>
        <w:rPr>
          <w:rFonts w:eastAsia="Times New Roman"/>
          <w:szCs w:val="24"/>
          <w:lang w:eastAsia="ru-RU"/>
        </w:rPr>
        <w:t xml:space="preserve">Задачи проекта. </w:t>
      </w:r>
      <w:r w:rsidR="00F625F7">
        <w:rPr>
          <w:lang w:eastAsia="ru-RU" w:bidi="ru-RU"/>
        </w:rPr>
        <w:t>Для достижения цели проекта необходимо достичь, как минимум, следующих частных целей (задач):</w:t>
      </w:r>
    </w:p>
    <w:p w:rsidR="00721148" w:rsidRDefault="007F221C" w:rsidP="002D0844">
      <w:pPr>
        <w:pStyle w:val="a0"/>
        <w:numPr>
          <w:ilvl w:val="0"/>
          <w:numId w:val="11"/>
        </w:numPr>
      </w:pPr>
      <w:r>
        <w:t>И</w:t>
      </w:r>
      <w:r w:rsidRPr="00721148">
        <w:t xml:space="preserve">зучить </w:t>
      </w:r>
      <w:r w:rsidR="00721148" w:rsidRPr="00721148">
        <w:t>современные методики тес</w:t>
      </w:r>
      <w:r w:rsidR="00721148">
        <w:t>тирования для работы с различны</w:t>
      </w:r>
      <w:r w:rsidR="00721148" w:rsidRPr="00721148">
        <w:t xml:space="preserve">ми типами </w:t>
      </w:r>
      <w:r w:rsidR="00721148">
        <w:t>программных решений</w:t>
      </w:r>
      <w:r w:rsidR="00AB2470">
        <w:t>;</w:t>
      </w:r>
    </w:p>
    <w:p w:rsidR="00F933A6" w:rsidRDefault="007F221C" w:rsidP="002D0844">
      <w:pPr>
        <w:pStyle w:val="a0"/>
        <w:numPr>
          <w:ilvl w:val="0"/>
          <w:numId w:val="11"/>
        </w:numPr>
      </w:pPr>
      <w:r>
        <w:t xml:space="preserve">Разработать </w:t>
      </w:r>
      <w:r w:rsidR="00F933A6">
        <w:t xml:space="preserve">и описать </w:t>
      </w:r>
      <w:r w:rsidR="00AB2470">
        <w:t xml:space="preserve">предлагаемую </w:t>
      </w:r>
      <w:r w:rsidR="00F933A6">
        <w:t>методику тестирования</w:t>
      </w:r>
      <w:r w:rsidR="006B2024">
        <w:t>;</w:t>
      </w:r>
    </w:p>
    <w:p w:rsidR="00F625F7" w:rsidRDefault="007F221C" w:rsidP="002D0844">
      <w:pPr>
        <w:pStyle w:val="a0"/>
        <w:numPr>
          <w:ilvl w:val="0"/>
          <w:numId w:val="11"/>
        </w:numPr>
      </w:pPr>
      <w:r>
        <w:t xml:space="preserve">Разработать </w:t>
      </w:r>
      <w:r w:rsidR="00F625F7">
        <w:t>процедуру</w:t>
      </w:r>
      <w:r w:rsidR="00F933A6">
        <w:t xml:space="preserve"> подачи заявки на тестирование</w:t>
      </w:r>
      <w:r w:rsidR="006B2024">
        <w:t>;</w:t>
      </w:r>
    </w:p>
    <w:p w:rsidR="00F933A6" w:rsidRDefault="007F221C" w:rsidP="002D0844">
      <w:pPr>
        <w:pStyle w:val="a0"/>
        <w:numPr>
          <w:ilvl w:val="0"/>
          <w:numId w:val="11"/>
        </w:numPr>
      </w:pPr>
      <w:r>
        <w:t xml:space="preserve">Реализовать </w:t>
      </w:r>
      <w:r w:rsidR="00F933A6">
        <w:t xml:space="preserve">процесс сбора заявок через </w:t>
      </w:r>
      <w:r w:rsidR="00F933A6">
        <w:rPr>
          <w:lang w:val="en-US"/>
        </w:rPr>
        <w:t>web</w:t>
      </w:r>
      <w:r w:rsidR="00F933A6" w:rsidRPr="00F933A6">
        <w:t>-</w:t>
      </w:r>
      <w:r w:rsidR="006D2EA2">
        <w:t>форму на сайте</w:t>
      </w:r>
      <w:r w:rsidR="006B2024">
        <w:t>;</w:t>
      </w:r>
    </w:p>
    <w:p w:rsidR="00721148" w:rsidRDefault="007F221C" w:rsidP="002D0844">
      <w:pPr>
        <w:pStyle w:val="a0"/>
        <w:numPr>
          <w:ilvl w:val="0"/>
          <w:numId w:val="11"/>
        </w:numPr>
      </w:pPr>
      <w:r>
        <w:t>М</w:t>
      </w:r>
      <w:r w:rsidRPr="00721148">
        <w:t xml:space="preserve">одернизировать </w:t>
      </w:r>
      <w:r w:rsidR="00721148" w:rsidRPr="00721148">
        <w:t>лэндинг: улучшить дизайн и функциональность</w:t>
      </w:r>
    </w:p>
    <w:p w:rsidR="00721148" w:rsidRDefault="007F221C" w:rsidP="002D0844">
      <w:pPr>
        <w:pStyle w:val="a0"/>
        <w:numPr>
          <w:ilvl w:val="0"/>
          <w:numId w:val="11"/>
        </w:numPr>
      </w:pPr>
      <w:r>
        <w:t xml:space="preserve">Оптимизировать </w:t>
      </w:r>
      <w:r w:rsidR="00721148">
        <w:t>процесс взаимодействия с пользователями результатов проекта;</w:t>
      </w:r>
    </w:p>
    <w:p w:rsidR="006D2EA2" w:rsidRDefault="007F221C" w:rsidP="002D0844">
      <w:pPr>
        <w:pStyle w:val="a0"/>
        <w:numPr>
          <w:ilvl w:val="0"/>
          <w:numId w:val="11"/>
        </w:numPr>
      </w:pPr>
      <w:r>
        <w:t xml:space="preserve">Разработать </w:t>
      </w:r>
      <w:r w:rsidR="006D2EA2">
        <w:t>средства для внутреннего обучения участников университетской лаборатории</w:t>
      </w:r>
      <w:r w:rsidR="00721148">
        <w:t>;</w:t>
      </w:r>
    </w:p>
    <w:p w:rsidR="00721148" w:rsidRPr="00F933A6" w:rsidRDefault="007F221C" w:rsidP="002D0844">
      <w:pPr>
        <w:pStyle w:val="a0"/>
        <w:numPr>
          <w:ilvl w:val="0"/>
          <w:numId w:val="11"/>
        </w:numPr>
      </w:pPr>
      <w:r>
        <w:t xml:space="preserve">Продемонстрировать </w:t>
      </w:r>
      <w:r w:rsidR="00AB2470">
        <w:t>работоспособность полученных в процессе результатов, путем тестирования программных решений;</w:t>
      </w:r>
    </w:p>
    <w:p w:rsidR="00BC53DD" w:rsidRDefault="00D91CF3" w:rsidP="00D91CF3">
      <w:pPr>
        <w:pStyle w:val="20"/>
        <w:rPr>
          <w:lang w:val="ru-RU"/>
        </w:rPr>
      </w:pPr>
      <w:bookmarkStart w:id="7" w:name="_Toc198738512"/>
      <w:r>
        <w:rPr>
          <w:lang w:val="ru-RU"/>
        </w:rPr>
        <w:t>Основные функциональные требования</w:t>
      </w:r>
      <w:bookmarkEnd w:id="7"/>
    </w:p>
    <w:p w:rsidR="00D91CF3" w:rsidRPr="00622456" w:rsidRDefault="00D91CF3" w:rsidP="000615CD">
      <w:pPr>
        <w:pStyle w:val="3"/>
      </w:pPr>
      <w:r w:rsidRPr="00622456">
        <w:t>Виды тестируемых программных решений</w:t>
      </w:r>
    </w:p>
    <w:p w:rsidR="00BC53DD" w:rsidRPr="00D42F4C" w:rsidRDefault="00BC53DD" w:rsidP="00D42F4C">
      <w:pPr>
        <w:pStyle w:val="a0"/>
      </w:pPr>
      <w:r w:rsidRPr="00D42F4C">
        <w:t>Веб-приложения и сайты</w:t>
      </w:r>
    </w:p>
    <w:p w:rsidR="00BC53DD" w:rsidRPr="00D42F4C" w:rsidRDefault="00BC53DD" w:rsidP="00D42F4C">
      <w:pPr>
        <w:pStyle w:val="a0"/>
      </w:pPr>
      <w:r w:rsidRPr="00D42F4C">
        <w:t>Мобильные и десктопные приложения</w:t>
      </w:r>
    </w:p>
    <w:p w:rsidR="00BC53DD" w:rsidRPr="00D42F4C" w:rsidRDefault="00BC53DD" w:rsidP="00D42F4C">
      <w:pPr>
        <w:pStyle w:val="a0"/>
      </w:pPr>
      <w:r w:rsidRPr="00D42F4C">
        <w:t>Внутренние сервисы и боты</w:t>
      </w:r>
    </w:p>
    <w:p w:rsidR="00BC53DD" w:rsidRPr="00D42F4C" w:rsidRDefault="00BC53DD" w:rsidP="00D42F4C">
      <w:pPr>
        <w:pStyle w:val="a0"/>
      </w:pPr>
      <w:r w:rsidRPr="00D42F4C">
        <w:t>Игры и интерфейсы</w:t>
      </w:r>
    </w:p>
    <w:p w:rsidR="00BC53DD" w:rsidRPr="00D42F4C" w:rsidRDefault="00BC53DD" w:rsidP="00D42F4C">
      <w:pPr>
        <w:pStyle w:val="a0"/>
      </w:pPr>
      <w:r w:rsidRPr="00D42F4C">
        <w:t>Проекты в рамках проектной деятельности вуза</w:t>
      </w:r>
    </w:p>
    <w:p w:rsidR="00BC53DD" w:rsidRPr="00BC53DD" w:rsidRDefault="00622456" w:rsidP="000615CD">
      <w:pPr>
        <w:pStyle w:val="3"/>
      </w:pPr>
      <w:r>
        <w:t xml:space="preserve">Используемые </w:t>
      </w:r>
      <w:r w:rsidR="00BC53DD" w:rsidRPr="00BC53DD">
        <w:t>виды тестирования</w:t>
      </w:r>
    </w:p>
    <w:p w:rsidR="00BC53DD" w:rsidRPr="00BC53DD" w:rsidRDefault="00BC53DD" w:rsidP="002D0844">
      <w:pPr>
        <w:pStyle w:val="a0"/>
        <w:numPr>
          <w:ilvl w:val="0"/>
          <w:numId w:val="13"/>
        </w:numPr>
      </w:pPr>
      <w:r w:rsidRPr="00BC53DD">
        <w:t>Функциональное тестирование</w:t>
      </w:r>
    </w:p>
    <w:p w:rsidR="00BC53DD" w:rsidRPr="00BC53DD" w:rsidRDefault="00BC53DD" w:rsidP="002D0844">
      <w:pPr>
        <w:pStyle w:val="a0"/>
        <w:numPr>
          <w:ilvl w:val="0"/>
          <w:numId w:val="13"/>
        </w:numPr>
      </w:pPr>
      <w:r w:rsidRPr="00BC53DD">
        <w:lastRenderedPageBreak/>
        <w:t>UI/UX-тестирование</w:t>
      </w:r>
    </w:p>
    <w:p w:rsidR="00BC53DD" w:rsidRPr="00BC53DD" w:rsidRDefault="00BC53DD" w:rsidP="002D0844">
      <w:pPr>
        <w:pStyle w:val="a0"/>
        <w:numPr>
          <w:ilvl w:val="0"/>
          <w:numId w:val="13"/>
        </w:numPr>
      </w:pPr>
      <w:r w:rsidRPr="00BC53DD">
        <w:t>Нагрузочное и стресс-тестирование</w:t>
      </w:r>
    </w:p>
    <w:p w:rsidR="00BC53DD" w:rsidRPr="00BC53DD" w:rsidRDefault="00BC53DD" w:rsidP="002D0844">
      <w:pPr>
        <w:pStyle w:val="a0"/>
        <w:numPr>
          <w:ilvl w:val="0"/>
          <w:numId w:val="13"/>
        </w:numPr>
      </w:pPr>
      <w:r w:rsidRPr="00BC53DD">
        <w:t>Тестирование безопасности</w:t>
      </w:r>
    </w:p>
    <w:p w:rsidR="00BC53DD" w:rsidRPr="00BC53DD" w:rsidRDefault="00BC53DD" w:rsidP="002D0844">
      <w:pPr>
        <w:pStyle w:val="a0"/>
        <w:numPr>
          <w:ilvl w:val="0"/>
          <w:numId w:val="13"/>
        </w:numPr>
      </w:pPr>
      <w:r w:rsidRPr="00BC53DD">
        <w:t>Кроссбраузерное и адаптивное</w:t>
      </w:r>
    </w:p>
    <w:p w:rsidR="00BC53DD" w:rsidRPr="00BC53DD" w:rsidRDefault="00BC53DD" w:rsidP="002D0844">
      <w:pPr>
        <w:pStyle w:val="a0"/>
        <w:numPr>
          <w:ilvl w:val="0"/>
          <w:numId w:val="13"/>
        </w:numPr>
      </w:pPr>
      <w:r w:rsidRPr="00BC53DD">
        <w:t>Локализация, совместимость и другие виды</w:t>
      </w:r>
    </w:p>
    <w:p w:rsidR="00BC53DD" w:rsidRPr="00502044" w:rsidRDefault="00D42F4C" w:rsidP="000615CD">
      <w:pPr>
        <w:pStyle w:val="3"/>
      </w:pPr>
      <w:r w:rsidRPr="00502044">
        <w:t>Организация процесса тестирования</w:t>
      </w:r>
    </w:p>
    <w:p w:rsidR="00BC53DD" w:rsidRPr="00BC53DD" w:rsidRDefault="00BC53DD" w:rsidP="002D0844">
      <w:pPr>
        <w:pStyle w:val="a0"/>
        <w:numPr>
          <w:ilvl w:val="0"/>
          <w:numId w:val="14"/>
        </w:numPr>
      </w:pPr>
      <w:r w:rsidRPr="00BC53DD">
        <w:t>Проекты подают заявку на тестирование через</w:t>
      </w:r>
      <w:r w:rsidR="00972E21">
        <w:t xml:space="preserve"> </w:t>
      </w:r>
      <w:r w:rsidRPr="00972E21">
        <w:t>форму</w:t>
      </w:r>
      <w:r w:rsidR="00972E21">
        <w:t xml:space="preserve"> (см. </w:t>
      </w:r>
      <w:r w:rsidR="006036A4">
        <w:fldChar w:fldCharType="begin"/>
      </w:r>
      <w:r w:rsidR="006036A4">
        <w:instrText xml:space="preserve"> REF  _Ref198232833 \* Lower \h </w:instrText>
      </w:r>
      <w:r w:rsidR="006036A4">
        <w:fldChar w:fldCharType="separate"/>
      </w:r>
      <w:r w:rsidR="003A6C28">
        <w:t xml:space="preserve">рисунок </w:t>
      </w:r>
      <w:r w:rsidR="003A6C28">
        <w:rPr>
          <w:noProof/>
        </w:rPr>
        <w:t>1</w:t>
      </w:r>
      <w:r w:rsidR="006036A4">
        <w:fldChar w:fldCharType="end"/>
      </w:r>
      <w:r w:rsidR="00972E21">
        <w:t>)</w:t>
      </w:r>
      <w:r w:rsidRPr="00BC53DD">
        <w:t>.</w:t>
      </w:r>
    </w:p>
    <w:p w:rsidR="00BC53DD" w:rsidRPr="00BC53DD" w:rsidRDefault="00DC4F0B" w:rsidP="00823B94">
      <w:pPr>
        <w:pStyle w:val="a0"/>
      </w:pPr>
      <w:r>
        <w:t>К</w:t>
      </w:r>
      <w:r w:rsidR="00BC53DD" w:rsidRPr="00BC53DD">
        <w:t>оманда анализирует продукт и согласует план тестирования.</w:t>
      </w:r>
    </w:p>
    <w:p w:rsidR="00BC53DD" w:rsidRPr="00BC53DD" w:rsidRDefault="00DC4F0B" w:rsidP="00823B94">
      <w:pPr>
        <w:pStyle w:val="a0"/>
      </w:pPr>
      <w:r>
        <w:t>Проводится тестирование</w:t>
      </w:r>
      <w:r w:rsidR="00BC53DD" w:rsidRPr="00BC53DD">
        <w:t>, оформля</w:t>
      </w:r>
      <w:r>
        <w:t>ются</w:t>
      </w:r>
      <w:r w:rsidR="00BC53DD" w:rsidRPr="00BC53DD">
        <w:t xml:space="preserve"> чек-листы и баг-репорты.</w:t>
      </w:r>
    </w:p>
    <w:p w:rsidR="00BC53DD" w:rsidRPr="00BC53DD" w:rsidRDefault="00DC4F0B" w:rsidP="00823B94">
      <w:pPr>
        <w:pStyle w:val="a0"/>
      </w:pPr>
      <w:r w:rsidRPr="00BC53DD">
        <w:t>Результат</w:t>
      </w:r>
      <w:r>
        <w:t>ы</w:t>
      </w:r>
      <w:r w:rsidRPr="00BC53DD">
        <w:t xml:space="preserve"> </w:t>
      </w:r>
      <w:r w:rsidR="00BC53DD" w:rsidRPr="00BC53DD">
        <w:t>в виде подробного отчёта с рекомендациями</w:t>
      </w:r>
      <w:r>
        <w:t xml:space="preserve"> передаются пользователям</w:t>
      </w:r>
      <w:r w:rsidR="00BC53DD" w:rsidRPr="00BC53DD">
        <w:t>.</w:t>
      </w:r>
    </w:p>
    <w:p w:rsidR="00BC53DD" w:rsidRPr="00BC53DD" w:rsidRDefault="00BC53DD" w:rsidP="00823B94">
      <w:pPr>
        <w:pStyle w:val="a0"/>
      </w:pPr>
      <w:r w:rsidRPr="00BC53DD">
        <w:t xml:space="preserve">При необходимости </w:t>
      </w:r>
      <w:r w:rsidR="00DC4F0B">
        <w:t xml:space="preserve">осуществляется </w:t>
      </w:r>
      <w:r w:rsidRPr="00BC53DD">
        <w:t>повторное тестирование после доработок.</w:t>
      </w:r>
    </w:p>
    <w:p w:rsidR="00BC53DD" w:rsidRDefault="006924E4" w:rsidP="006924E4">
      <w:pPr>
        <w:pStyle w:val="20"/>
        <w:rPr>
          <w:lang w:val="ru-RU"/>
        </w:rPr>
      </w:pPr>
      <w:bookmarkStart w:id="8" w:name="_Toc198738513"/>
      <w:r>
        <w:rPr>
          <w:lang w:val="ru-RU"/>
        </w:rPr>
        <w:t>Интересы стейкхолдеров проекта</w:t>
      </w:r>
      <w:bookmarkEnd w:id="8"/>
    </w:p>
    <w:p w:rsidR="006924E4" w:rsidRPr="006924E4" w:rsidRDefault="006924E4" w:rsidP="006924E4">
      <w:pPr>
        <w:pStyle w:val="a4"/>
        <w:rPr>
          <w:lang w:eastAsia="ru-RU" w:bidi="ru-RU"/>
        </w:rPr>
      </w:pPr>
      <w:r>
        <w:t>Результаты проекта представляют интересы для:</w:t>
      </w:r>
    </w:p>
    <w:p w:rsidR="00BC53DD" w:rsidRPr="00571DAA" w:rsidRDefault="00BC53DD" w:rsidP="002D0844">
      <w:pPr>
        <w:pStyle w:val="a0"/>
        <w:numPr>
          <w:ilvl w:val="0"/>
          <w:numId w:val="15"/>
        </w:numPr>
      </w:pPr>
      <w:r w:rsidRPr="00571DAA">
        <w:rPr>
          <w:bCs/>
        </w:rPr>
        <w:t>студентов</w:t>
      </w:r>
      <w:r w:rsidRPr="00571DAA">
        <w:t> — это реальная практика, портфолио, командная работа, знания современных инструментов.</w:t>
      </w:r>
    </w:p>
    <w:p w:rsidR="00BC53DD" w:rsidRPr="00571DAA" w:rsidRDefault="00BC53DD" w:rsidP="006924E4">
      <w:pPr>
        <w:pStyle w:val="a0"/>
      </w:pPr>
      <w:r w:rsidRPr="00571DAA">
        <w:rPr>
          <w:bCs/>
        </w:rPr>
        <w:t>команд</w:t>
      </w:r>
      <w:r w:rsidRPr="00571DAA">
        <w:t> — это качественный фидбэк, который помогает улучшить продукт.</w:t>
      </w:r>
    </w:p>
    <w:p w:rsidR="00BC53DD" w:rsidRPr="00571DAA" w:rsidRDefault="00BC53DD" w:rsidP="006924E4">
      <w:pPr>
        <w:pStyle w:val="a0"/>
      </w:pPr>
      <w:r w:rsidRPr="00571DAA">
        <w:rPr>
          <w:bCs/>
        </w:rPr>
        <w:t>университета</w:t>
      </w:r>
      <w:r w:rsidRPr="00571DAA">
        <w:t> — это повышение качества учебных проектов и готовности студентов к профессиональной среде.</w:t>
      </w:r>
    </w:p>
    <w:p w:rsidR="00BC53DD" w:rsidRPr="00BC53DD" w:rsidRDefault="0085324A" w:rsidP="0085324A">
      <w:pPr>
        <w:pStyle w:val="20"/>
      </w:pPr>
      <w:bookmarkStart w:id="9" w:name="_Toc198738514"/>
      <w:r>
        <w:t>Пути дальнейшего развития проекта</w:t>
      </w:r>
      <w:bookmarkEnd w:id="9"/>
    </w:p>
    <w:p w:rsidR="00BC53DD" w:rsidRPr="00BC53DD" w:rsidRDefault="00DC4F0B" w:rsidP="00DC4F0B">
      <w:pPr>
        <w:pStyle w:val="a4"/>
        <w:rPr>
          <w:lang w:eastAsia="ru-RU" w:bidi="ru-RU"/>
        </w:rPr>
      </w:pPr>
      <w:r>
        <w:rPr>
          <w:lang w:eastAsia="ru-RU" w:bidi="ru-RU"/>
        </w:rPr>
        <w:t>Развитие проекта видится в следующих направлениях</w:t>
      </w:r>
      <w:r w:rsidR="00BC53DD" w:rsidRPr="00BC53DD">
        <w:rPr>
          <w:lang w:eastAsia="ru-RU" w:bidi="ru-RU"/>
        </w:rPr>
        <w:t>:</w:t>
      </w:r>
    </w:p>
    <w:p w:rsidR="00BC53DD" w:rsidRPr="00BC53DD" w:rsidRDefault="00BC53DD" w:rsidP="002D0844">
      <w:pPr>
        <w:pStyle w:val="a0"/>
        <w:numPr>
          <w:ilvl w:val="0"/>
          <w:numId w:val="16"/>
        </w:numPr>
      </w:pPr>
      <w:r w:rsidRPr="00BC53DD">
        <w:t>масштабир</w:t>
      </w:r>
      <w:r w:rsidR="00DC4F0B">
        <w:t>ование</w:t>
      </w:r>
      <w:r w:rsidRPr="00BC53DD">
        <w:t xml:space="preserve"> процесс</w:t>
      </w:r>
      <w:r w:rsidR="00DC4F0B">
        <w:t>а тестирования</w:t>
      </w:r>
      <w:r w:rsidRPr="00BC53DD">
        <w:t xml:space="preserve"> на большее количество заявок;</w:t>
      </w:r>
    </w:p>
    <w:p w:rsidR="00BC53DD" w:rsidRPr="00BC53DD" w:rsidRDefault="00BC53DD" w:rsidP="00DC4F0B">
      <w:pPr>
        <w:pStyle w:val="a0"/>
      </w:pPr>
      <w:r w:rsidRPr="00BC53DD">
        <w:t>автоматиз</w:t>
      </w:r>
      <w:r w:rsidR="00DC4F0B">
        <w:t>ация процессов сбора заявок и выдачи</w:t>
      </w:r>
      <w:r w:rsidRPr="00BC53DD">
        <w:t>;</w:t>
      </w:r>
    </w:p>
    <w:p w:rsidR="00BC53DD" w:rsidRPr="00BC53DD" w:rsidRDefault="00BC53DD" w:rsidP="00DC4F0B">
      <w:pPr>
        <w:pStyle w:val="a0"/>
      </w:pPr>
      <w:r w:rsidRPr="00BC53DD">
        <w:t>улучш</w:t>
      </w:r>
      <w:r w:rsidR="00581F47">
        <w:t>ение внутренних стандартов</w:t>
      </w:r>
      <w:r w:rsidRPr="00BC53DD">
        <w:t>;</w:t>
      </w:r>
    </w:p>
    <w:p w:rsidR="00BC53DD" w:rsidRPr="00BC53DD" w:rsidRDefault="00581F47" w:rsidP="00DC4F0B">
      <w:pPr>
        <w:pStyle w:val="a0"/>
      </w:pPr>
      <w:r w:rsidRPr="00BC53DD">
        <w:t>доработ</w:t>
      </w:r>
      <w:r>
        <w:t>ка</w:t>
      </w:r>
      <w:r w:rsidR="00BC53DD" w:rsidRPr="00BC53DD">
        <w:t xml:space="preserve"> </w:t>
      </w:r>
      <w:r w:rsidRPr="00BC53DD">
        <w:t>лэндинг</w:t>
      </w:r>
      <w:r>
        <w:t>а и системы</w:t>
      </w:r>
      <w:r w:rsidR="00BC53DD" w:rsidRPr="00BC53DD">
        <w:t xml:space="preserve"> подачи заявок;</w:t>
      </w:r>
    </w:p>
    <w:p w:rsidR="00BC53DD" w:rsidRPr="00BC53DD" w:rsidRDefault="00BC53DD" w:rsidP="00DC4F0B">
      <w:pPr>
        <w:pStyle w:val="a0"/>
      </w:pPr>
      <w:r w:rsidRPr="00BC53DD">
        <w:t>интегр</w:t>
      </w:r>
      <w:r w:rsidR="00581F47">
        <w:t>ация дополнительных видов</w:t>
      </w:r>
      <w:r w:rsidRPr="00BC53DD">
        <w:t xml:space="preserve"> тестирования.</w:t>
      </w:r>
    </w:p>
    <w:p w:rsidR="00972E21" w:rsidRDefault="00972E21" w:rsidP="00972E21">
      <w:pPr>
        <w:keepNext/>
        <w:jc w:val="center"/>
      </w:pPr>
      <w:r>
        <w:rPr>
          <w:noProof/>
          <w:lang w:eastAsia="ru-RU"/>
        </w:rPr>
        <w:lastRenderedPageBreak/>
        <w:drawing>
          <wp:inline distT="0" distB="0" distL="0" distR="0" wp14:anchorId="6DD2F15D" wp14:editId="50827798">
            <wp:extent cx="3997809" cy="7691058"/>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криншот заявки.png"/>
                    <pic:cNvPicPr/>
                  </pic:nvPicPr>
                  <pic:blipFill>
                    <a:blip r:embed="rId10">
                      <a:extLst>
                        <a:ext uri="{28A0092B-C50C-407E-A947-70E740481C1C}">
                          <a14:useLocalDpi xmlns:a14="http://schemas.microsoft.com/office/drawing/2010/main" val="0"/>
                        </a:ext>
                      </a:extLst>
                    </a:blip>
                    <a:stretch>
                      <a:fillRect/>
                    </a:stretch>
                  </pic:blipFill>
                  <pic:spPr>
                    <a:xfrm>
                      <a:off x="0" y="0"/>
                      <a:ext cx="4003055" cy="7701150"/>
                    </a:xfrm>
                    <a:prstGeom prst="rect">
                      <a:avLst/>
                    </a:prstGeom>
                  </pic:spPr>
                </pic:pic>
              </a:graphicData>
            </a:graphic>
          </wp:inline>
        </w:drawing>
      </w:r>
    </w:p>
    <w:p w:rsidR="00BC53DD" w:rsidRDefault="00972E21" w:rsidP="00972E21">
      <w:pPr>
        <w:pStyle w:val="afff2"/>
        <w:rPr>
          <w:lang w:bidi="ru-RU"/>
        </w:rPr>
      </w:pPr>
      <w:bookmarkStart w:id="10" w:name="_Ref198232833"/>
      <w:r>
        <w:t xml:space="preserve">Рисунок </w:t>
      </w:r>
      <w:fldSimple w:instr=" SEQ Рисунок \* ARABIC ">
        <w:r w:rsidR="003A6C28">
          <w:rPr>
            <w:noProof/>
          </w:rPr>
          <w:t>1</w:t>
        </w:r>
      </w:fldSimple>
      <w:bookmarkEnd w:id="10"/>
      <w:r>
        <w:t>. Форма заявки на тестирование</w:t>
      </w:r>
    </w:p>
    <w:p w:rsidR="00623C1D" w:rsidRDefault="00623C1D" w:rsidP="00623C1D">
      <w:pPr>
        <w:pStyle w:val="1"/>
        <w:rPr>
          <w:lang w:val="ru-RU"/>
        </w:rPr>
      </w:pPr>
      <w:bookmarkStart w:id="11" w:name="_Toc198738515"/>
      <w:r w:rsidRPr="00623C1D">
        <w:rPr>
          <w:lang w:val="ru-RU"/>
        </w:rPr>
        <w:lastRenderedPageBreak/>
        <w:t>Общая характер</w:t>
      </w:r>
      <w:r w:rsidR="00257EF4">
        <w:rPr>
          <w:lang w:val="ru-RU"/>
        </w:rPr>
        <w:t>истика деятельности организации</w:t>
      </w:r>
      <w:r w:rsidR="00257EF4">
        <w:rPr>
          <w:lang w:val="ru-RU"/>
        </w:rPr>
        <w:noBreakHyphen/>
        <w:t>партнёра</w:t>
      </w:r>
      <w:bookmarkEnd w:id="11"/>
    </w:p>
    <w:p w:rsidR="00257EF4" w:rsidRDefault="00502044" w:rsidP="00502044">
      <w:pPr>
        <w:pStyle w:val="a4"/>
        <w:rPr>
          <w:lang w:eastAsia="ru-RU" w:bidi="ru-RU"/>
        </w:rPr>
      </w:pPr>
      <w:r>
        <w:rPr>
          <w:lang w:eastAsia="ru-RU" w:bidi="ru-RU"/>
        </w:rPr>
        <w:t>В ходе выполнения задания на практику было осуществлено взаимодействие с организациями-партнерами. В частности, принято участие в следующих мероприятиях, проводимых организациями партнерами:</w:t>
      </w:r>
    </w:p>
    <w:p w:rsidR="00502044" w:rsidRDefault="00502044" w:rsidP="002D0844">
      <w:pPr>
        <w:pStyle w:val="a0"/>
        <w:numPr>
          <w:ilvl w:val="0"/>
          <w:numId w:val="18"/>
        </w:numPr>
        <w:rPr>
          <w:lang w:val="en-US"/>
        </w:rPr>
      </w:pPr>
      <w:r>
        <w:t>Конференция</w:t>
      </w:r>
      <w:r w:rsidRPr="00502044">
        <w:rPr>
          <w:lang w:val="en-US"/>
        </w:rPr>
        <w:t xml:space="preserve"> R-EVOlution Conference 2025 </w:t>
      </w:r>
      <w:r>
        <w:t>компании</w:t>
      </w:r>
      <w:r w:rsidRPr="00502044">
        <w:rPr>
          <w:lang w:val="en-US"/>
        </w:rPr>
        <w:t xml:space="preserve"> </w:t>
      </w:r>
      <w:r>
        <w:rPr>
          <w:lang w:val="en-US"/>
        </w:rPr>
        <w:t>R-Vision</w:t>
      </w:r>
    </w:p>
    <w:p w:rsidR="00502044" w:rsidRPr="00502044" w:rsidRDefault="00502044" w:rsidP="002D0844">
      <w:pPr>
        <w:pStyle w:val="a0"/>
        <w:numPr>
          <w:ilvl w:val="0"/>
          <w:numId w:val="18"/>
        </w:numPr>
      </w:pPr>
      <w:r>
        <w:t>Мастер-класс «</w:t>
      </w:r>
      <w:r w:rsidRPr="00502044">
        <w:t>В</w:t>
      </w:r>
      <w:r>
        <w:t>ыключите SOC, мы теряем деньги!» от компании «</w:t>
      </w:r>
      <w:r w:rsidRPr="00502044">
        <w:t>Инфосистемы Джет</w:t>
      </w:r>
      <w:r>
        <w:t>»</w:t>
      </w:r>
    </w:p>
    <w:p w:rsidR="00502044" w:rsidRDefault="00502044" w:rsidP="00502044">
      <w:pPr>
        <w:pStyle w:val="a4"/>
        <w:rPr>
          <w:lang w:eastAsia="ru-RU" w:bidi="ru-RU"/>
        </w:rPr>
      </w:pPr>
      <w:r>
        <w:rPr>
          <w:lang w:eastAsia="ru-RU" w:bidi="ru-RU"/>
        </w:rPr>
        <w:t>Ниже представлены краткие обзоры названных мероприятий.</w:t>
      </w:r>
    </w:p>
    <w:p w:rsidR="00502044" w:rsidRPr="00502044" w:rsidRDefault="00502044" w:rsidP="009B3557">
      <w:pPr>
        <w:pStyle w:val="20"/>
      </w:pPr>
      <w:bookmarkStart w:id="12" w:name="_Toc198738516"/>
      <w:r>
        <w:t>Отчет</w:t>
      </w:r>
      <w:r w:rsidRPr="00502044">
        <w:t xml:space="preserve"> </w:t>
      </w:r>
      <w:r>
        <w:t>о</w:t>
      </w:r>
      <w:r w:rsidRPr="00502044">
        <w:t xml:space="preserve"> </w:t>
      </w:r>
      <w:r>
        <w:t>конференции</w:t>
      </w:r>
      <w:r w:rsidRPr="00502044">
        <w:t xml:space="preserve"> R-EVOlution Conference 2025</w:t>
      </w:r>
      <w:r w:rsidR="00F844BC" w:rsidRPr="00F844BC">
        <w:t xml:space="preserve"> (</w:t>
      </w:r>
      <w:r w:rsidR="00F844BC">
        <w:rPr>
          <w:lang w:val="ru-RU"/>
        </w:rPr>
        <w:t>23.04.25 г</w:t>
      </w:r>
      <w:r w:rsidR="00F844BC" w:rsidRPr="00F844BC">
        <w:t>)</w:t>
      </w:r>
      <w:bookmarkEnd w:id="12"/>
    </w:p>
    <w:p w:rsidR="00502044" w:rsidRPr="009B3557" w:rsidRDefault="00502044" w:rsidP="000615CD">
      <w:pPr>
        <w:pStyle w:val="3"/>
      </w:pPr>
      <w:r w:rsidRPr="009B3557">
        <w:t>Характеристика мероприятия</w:t>
      </w:r>
    </w:p>
    <w:p w:rsidR="00502044" w:rsidRDefault="00502044" w:rsidP="00502044">
      <w:pPr>
        <w:pStyle w:val="a4"/>
        <w:rPr>
          <w:lang w:eastAsia="ru-RU" w:bidi="ru-RU"/>
        </w:rPr>
      </w:pPr>
      <w:r>
        <w:rPr>
          <w:lang w:eastAsia="ru-RU" w:bidi="ru-RU"/>
        </w:rPr>
        <w:t>R-EVOlution Conference 2025 – это крупное мероприятие, организованное компанией R-Vision и посвященное информационным технологиям и информационной безопасности. В ходе конференции обсуждались вопросы взаимодействия между ИТ и ИБ-командами, демонстрировались новые продукты компании R-Vision, а также проходили дискуссии и мастер-классы по актуальным темам.</w:t>
      </w:r>
    </w:p>
    <w:p w:rsidR="00371A9B" w:rsidRDefault="00371A9B" w:rsidP="00371A9B">
      <w:pPr>
        <w:pStyle w:val="afff1"/>
        <w:keepNext/>
        <w:jc w:val="center"/>
      </w:pPr>
      <w:r>
        <w:rPr>
          <w:noProof/>
          <w:lang w:eastAsia="ru-RU"/>
        </w:rPr>
        <w:drawing>
          <wp:inline distT="0" distB="0" distL="0" distR="0" wp14:anchorId="3832D0F8" wp14:editId="10879044">
            <wp:extent cx="4285900" cy="2554911"/>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6520956549293358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9144" cy="2562806"/>
                    </a:xfrm>
                    <a:prstGeom prst="rect">
                      <a:avLst/>
                    </a:prstGeom>
                  </pic:spPr>
                </pic:pic>
              </a:graphicData>
            </a:graphic>
          </wp:inline>
        </w:drawing>
      </w:r>
    </w:p>
    <w:p w:rsidR="00371A9B" w:rsidRDefault="00371A9B" w:rsidP="00371A9B">
      <w:pPr>
        <w:pStyle w:val="afff2"/>
        <w:rPr>
          <w:lang w:bidi="ru-RU"/>
        </w:rPr>
      </w:pPr>
      <w:r>
        <w:t xml:space="preserve">Рисунок </w:t>
      </w:r>
      <w:fldSimple w:instr=" SEQ Рисунок \* ARABIC ">
        <w:r w:rsidR="003A6C28">
          <w:rPr>
            <w:noProof/>
          </w:rPr>
          <w:t>2</w:t>
        </w:r>
      </w:fldSimple>
      <w:r>
        <w:t>. Экранная форма чата участников конференции</w:t>
      </w:r>
    </w:p>
    <w:p w:rsidR="00502044" w:rsidRDefault="00502044" w:rsidP="000615CD">
      <w:pPr>
        <w:pStyle w:val="3"/>
      </w:pPr>
      <w:r>
        <w:lastRenderedPageBreak/>
        <w:t>Основные темы и доклады</w:t>
      </w:r>
    </w:p>
    <w:p w:rsidR="00502044" w:rsidRDefault="00502044" w:rsidP="002D0844">
      <w:pPr>
        <w:pStyle w:val="a0"/>
        <w:numPr>
          <w:ilvl w:val="0"/>
          <w:numId w:val="19"/>
        </w:numPr>
      </w:pPr>
      <w:r>
        <w:t>Противостояние ИТ и ИБ: обсуждение конфликтов интересов и поиска баланса.</w:t>
      </w:r>
    </w:p>
    <w:p w:rsidR="00502044" w:rsidRDefault="00502044" w:rsidP="00502044">
      <w:pPr>
        <w:pStyle w:val="a0"/>
      </w:pPr>
      <w:r>
        <w:t>Презентация платформы R-Vision EVO: новый подход к интеграции ИТ и ИБ.</w:t>
      </w:r>
    </w:p>
    <w:p w:rsidR="00502044" w:rsidRDefault="00502044" w:rsidP="00502044">
      <w:pPr>
        <w:pStyle w:val="a0"/>
      </w:pPr>
      <w:r>
        <w:t>Демонстрация продуктов R-Vision: CMDB, ITSM, ITAM, SIEM, VM.</w:t>
      </w:r>
    </w:p>
    <w:p w:rsidR="00502044" w:rsidRDefault="00502044" w:rsidP="00502044">
      <w:pPr>
        <w:pStyle w:val="a0"/>
      </w:pPr>
      <w:r>
        <w:t>Управление уязвимостями: взгляд вендоров и заказчиков.</w:t>
      </w:r>
    </w:p>
    <w:p w:rsidR="00502044" w:rsidRDefault="00502044" w:rsidP="00502044">
      <w:pPr>
        <w:pStyle w:val="a0"/>
      </w:pPr>
      <w:r>
        <w:t>Вдохновляющее выступление космонавта Александра Мисуркина.</w:t>
      </w:r>
    </w:p>
    <w:p w:rsidR="00502044" w:rsidRDefault="00502044" w:rsidP="00502044">
      <w:pPr>
        <w:pStyle w:val="a0"/>
      </w:pPr>
      <w:r>
        <w:t>Практический опыт внедрения R-Vision SOAR и управления данными.</w:t>
      </w:r>
    </w:p>
    <w:p w:rsidR="00C629D5" w:rsidRDefault="00C629D5" w:rsidP="00C629D5">
      <w:pPr>
        <w:pStyle w:val="afff1"/>
        <w:keepNext/>
        <w:jc w:val="center"/>
        <w:rPr>
          <w:noProof/>
          <w:lang w:eastAsia="ru-RU"/>
        </w:rPr>
      </w:pPr>
      <w:r>
        <w:rPr>
          <w:noProof/>
          <w:lang w:eastAsia="ru-RU"/>
        </w:rPr>
        <w:drawing>
          <wp:inline distT="0" distB="0" distL="0" distR="0" wp14:anchorId="3BB62FD5" wp14:editId="5755E1E2">
            <wp:extent cx="4443430" cy="263498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6520956549293358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2399" cy="2640307"/>
                    </a:xfrm>
                    <a:prstGeom prst="rect">
                      <a:avLst/>
                    </a:prstGeom>
                  </pic:spPr>
                </pic:pic>
              </a:graphicData>
            </a:graphic>
          </wp:inline>
        </w:drawing>
      </w:r>
    </w:p>
    <w:p w:rsidR="00C629D5" w:rsidRDefault="00C629D5" w:rsidP="00C629D5">
      <w:pPr>
        <w:pStyle w:val="afff2"/>
        <w:rPr>
          <w:lang w:bidi="ru-RU"/>
        </w:rPr>
      </w:pPr>
      <w:r>
        <w:t xml:space="preserve">Рисунок </w:t>
      </w:r>
      <w:fldSimple w:instr=" SEQ Рисунок \* ARABIC ">
        <w:r w:rsidR="003A6C28">
          <w:rPr>
            <w:noProof/>
          </w:rPr>
          <w:t>3</w:t>
        </w:r>
      </w:fldSimple>
      <w:r>
        <w:t>. Слайды основного доклада конференции</w:t>
      </w:r>
    </w:p>
    <w:p w:rsidR="00502044" w:rsidRPr="009B3557" w:rsidRDefault="00502044" w:rsidP="000615CD">
      <w:pPr>
        <w:pStyle w:val="3"/>
      </w:pPr>
      <w:r w:rsidRPr="009B3557">
        <w:t>Полученные знания и навыки</w:t>
      </w:r>
    </w:p>
    <w:p w:rsidR="00502044" w:rsidRDefault="00502044" w:rsidP="002D0844">
      <w:pPr>
        <w:pStyle w:val="a0"/>
        <w:numPr>
          <w:ilvl w:val="0"/>
          <w:numId w:val="20"/>
        </w:numPr>
      </w:pPr>
      <w:r>
        <w:t>Освоены современные подходы к управлению информационной безопасностью и синергии между ИТ и ИБ.</w:t>
      </w:r>
    </w:p>
    <w:p w:rsidR="00502044" w:rsidRDefault="00502044" w:rsidP="00502044">
      <w:pPr>
        <w:pStyle w:val="a0"/>
      </w:pPr>
      <w:r>
        <w:t>Изучены лучшие практики внедрения решений по управлению уязвимостями и аналитике данных.</w:t>
      </w:r>
    </w:p>
    <w:p w:rsidR="00502044" w:rsidRDefault="00502044" w:rsidP="00502044">
      <w:pPr>
        <w:pStyle w:val="a0"/>
      </w:pPr>
      <w:r>
        <w:t>Демонстрация практической работа с продуктами R-Vision.</w:t>
      </w:r>
    </w:p>
    <w:p w:rsidR="00502044" w:rsidRDefault="00502044" w:rsidP="00502044">
      <w:pPr>
        <w:pStyle w:val="a0"/>
      </w:pPr>
      <w:r>
        <w:t>Идеи и мотивационные тезисы от известных спикеров.</w:t>
      </w:r>
    </w:p>
    <w:p w:rsidR="0095368D" w:rsidRDefault="0095368D" w:rsidP="0095368D">
      <w:pPr>
        <w:pStyle w:val="afff1"/>
        <w:keepNext/>
        <w:jc w:val="center"/>
        <w:rPr>
          <w:noProof/>
          <w:lang w:eastAsia="ru-RU"/>
        </w:rPr>
      </w:pPr>
      <w:r>
        <w:rPr>
          <w:noProof/>
          <w:lang w:eastAsia="ru-RU"/>
        </w:rPr>
        <w:lastRenderedPageBreak/>
        <w:drawing>
          <wp:inline distT="0" distB="0" distL="0" distR="0" wp14:anchorId="14C77D56" wp14:editId="442004BD">
            <wp:extent cx="4932050" cy="2928324"/>
            <wp:effectExtent l="0" t="0" r="190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6520956549293358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263" cy="2941513"/>
                    </a:xfrm>
                    <a:prstGeom prst="rect">
                      <a:avLst/>
                    </a:prstGeom>
                  </pic:spPr>
                </pic:pic>
              </a:graphicData>
            </a:graphic>
          </wp:inline>
        </w:drawing>
      </w:r>
    </w:p>
    <w:p w:rsidR="0095368D" w:rsidRDefault="0095368D" w:rsidP="0095368D">
      <w:pPr>
        <w:pStyle w:val="afff2"/>
      </w:pPr>
      <w:r>
        <w:t xml:space="preserve">Рисунок </w:t>
      </w:r>
      <w:fldSimple w:instr=" SEQ Рисунок \* ARABIC ">
        <w:r w:rsidR="003A6C28">
          <w:rPr>
            <w:noProof/>
          </w:rPr>
          <w:t>4</w:t>
        </w:r>
      </w:fldSimple>
      <w:r>
        <w:t>. Панельная дискуссия</w:t>
      </w:r>
    </w:p>
    <w:p w:rsidR="00502044" w:rsidRDefault="00502044" w:rsidP="000615CD">
      <w:pPr>
        <w:pStyle w:val="3"/>
      </w:pPr>
      <w:r>
        <w:t>Связь с проектом</w:t>
      </w:r>
    </w:p>
    <w:p w:rsidR="00502044" w:rsidRDefault="00502044" w:rsidP="00502044">
      <w:pPr>
        <w:pStyle w:val="a4"/>
        <w:rPr>
          <w:lang w:eastAsia="ru-RU" w:bidi="ru-RU"/>
        </w:rPr>
      </w:pPr>
      <w:r>
        <w:rPr>
          <w:lang w:eastAsia="ru-RU" w:bidi="ru-RU"/>
        </w:rPr>
        <w:t>Участие в конференции позволило углубить знания в области ИТ и ИБ, что напрямую связано с проектной деятельностью и задачами проекта. Методы и подходы, которые обсуждались, можно применить в рамках проекта для улучшения безопасности и управления данными.</w:t>
      </w:r>
    </w:p>
    <w:p w:rsidR="00502044" w:rsidRPr="009B3557" w:rsidRDefault="009670F5" w:rsidP="000615CD">
      <w:pPr>
        <w:pStyle w:val="3"/>
      </w:pPr>
      <w:r w:rsidRPr="009B3557">
        <w:t>Выводы</w:t>
      </w:r>
    </w:p>
    <w:p w:rsidR="00502044" w:rsidRDefault="00502044" w:rsidP="009670F5">
      <w:pPr>
        <w:pStyle w:val="a4"/>
        <w:rPr>
          <w:lang w:eastAsia="ru-RU" w:bidi="ru-RU"/>
        </w:rPr>
      </w:pPr>
      <w:r>
        <w:rPr>
          <w:lang w:eastAsia="ru-RU" w:bidi="ru-RU"/>
        </w:rPr>
        <w:t>R-EVOlution Conference 2025 предоставила уникальную возможность для профессионального развития, обмена опытом и знакомства с новыми технологиями. Мероприятие укрепило понимание актуальных тенденций в сфере ИТ и ИБ.</w:t>
      </w:r>
    </w:p>
    <w:p w:rsidR="00F524CF" w:rsidRPr="009B3557" w:rsidRDefault="00F524CF" w:rsidP="009B3557">
      <w:pPr>
        <w:pStyle w:val="20"/>
        <w:rPr>
          <w:lang w:val="ru-RU"/>
        </w:rPr>
      </w:pPr>
      <w:bookmarkStart w:id="13" w:name="_Toc198738517"/>
      <w:r w:rsidRPr="009B3557">
        <w:rPr>
          <w:lang w:val="ru-RU"/>
        </w:rPr>
        <w:t xml:space="preserve">Отчет об участии в мастер-классе «Выключите </w:t>
      </w:r>
      <w:r>
        <w:t>SOC</w:t>
      </w:r>
      <w:r w:rsidRPr="009B3557">
        <w:rPr>
          <w:lang w:val="ru-RU"/>
        </w:rPr>
        <w:t xml:space="preserve">, мы теряем </w:t>
      </w:r>
      <w:r w:rsidR="005C59DA" w:rsidRPr="009B3557">
        <w:rPr>
          <w:lang w:val="ru-RU"/>
        </w:rPr>
        <w:t>деньги!»</w:t>
      </w:r>
      <w:r w:rsidRPr="009B3557">
        <w:rPr>
          <w:lang w:val="ru-RU"/>
        </w:rPr>
        <w:t xml:space="preserve"> от компании «Инфосистемы Джет»</w:t>
      </w:r>
      <w:r w:rsidR="00F844BC" w:rsidRPr="009B3557">
        <w:rPr>
          <w:lang w:val="ru-RU"/>
        </w:rPr>
        <w:t xml:space="preserve"> (23.04.25 г)</w:t>
      </w:r>
      <w:bookmarkEnd w:id="13"/>
    </w:p>
    <w:p w:rsidR="000E52BC" w:rsidRPr="009B3557" w:rsidRDefault="000E52BC" w:rsidP="000615CD">
      <w:pPr>
        <w:pStyle w:val="3"/>
      </w:pPr>
      <w:r w:rsidRPr="009B3557">
        <w:t>Характеристика мероприятия</w:t>
      </w:r>
    </w:p>
    <w:p w:rsidR="000E52BC" w:rsidRDefault="000E52BC" w:rsidP="000E52BC">
      <w:pPr>
        <w:pStyle w:val="a4"/>
      </w:pPr>
      <w:r>
        <w:t>Мастер-класс "Выключите SOC, мы теряем деньги!" был организован компанией Инфосистемы Джет. Участникам предлагалась роль нового директора по информационной безопасности (CISO), которому необходимо разработать план развития ИБ на ближайший год в условиях ограниченного бюджета.</w:t>
      </w:r>
    </w:p>
    <w:p w:rsidR="000E52BC" w:rsidRPr="009039AB" w:rsidRDefault="000E52BC" w:rsidP="000E52BC">
      <w:pPr>
        <w:pStyle w:val="a4"/>
      </w:pPr>
      <w:r w:rsidRPr="009039AB">
        <w:lastRenderedPageBreak/>
        <w:t xml:space="preserve">Локация — </w:t>
      </w:r>
      <w:r>
        <w:t>ул. </w:t>
      </w:r>
      <w:r w:rsidRPr="009039AB">
        <w:t xml:space="preserve">Автозаводская, </w:t>
      </w:r>
      <w:r>
        <w:t xml:space="preserve">д.16, </w:t>
      </w:r>
      <w:r w:rsidRPr="009039AB">
        <w:t>ауд</w:t>
      </w:r>
      <w:r>
        <w:t>.</w:t>
      </w:r>
      <w:r w:rsidRPr="009039AB">
        <w:t xml:space="preserve"> ав4808.</w:t>
      </w:r>
    </w:p>
    <w:p w:rsidR="000E52BC" w:rsidRDefault="000E52BC" w:rsidP="000E52BC">
      <w:pPr>
        <w:pStyle w:val="a4"/>
      </w:pPr>
      <w:r w:rsidRPr="009039AB">
        <w:t>Дата и время проведения: 23.04.2025, 16:00.</w:t>
      </w:r>
    </w:p>
    <w:p w:rsidR="000E52BC" w:rsidRPr="000615CD" w:rsidRDefault="000E52BC" w:rsidP="00BB5F13">
      <w:pPr>
        <w:pStyle w:val="3"/>
        <w:numPr>
          <w:ilvl w:val="2"/>
          <w:numId w:val="21"/>
        </w:numPr>
        <w:rPr>
          <w:shd w:val="clear" w:color="auto" w:fill="FFFFFF"/>
        </w:rPr>
      </w:pPr>
      <w:r w:rsidRPr="000615CD">
        <w:rPr>
          <w:shd w:val="clear" w:color="auto" w:fill="FFFFFF"/>
        </w:rPr>
        <w:t>Легенда мастер-класса</w:t>
      </w:r>
    </w:p>
    <w:p w:rsidR="000E52BC" w:rsidRPr="00B36457" w:rsidRDefault="000E52BC" w:rsidP="000E52BC">
      <w:pPr>
        <w:pStyle w:val="a4"/>
        <w:rPr>
          <w:lang w:eastAsia="ru-RU"/>
        </w:rPr>
      </w:pPr>
      <w:r w:rsidRPr="00B36457">
        <w:rPr>
          <w:shd w:val="clear" w:color="auto" w:fill="FFFFFF"/>
          <w:lang w:eastAsia="ru-RU"/>
        </w:rPr>
        <w:t>Вы - новый CISO компании и уже завтра руководство ждет от вас план развития ИБ на ближайший год. В условиях ограниченного времени и бюджета вам предстоит выбрать самые приоритетные мероприятия по ИБ, которые повысят защищенность компании.</w:t>
      </w:r>
    </w:p>
    <w:p w:rsidR="000E52BC" w:rsidRDefault="000E52BC" w:rsidP="000E52BC">
      <w:pPr>
        <w:pStyle w:val="a4"/>
      </w:pPr>
      <w:r>
        <w:t>Участникам были выданы три листа с различной информацией:</w:t>
      </w:r>
    </w:p>
    <w:p w:rsidR="000E52BC" w:rsidRDefault="000E52BC" w:rsidP="000E52BC">
      <w:pPr>
        <w:pStyle w:val="a4"/>
      </w:pPr>
      <w:r>
        <w:t>Технические мероприятия: список возможных мер по технической защите компании, таких как внедрение SIEM, DLP, PIM/PAM и других технологий. Каждое мероприятие имело свою стоимость в "джеткоинах" и показатель повышения защищенности.</w:t>
      </w:r>
    </w:p>
    <w:p w:rsidR="000E52BC" w:rsidRDefault="000E52BC" w:rsidP="000E52BC">
      <w:pPr>
        <w:pStyle w:val="a4"/>
      </w:pPr>
      <w:r>
        <w:t>Организационные мероприятия: набор мероприятий по регулированию процессов и обучению персонала, также с указанием стоимости и эффективности.</w:t>
      </w:r>
    </w:p>
    <w:p w:rsidR="00A81B44" w:rsidRDefault="00A81B44" w:rsidP="00A81B44">
      <w:pPr>
        <w:pStyle w:val="a4"/>
        <w:keepNext/>
        <w:ind w:firstLine="0"/>
        <w:jc w:val="center"/>
      </w:pPr>
      <w:r w:rsidRPr="00A81B44">
        <w:rPr>
          <w:noProof/>
          <w:lang w:eastAsia="ru-RU"/>
        </w:rPr>
        <w:drawing>
          <wp:inline distT="0" distB="0" distL="0" distR="0" wp14:anchorId="1B629EDA" wp14:editId="3174E305">
            <wp:extent cx="3792042" cy="364097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6520956549293358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1436" cy="3649993"/>
                    </a:xfrm>
                    <a:prstGeom prst="rect">
                      <a:avLst/>
                    </a:prstGeom>
                  </pic:spPr>
                </pic:pic>
              </a:graphicData>
            </a:graphic>
          </wp:inline>
        </w:drawing>
      </w:r>
    </w:p>
    <w:p w:rsidR="00A81B44" w:rsidRPr="00DA31CD" w:rsidRDefault="00A81B44" w:rsidP="00A81B44">
      <w:pPr>
        <w:pStyle w:val="afff2"/>
      </w:pPr>
      <w:r>
        <w:t xml:space="preserve">Рисунок </w:t>
      </w:r>
      <w:fldSimple w:instr=" SEQ Рисунок \* ARABIC ">
        <w:r w:rsidR="003A6C28">
          <w:rPr>
            <w:noProof/>
          </w:rPr>
          <w:t>5</w:t>
        </w:r>
      </w:fldSimple>
      <w:r>
        <w:t>. Исходные данные для практической работы</w:t>
      </w:r>
      <w:r w:rsidR="00DA31CD" w:rsidRPr="00DA31CD">
        <w:t xml:space="preserve"> (</w:t>
      </w:r>
      <w:r w:rsidR="00DA31CD">
        <w:t>активность «Организационные мероприятия»)</w:t>
      </w:r>
    </w:p>
    <w:p w:rsidR="000E52BC" w:rsidRDefault="000E52BC" w:rsidP="000E52BC">
      <w:pPr>
        <w:pStyle w:val="a4"/>
      </w:pPr>
      <w:r>
        <w:lastRenderedPageBreak/>
        <w:t>Персонал: список возможных позиций для найма сотрудников ИБ с указанием необходимых ресурсов.</w:t>
      </w:r>
    </w:p>
    <w:p w:rsidR="00A81B44" w:rsidRDefault="00A81B44" w:rsidP="00A81B44">
      <w:pPr>
        <w:pStyle w:val="a4"/>
        <w:ind w:firstLine="0"/>
        <w:jc w:val="center"/>
      </w:pPr>
      <w:r>
        <w:rPr>
          <w:noProof/>
          <w:lang w:eastAsia="ru-RU"/>
        </w:rPr>
        <w:drawing>
          <wp:inline distT="0" distB="0" distL="0" distR="0" wp14:anchorId="6C35F7C7" wp14:editId="6D6F79A3">
            <wp:extent cx="3742954" cy="43083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6520956549293357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0136" cy="4316606"/>
                    </a:xfrm>
                    <a:prstGeom prst="rect">
                      <a:avLst/>
                    </a:prstGeom>
                  </pic:spPr>
                </pic:pic>
              </a:graphicData>
            </a:graphic>
          </wp:inline>
        </w:drawing>
      </w:r>
    </w:p>
    <w:p w:rsidR="00A81B44" w:rsidRPr="00A81B44" w:rsidRDefault="00A81B44" w:rsidP="00A81B44">
      <w:pPr>
        <w:pStyle w:val="afff2"/>
      </w:pPr>
      <w:r w:rsidRPr="00A81B44">
        <w:t xml:space="preserve">Рисунок </w:t>
      </w:r>
      <w:fldSimple w:instr=" SEQ Рисунок \* ARABIC ">
        <w:r w:rsidR="003A6C28">
          <w:rPr>
            <w:noProof/>
          </w:rPr>
          <w:t>6</w:t>
        </w:r>
      </w:fldSimple>
      <w:r w:rsidRPr="00A81B44">
        <w:t>. Исходные данные для практической работы</w:t>
      </w:r>
      <w:r w:rsidR="00DA31CD">
        <w:t xml:space="preserve"> </w:t>
      </w:r>
      <w:r w:rsidR="00DA31CD" w:rsidRPr="00DA31CD">
        <w:t>(</w:t>
      </w:r>
      <w:r w:rsidR="00DA31CD">
        <w:t>активность «Персонал»)</w:t>
      </w:r>
    </w:p>
    <w:p w:rsidR="000E52BC" w:rsidRDefault="000E52BC" w:rsidP="000615CD">
      <w:pPr>
        <w:pStyle w:val="3"/>
      </w:pPr>
      <w:r>
        <w:t>Задача участников</w:t>
      </w:r>
    </w:p>
    <w:p w:rsidR="000E52BC" w:rsidRDefault="000E52BC" w:rsidP="000E52BC">
      <w:pPr>
        <w:pStyle w:val="a4"/>
      </w:pPr>
      <w:r>
        <w:t>На основе выделенного бюджета в "джеткоинах" выбрать мероприятия, которые наилучшим образом повысят уровень защищенности компании.</w:t>
      </w:r>
    </w:p>
    <w:p w:rsidR="000E52BC" w:rsidRDefault="000E52BC" w:rsidP="000E52BC">
      <w:pPr>
        <w:pStyle w:val="a4"/>
      </w:pPr>
      <w:r>
        <w:t>Учитывать баланс между техническими, организационными мерами и ресурсами персонала.</w:t>
      </w:r>
    </w:p>
    <w:p w:rsidR="000E52BC" w:rsidRDefault="000E52BC" w:rsidP="000615CD">
      <w:pPr>
        <w:pStyle w:val="3"/>
      </w:pPr>
      <w:r>
        <w:t>Полученные знания и навыки</w:t>
      </w:r>
    </w:p>
    <w:p w:rsidR="000E52BC" w:rsidRDefault="000E52BC" w:rsidP="000E52BC">
      <w:pPr>
        <w:pStyle w:val="a4"/>
      </w:pPr>
      <w:r>
        <w:t>Навыки стратегического планирования в области информационной безопасности.</w:t>
      </w:r>
    </w:p>
    <w:p w:rsidR="000E52BC" w:rsidRDefault="000E52BC" w:rsidP="000E52BC">
      <w:pPr>
        <w:pStyle w:val="a4"/>
      </w:pPr>
      <w:r>
        <w:t>Понимание приоритетности различных мер защиты.</w:t>
      </w:r>
    </w:p>
    <w:p w:rsidR="000E52BC" w:rsidRDefault="000E52BC" w:rsidP="000E52BC">
      <w:pPr>
        <w:pStyle w:val="a4"/>
      </w:pPr>
      <w:r>
        <w:lastRenderedPageBreak/>
        <w:t>Навыки распределения ограниченных ресурсов для достижения максимальной защищенности.</w:t>
      </w:r>
    </w:p>
    <w:p w:rsidR="000E52BC" w:rsidRDefault="000E52BC" w:rsidP="000E52BC">
      <w:pPr>
        <w:pStyle w:val="a4"/>
      </w:pPr>
      <w:r>
        <w:t>Навыки принятия решения в условиях ограниченного бюджета.</w:t>
      </w:r>
    </w:p>
    <w:p w:rsidR="009B3557" w:rsidRDefault="009B3557" w:rsidP="009B3557">
      <w:pPr>
        <w:pStyle w:val="a4"/>
        <w:keepNext/>
        <w:ind w:firstLine="0"/>
        <w:jc w:val="center"/>
      </w:pPr>
      <w:r>
        <w:rPr>
          <w:noProof/>
          <w:lang w:eastAsia="ru-RU"/>
        </w:rPr>
        <w:drawing>
          <wp:inline distT="0" distB="0" distL="0" distR="0" wp14:anchorId="689A553A" wp14:editId="03C48B62">
            <wp:extent cx="6120765" cy="28213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273888577706653306.jpg"/>
                    <pic:cNvPicPr/>
                  </pic:nvPicPr>
                  <pic:blipFill>
                    <a:blip r:embed="rId16">
                      <a:extLst>
                        <a:ext uri="{28A0092B-C50C-407E-A947-70E740481C1C}">
                          <a14:useLocalDpi xmlns:a14="http://schemas.microsoft.com/office/drawing/2010/main" val="0"/>
                        </a:ext>
                      </a:extLst>
                    </a:blip>
                    <a:stretch>
                      <a:fillRect/>
                    </a:stretch>
                  </pic:blipFill>
                  <pic:spPr>
                    <a:xfrm>
                      <a:off x="0" y="0"/>
                      <a:ext cx="6120765" cy="2821305"/>
                    </a:xfrm>
                    <a:prstGeom prst="rect">
                      <a:avLst/>
                    </a:prstGeom>
                  </pic:spPr>
                </pic:pic>
              </a:graphicData>
            </a:graphic>
          </wp:inline>
        </w:drawing>
      </w:r>
    </w:p>
    <w:p w:rsidR="009B3557" w:rsidRDefault="009B3557" w:rsidP="009B3557">
      <w:pPr>
        <w:pStyle w:val="afff2"/>
      </w:pPr>
      <w:r>
        <w:t xml:space="preserve">Рисунок </w:t>
      </w:r>
      <w:fldSimple w:instr=" SEQ Рисунок \* ARABIC ">
        <w:r w:rsidR="003A6C28">
          <w:rPr>
            <w:noProof/>
          </w:rPr>
          <w:t>7</w:t>
        </w:r>
      </w:fldSimple>
      <w:r>
        <w:t>. Активности в ходе мастер-класса</w:t>
      </w:r>
    </w:p>
    <w:p w:rsidR="000E52BC" w:rsidRDefault="000E52BC" w:rsidP="000615CD">
      <w:pPr>
        <w:pStyle w:val="3"/>
      </w:pPr>
      <w:r>
        <w:t>Выводы</w:t>
      </w:r>
    </w:p>
    <w:p w:rsidR="0014269A" w:rsidRDefault="000E52BC" w:rsidP="000E52BC">
      <w:pPr>
        <w:pStyle w:val="a4"/>
      </w:pPr>
      <w:r>
        <w:t>Мастер-класс «Выключите SOC, мы теряем деньги!» предназначался для формирования у участников начальные компетенции разработки стратегии информационной безопасности. Участники смогли на практике оценить эффективность различных мероприятий и определить оптимальный подход к распределению ресурсов</w:t>
      </w:r>
    </w:p>
    <w:p w:rsidR="00A1723A" w:rsidRPr="00A81B44" w:rsidRDefault="00A1723A" w:rsidP="00A81B44">
      <w:pPr>
        <w:pStyle w:val="afff1"/>
        <w:jc w:val="center"/>
      </w:pPr>
    </w:p>
    <w:p w:rsidR="00B716D3" w:rsidRDefault="00B716D3" w:rsidP="00B716D3">
      <w:pPr>
        <w:pStyle w:val="1"/>
        <w:rPr>
          <w:lang w:val="ru-RU"/>
        </w:rPr>
      </w:pPr>
      <w:bookmarkStart w:id="14" w:name="_Toc198738518"/>
      <w:r w:rsidRPr="00B716D3">
        <w:rPr>
          <w:lang w:val="ru-RU"/>
        </w:rPr>
        <w:lastRenderedPageBreak/>
        <w:t>Описание задания по проектной практике</w:t>
      </w:r>
      <w:bookmarkEnd w:id="14"/>
    </w:p>
    <w:tbl>
      <w:tblPr>
        <w:tblStyle w:val="aff2"/>
        <w:tblW w:w="5000" w:type="pct"/>
        <w:tblLook w:val="04A0" w:firstRow="1" w:lastRow="0" w:firstColumn="1" w:lastColumn="0" w:noHBand="0" w:noVBand="1"/>
      </w:tblPr>
      <w:tblGrid>
        <w:gridCol w:w="6313"/>
        <w:gridCol w:w="1479"/>
        <w:gridCol w:w="1837"/>
      </w:tblGrid>
      <w:tr w:rsidR="009712D1" w:rsidRPr="00582480" w:rsidTr="0011634B">
        <w:tc>
          <w:tcPr>
            <w:tcW w:w="3278" w:type="pct"/>
          </w:tcPr>
          <w:p w:rsidR="009712D1" w:rsidRPr="00582480" w:rsidRDefault="009712D1" w:rsidP="00265444">
            <w:pPr>
              <w:jc w:val="center"/>
              <w:rPr>
                <w:lang w:eastAsia="ru-RU" w:bidi="ru-RU"/>
              </w:rPr>
            </w:pPr>
            <w:r>
              <w:rPr>
                <w:lang w:eastAsia="ru-RU" w:bidi="ru-RU"/>
              </w:rPr>
              <w:t>Задачи на практику</w:t>
            </w:r>
          </w:p>
        </w:tc>
        <w:tc>
          <w:tcPr>
            <w:tcW w:w="768" w:type="pct"/>
          </w:tcPr>
          <w:p w:rsidR="009712D1" w:rsidRDefault="009712D1" w:rsidP="00265444">
            <w:pPr>
              <w:jc w:val="center"/>
              <w:rPr>
                <w:lang w:eastAsia="ru-RU" w:bidi="ru-RU"/>
              </w:rPr>
            </w:pPr>
            <w:r>
              <w:rPr>
                <w:lang w:eastAsia="ru-RU" w:bidi="ru-RU"/>
              </w:rPr>
              <w:t>Часов</w:t>
            </w:r>
          </w:p>
        </w:tc>
        <w:tc>
          <w:tcPr>
            <w:tcW w:w="954" w:type="pct"/>
          </w:tcPr>
          <w:p w:rsidR="009712D1" w:rsidRPr="00582480" w:rsidRDefault="009712D1" w:rsidP="00265444">
            <w:pPr>
              <w:jc w:val="center"/>
              <w:rPr>
                <w:lang w:eastAsia="ru-RU" w:bidi="ru-RU"/>
              </w:rPr>
            </w:pPr>
            <w:r>
              <w:rPr>
                <w:lang w:eastAsia="ru-RU" w:bidi="ru-RU"/>
              </w:rPr>
              <w:t>Срок исполнения</w:t>
            </w:r>
          </w:p>
        </w:tc>
      </w:tr>
      <w:tr w:rsidR="009712D1" w:rsidRPr="00582480" w:rsidTr="00311B44">
        <w:trPr>
          <w:trHeight w:val="510"/>
        </w:trPr>
        <w:tc>
          <w:tcPr>
            <w:tcW w:w="3278" w:type="pct"/>
            <w:vAlign w:val="center"/>
          </w:tcPr>
          <w:p w:rsidR="009712D1" w:rsidRPr="009712D1" w:rsidRDefault="009712D1" w:rsidP="00BB5F13">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Анализ инцидента ShrinkLocker.</w:t>
            </w:r>
          </w:p>
        </w:tc>
        <w:tc>
          <w:tcPr>
            <w:tcW w:w="768" w:type="pct"/>
            <w:vAlign w:val="center"/>
          </w:tcPr>
          <w:p w:rsidR="009712D1" w:rsidRDefault="009712D1" w:rsidP="00311B44">
            <w:r>
              <w:t>4</w:t>
            </w:r>
          </w:p>
        </w:tc>
        <w:tc>
          <w:tcPr>
            <w:tcW w:w="954" w:type="pct"/>
          </w:tcPr>
          <w:p w:rsidR="009712D1" w:rsidRPr="00582480" w:rsidRDefault="009712D1" w:rsidP="00311B44">
            <w:pPr>
              <w:rPr>
                <w:lang w:eastAsia="ru-RU" w:bidi="ru-RU"/>
              </w:rPr>
            </w:pPr>
            <w:r>
              <w:t>24.03.2025</w:t>
            </w:r>
            <w:r>
              <w:rPr>
                <w:lang w:val="en-US" w:eastAsia="ru-RU" w:bidi="ru-RU"/>
              </w:rPr>
              <w:t xml:space="preserve"> </w:t>
            </w:r>
            <w:r>
              <w:rPr>
                <w:lang w:eastAsia="ru-RU" w:bidi="ru-RU"/>
              </w:rPr>
              <w:sym w:font="Symbol" w:char="F0B8"/>
            </w:r>
            <w:r>
              <w:rPr>
                <w:lang w:val="en-US" w:eastAsia="ru-RU" w:bidi="ru-RU"/>
              </w:rPr>
              <w:t xml:space="preserve"> </w:t>
            </w:r>
            <w:r>
              <w:t>07.04.2025</w:t>
            </w:r>
          </w:p>
        </w:tc>
      </w:tr>
      <w:tr w:rsidR="009712D1" w:rsidRPr="00582480" w:rsidTr="00311B44">
        <w:trPr>
          <w:trHeight w:val="510"/>
        </w:trPr>
        <w:tc>
          <w:tcPr>
            <w:tcW w:w="3278" w:type="pct"/>
            <w:vAlign w:val="center"/>
          </w:tcPr>
          <w:p w:rsidR="009712D1" w:rsidRPr="009712D1" w:rsidRDefault="009712D1" w:rsidP="00BB5F13">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 xml:space="preserve">Создание </w:t>
            </w:r>
            <w:r>
              <w:rPr>
                <w:rFonts w:ascii="Times New Roman" w:eastAsia="Times New Roman" w:hAnsi="Times New Roman" w:cs="Times New Roman"/>
                <w:sz w:val="28"/>
              </w:rPr>
              <w:t xml:space="preserve">и настройка </w:t>
            </w:r>
            <w:r w:rsidRPr="009712D1">
              <w:rPr>
                <w:rFonts w:ascii="Times New Roman" w:eastAsia="Times New Roman" w:hAnsi="Times New Roman" w:cs="Times New Roman"/>
                <w:sz w:val="28"/>
              </w:rPr>
              <w:t>репозитория на GitHub</w:t>
            </w:r>
          </w:p>
        </w:tc>
        <w:tc>
          <w:tcPr>
            <w:tcW w:w="768" w:type="pct"/>
            <w:vAlign w:val="center"/>
          </w:tcPr>
          <w:p w:rsidR="009712D1" w:rsidRDefault="009D6A30" w:rsidP="00311B44">
            <w:r>
              <w:t>5</w:t>
            </w:r>
          </w:p>
        </w:tc>
        <w:tc>
          <w:tcPr>
            <w:tcW w:w="954" w:type="pct"/>
          </w:tcPr>
          <w:p w:rsidR="009712D1" w:rsidRDefault="009712D1" w:rsidP="00311B44"/>
        </w:tc>
      </w:tr>
      <w:tr w:rsidR="009712D1" w:rsidRPr="00582480" w:rsidTr="00311B44">
        <w:trPr>
          <w:trHeight w:val="510"/>
        </w:trPr>
        <w:tc>
          <w:tcPr>
            <w:tcW w:w="3278" w:type="pct"/>
            <w:vAlign w:val="center"/>
          </w:tcPr>
          <w:p w:rsidR="009712D1" w:rsidRPr="009712D1" w:rsidRDefault="009712D1" w:rsidP="00BB5F13">
            <w:pPr>
              <w:pStyle w:val="a3"/>
              <w:numPr>
                <w:ilvl w:val="0"/>
                <w:numId w:val="27"/>
              </w:numPr>
              <w:rPr>
                <w:rFonts w:ascii="Times New Roman" w:eastAsia="Times New Roman" w:hAnsi="Times New Roman" w:cs="Times New Roman"/>
                <w:sz w:val="28"/>
              </w:rPr>
            </w:pPr>
            <w:r>
              <w:rPr>
                <w:rFonts w:ascii="Times New Roman" w:eastAsia="Times New Roman" w:hAnsi="Times New Roman" w:cs="Times New Roman"/>
                <w:sz w:val="28"/>
              </w:rPr>
              <w:t xml:space="preserve">Изучение синтаксиса </w:t>
            </w:r>
            <w:r>
              <w:rPr>
                <w:rFonts w:ascii="Times New Roman" w:eastAsia="Times New Roman" w:hAnsi="Times New Roman" w:cs="Times New Roman"/>
                <w:sz w:val="28"/>
                <w:lang w:val="en-US"/>
              </w:rPr>
              <w:t>Markdown</w:t>
            </w:r>
          </w:p>
        </w:tc>
        <w:tc>
          <w:tcPr>
            <w:tcW w:w="768" w:type="pct"/>
            <w:vAlign w:val="center"/>
          </w:tcPr>
          <w:p w:rsidR="009712D1" w:rsidRPr="009D6A30" w:rsidRDefault="009D6A30" w:rsidP="00311B44">
            <w:r>
              <w:rPr>
                <w:lang w:val="en-US"/>
              </w:rPr>
              <w:t>5</w:t>
            </w:r>
          </w:p>
        </w:tc>
        <w:tc>
          <w:tcPr>
            <w:tcW w:w="954" w:type="pct"/>
          </w:tcPr>
          <w:p w:rsidR="009712D1" w:rsidRDefault="009712D1" w:rsidP="00311B44"/>
        </w:tc>
      </w:tr>
      <w:tr w:rsidR="009712D1" w:rsidRPr="00582480" w:rsidTr="00DB386C">
        <w:trPr>
          <w:trHeight w:val="445"/>
        </w:trPr>
        <w:tc>
          <w:tcPr>
            <w:tcW w:w="3278" w:type="pct"/>
            <w:vMerge w:val="restart"/>
            <w:vAlign w:val="center"/>
          </w:tcPr>
          <w:p w:rsidR="009712D1" w:rsidRPr="009712D1" w:rsidRDefault="009712D1" w:rsidP="00BB5F13">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Разработка сайта.</w:t>
            </w:r>
          </w:p>
          <w:tbl>
            <w:tblPr>
              <w:tblStyle w:val="aff2"/>
              <w:tblW w:w="0" w:type="auto"/>
              <w:tblBorders>
                <w:left w:val="none" w:sz="0" w:space="0" w:color="auto"/>
                <w:right w:val="none" w:sz="0" w:space="0" w:color="auto"/>
              </w:tblBorders>
              <w:tblLook w:val="04A0" w:firstRow="1" w:lastRow="0" w:firstColumn="1" w:lastColumn="0" w:noHBand="0" w:noVBand="1"/>
            </w:tblPr>
            <w:tblGrid>
              <w:gridCol w:w="6097"/>
            </w:tblGrid>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08.04 – инициализирован проект на базе генератора Hugo Extended, сформирована базовая структура сайта.</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09.04 – выбрана и подключена тема Hugo, выполнена настройка конфигурационного файла.</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10.04 – 11.04 – созданы основные разделы сайта: главная, "О проекте", "Участники", "Журнал", "Ресурсы".</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12.04 – 14.04 – подготовлены текстовые материалы, собрана информация о проекте и этапах разработки.</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15.04 – 16.04 – проведены консультации с куратором по наполнению сайта и корректности представленных данных.</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17.04 – 18.04 – добавлены изображения и визуальные элементы, оформлены стили, улучшен внешний вид страниц.</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19.04 – 20.04 – выполнено тестирование адаптивности и удобства навигации, внесены правки по мелким багам.</w:t>
                  </w:r>
                </w:p>
              </w:tc>
            </w:tr>
            <w:tr w:rsidR="009712D1" w:rsidRPr="003D5EA8" w:rsidTr="000B6A9E">
              <w:tc>
                <w:tcPr>
                  <w:tcW w:w="6301" w:type="dxa"/>
                </w:tcPr>
                <w:p w:rsidR="009712D1" w:rsidRPr="003D5EA8" w:rsidRDefault="009712D1" w:rsidP="00311B44">
                  <w:pPr>
                    <w:pStyle w:val="afff8"/>
                    <w:shd w:val="clear" w:color="auto" w:fill="FFFFFF"/>
                    <w:spacing w:before="0" w:beforeAutospacing="0"/>
                    <w:rPr>
                      <w:color w:val="1F2328"/>
                      <w:sz w:val="22"/>
                    </w:rPr>
                  </w:pPr>
                  <w:r w:rsidRPr="003D5EA8">
                    <w:rPr>
                      <w:color w:val="1F2328"/>
                      <w:sz w:val="22"/>
                    </w:rPr>
                    <w:t xml:space="preserve">21.04 – сайт собран и опубликован через GitHub Pages по адресу: </w:t>
                  </w:r>
                  <w:hyperlink r:id="rId17" w:history="1">
                    <w:r w:rsidRPr="003D5EA8">
                      <w:rPr>
                        <w:rStyle w:val="afd"/>
                        <w:rFonts w:eastAsiaTheme="majorEastAsia"/>
                        <w:sz w:val="22"/>
                      </w:rPr>
                      <w:t>https://maksinand.github.io/TestingProject_Practice/</w:t>
                    </w:r>
                  </w:hyperlink>
                </w:p>
              </w:tc>
            </w:tr>
          </w:tbl>
          <w:p w:rsidR="009712D1" w:rsidRPr="00582480" w:rsidRDefault="009712D1" w:rsidP="00311B44">
            <w:pPr>
              <w:rPr>
                <w:lang w:eastAsia="ru-RU" w:bidi="ru-RU"/>
              </w:rPr>
            </w:pPr>
          </w:p>
        </w:tc>
        <w:tc>
          <w:tcPr>
            <w:tcW w:w="768" w:type="pct"/>
            <w:vAlign w:val="center"/>
          </w:tcPr>
          <w:p w:rsidR="009712D1" w:rsidRDefault="009712D1" w:rsidP="00311B44"/>
        </w:tc>
        <w:tc>
          <w:tcPr>
            <w:tcW w:w="954" w:type="pct"/>
            <w:vMerge w:val="restart"/>
          </w:tcPr>
          <w:p w:rsidR="009712D1" w:rsidRPr="00582480" w:rsidRDefault="009712D1" w:rsidP="00311B44">
            <w:r>
              <w:t>08.04.2025</w:t>
            </w:r>
            <w:r>
              <w:rPr>
                <w:lang w:val="en-US" w:eastAsia="ru-RU" w:bidi="ru-RU"/>
              </w:rPr>
              <w:t xml:space="preserve"> </w:t>
            </w:r>
            <w:r>
              <w:rPr>
                <w:lang w:eastAsia="ru-RU" w:bidi="ru-RU"/>
              </w:rPr>
              <w:sym w:font="Symbol" w:char="F0B8"/>
            </w:r>
            <w:r>
              <w:rPr>
                <w:lang w:val="en-US" w:eastAsia="ru-RU" w:bidi="ru-RU"/>
              </w:rPr>
              <w:t xml:space="preserve"> </w:t>
            </w:r>
            <w:r w:rsidRPr="00203A10">
              <w:t>21.04.2025</w:t>
            </w:r>
          </w:p>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Pr="001D4846" w:rsidRDefault="001D4846" w:rsidP="00311B44">
            <w:pPr>
              <w:rPr>
                <w:lang w:val="en-US"/>
              </w:rPr>
            </w:pPr>
            <w:r>
              <w:rPr>
                <w:lang w:val="en-US"/>
              </w:rP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8</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884A31" w:rsidP="00311B44">
            <w:r>
              <w:t>8</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4</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6</w:t>
            </w:r>
          </w:p>
        </w:tc>
        <w:tc>
          <w:tcPr>
            <w:tcW w:w="954" w:type="pct"/>
            <w:vMerge/>
          </w:tcPr>
          <w:p w:rsidR="009712D1" w:rsidRDefault="009712D1" w:rsidP="00311B44"/>
        </w:tc>
      </w:tr>
      <w:tr w:rsidR="009712D1" w:rsidRPr="00582480" w:rsidTr="00311B44">
        <w:trPr>
          <w:trHeight w:val="510"/>
        </w:trPr>
        <w:tc>
          <w:tcPr>
            <w:tcW w:w="3278" w:type="pct"/>
            <w:vMerge/>
            <w:vAlign w:val="center"/>
          </w:tcPr>
          <w:p w:rsidR="009712D1" w:rsidRPr="00582480" w:rsidRDefault="009712D1" w:rsidP="00311B44">
            <w:pPr>
              <w:rPr>
                <w:lang w:eastAsia="ru-RU" w:bidi="ru-RU"/>
              </w:rPr>
            </w:pPr>
          </w:p>
        </w:tc>
        <w:tc>
          <w:tcPr>
            <w:tcW w:w="768" w:type="pct"/>
            <w:vAlign w:val="center"/>
          </w:tcPr>
          <w:p w:rsidR="009712D1" w:rsidRDefault="001D4846" w:rsidP="00311B44">
            <w:r>
              <w:t>6</w:t>
            </w:r>
          </w:p>
        </w:tc>
        <w:tc>
          <w:tcPr>
            <w:tcW w:w="954" w:type="pct"/>
            <w:vMerge/>
          </w:tcPr>
          <w:p w:rsidR="009712D1" w:rsidRDefault="009712D1" w:rsidP="00311B44"/>
        </w:tc>
      </w:tr>
      <w:tr w:rsidR="0011634B" w:rsidRPr="00582480" w:rsidTr="00311B44">
        <w:trPr>
          <w:trHeight w:val="587"/>
        </w:trPr>
        <w:tc>
          <w:tcPr>
            <w:tcW w:w="3278" w:type="pct"/>
            <w:vMerge/>
            <w:vAlign w:val="center"/>
          </w:tcPr>
          <w:p w:rsidR="0011634B" w:rsidRPr="00582480" w:rsidRDefault="0011634B" w:rsidP="00311B44">
            <w:pPr>
              <w:rPr>
                <w:lang w:eastAsia="ru-RU" w:bidi="ru-RU"/>
              </w:rPr>
            </w:pPr>
          </w:p>
        </w:tc>
        <w:tc>
          <w:tcPr>
            <w:tcW w:w="768" w:type="pct"/>
            <w:vAlign w:val="center"/>
          </w:tcPr>
          <w:p w:rsidR="0011634B" w:rsidRDefault="0011634B" w:rsidP="00311B44">
            <w:r>
              <w:t>1</w:t>
            </w:r>
          </w:p>
        </w:tc>
        <w:tc>
          <w:tcPr>
            <w:tcW w:w="954" w:type="pct"/>
            <w:vMerge/>
          </w:tcPr>
          <w:p w:rsidR="0011634B" w:rsidRDefault="0011634B" w:rsidP="00311B44"/>
        </w:tc>
      </w:tr>
      <w:tr w:rsidR="00311B44" w:rsidRPr="00582480" w:rsidTr="00311B44">
        <w:trPr>
          <w:trHeight w:val="397"/>
        </w:trPr>
        <w:tc>
          <w:tcPr>
            <w:tcW w:w="3278" w:type="pct"/>
            <w:vAlign w:val="center"/>
          </w:tcPr>
          <w:p w:rsidR="00311B44" w:rsidRPr="009712D1" w:rsidRDefault="00311B44" w:rsidP="00BB5F13">
            <w:pPr>
              <w:pStyle w:val="a3"/>
              <w:numPr>
                <w:ilvl w:val="0"/>
                <w:numId w:val="27"/>
              </w:numPr>
              <w:rPr>
                <w:rFonts w:ascii="Times New Roman" w:eastAsia="Times New Roman" w:hAnsi="Times New Roman" w:cs="Times New Roman"/>
                <w:sz w:val="28"/>
              </w:rPr>
            </w:pPr>
            <w:r>
              <w:rPr>
                <w:rFonts w:ascii="Times New Roman" w:eastAsia="Times New Roman" w:hAnsi="Times New Roman" w:cs="Times New Roman"/>
                <w:sz w:val="28"/>
              </w:rPr>
              <w:t>Взаимодействие с партнером</w:t>
            </w:r>
            <w:r w:rsidR="00A96C79">
              <w:rPr>
                <w:rFonts w:ascii="Times New Roman" w:eastAsia="Times New Roman" w:hAnsi="Times New Roman" w:cs="Times New Roman"/>
                <w:sz w:val="28"/>
              </w:rPr>
              <w:t>, включая написание отчета (4 часа)</w:t>
            </w:r>
          </w:p>
        </w:tc>
        <w:tc>
          <w:tcPr>
            <w:tcW w:w="768" w:type="pct"/>
            <w:vAlign w:val="center"/>
          </w:tcPr>
          <w:p w:rsidR="00311B44" w:rsidRDefault="00A753B7" w:rsidP="00311B44">
            <w:r>
              <w:t>12</w:t>
            </w:r>
          </w:p>
        </w:tc>
        <w:tc>
          <w:tcPr>
            <w:tcW w:w="954" w:type="pct"/>
          </w:tcPr>
          <w:p w:rsidR="00311B44" w:rsidRDefault="003F2185" w:rsidP="00311B44">
            <w:r>
              <w:t>23.04.2025</w:t>
            </w:r>
          </w:p>
        </w:tc>
      </w:tr>
      <w:tr w:rsidR="00A96C79" w:rsidRPr="00582480" w:rsidTr="00A96C79">
        <w:trPr>
          <w:trHeight w:val="2164"/>
        </w:trPr>
        <w:tc>
          <w:tcPr>
            <w:tcW w:w="3278" w:type="pct"/>
            <w:vMerge w:val="restart"/>
            <w:vAlign w:val="center"/>
          </w:tcPr>
          <w:p w:rsidR="00A96C79" w:rsidRPr="009712D1" w:rsidRDefault="00A96C79" w:rsidP="00BB5F13">
            <w:pPr>
              <w:pStyle w:val="a3"/>
              <w:numPr>
                <w:ilvl w:val="0"/>
                <w:numId w:val="27"/>
              </w:numPr>
              <w:rPr>
                <w:rFonts w:ascii="Times New Roman" w:eastAsia="Times New Roman" w:hAnsi="Times New Roman" w:cs="Times New Roman"/>
                <w:sz w:val="28"/>
              </w:rPr>
            </w:pPr>
            <w:r w:rsidRPr="009712D1">
              <w:rPr>
                <w:rFonts w:ascii="Times New Roman" w:eastAsia="Times New Roman" w:hAnsi="Times New Roman" w:cs="Times New Roman"/>
                <w:sz w:val="28"/>
              </w:rPr>
              <w:t>Выполнение вариативного задания (построение безопасной LAN)</w:t>
            </w:r>
          </w:p>
          <w:p w:rsidR="00A96C79" w:rsidRPr="000B6A9E" w:rsidRDefault="00A96C79" w:rsidP="00311B44">
            <w:pPr>
              <w:spacing w:line="360" w:lineRule="auto"/>
              <w:rPr>
                <w:rFonts w:eastAsia="Calibri"/>
                <w:sz w:val="22"/>
                <w:lang w:eastAsia="ru-RU" w:bidi="ru-RU"/>
              </w:rPr>
            </w:pPr>
            <w:r w:rsidRPr="000B6A9E">
              <w:rPr>
                <w:sz w:val="22"/>
                <w:lang w:eastAsia="ru-RU" w:bidi="ru-RU"/>
              </w:rPr>
              <w:t xml:space="preserve">Цель: Смоделировать безопасную сетевую инфраструктуру для условного малого предприятия с учётом требований ИБ. Прототип сети реализуется в виртуальной среде </w:t>
            </w:r>
            <w:r w:rsidRPr="000B6A9E">
              <w:rPr>
                <w:sz w:val="22"/>
                <w:lang w:val="en-US" w:eastAsia="ru-RU" w:bidi="ru-RU"/>
              </w:rPr>
              <w:t>PNETLab</w:t>
            </w:r>
          </w:p>
          <w:tbl>
            <w:tblPr>
              <w:tblStyle w:val="aff2"/>
              <w:tblpPr w:leftFromText="180" w:rightFromText="180" w:vertAnchor="text" w:horzAnchor="margin" w:tblpY="420"/>
              <w:tblOverlap w:val="never"/>
              <w:tblW w:w="6096" w:type="dxa"/>
              <w:tblBorders>
                <w:left w:val="none" w:sz="0" w:space="0" w:color="auto"/>
                <w:right w:val="none" w:sz="0" w:space="0" w:color="auto"/>
              </w:tblBorders>
              <w:tblLook w:val="04A0" w:firstRow="1" w:lastRow="0" w:firstColumn="1" w:lastColumn="0" w:noHBand="0" w:noVBand="1"/>
            </w:tblPr>
            <w:tblGrid>
              <w:gridCol w:w="6096"/>
            </w:tblGrid>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Проектирование логической схемы сети: сегментация (VLAN), серверы, рабочие станции, маршрутизаторы.</w:t>
                  </w:r>
                </w:p>
              </w:tc>
            </w:tr>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Настройка контроля доступа, NAT, DHCP, DNS, firewall.</w:t>
                  </w:r>
                </w:p>
              </w:tc>
            </w:tr>
            <w:tr w:rsidR="00A96C79" w:rsidRPr="000B6A9E" w:rsidTr="002220E1">
              <w:trPr>
                <w:trHeight w:val="510"/>
              </w:trPr>
              <w:tc>
                <w:tcPr>
                  <w:tcW w:w="6096" w:type="dxa"/>
                </w:tcPr>
                <w:p w:rsidR="00A96C79" w:rsidRPr="000B6A9E" w:rsidRDefault="00A96C79" w:rsidP="00311B44">
                  <w:pPr>
                    <w:spacing w:line="360" w:lineRule="auto"/>
                    <w:rPr>
                      <w:sz w:val="22"/>
                      <w:lang w:eastAsia="ru-RU" w:bidi="ru-RU"/>
                    </w:rPr>
                  </w:pPr>
                  <w:r w:rsidRPr="000B6A9E">
                    <w:rPr>
                      <w:sz w:val="22"/>
                      <w:lang w:eastAsia="ru-RU" w:bidi="ru-RU"/>
                    </w:rPr>
                    <w:t>- Разработка документа по политике безопасности: права доступа, резервное копирование, обновления, аудит.</w:t>
                  </w:r>
                </w:p>
              </w:tc>
            </w:tr>
            <w:tr w:rsidR="00A96C79" w:rsidRPr="000B6A9E" w:rsidTr="002220E1">
              <w:trPr>
                <w:trHeight w:val="510"/>
              </w:trPr>
              <w:tc>
                <w:tcPr>
                  <w:tcW w:w="6096" w:type="dxa"/>
                </w:tcPr>
                <w:p w:rsidR="00A96C79" w:rsidRPr="000B6A9E" w:rsidRDefault="00A96C79" w:rsidP="00A96C79">
                  <w:pPr>
                    <w:spacing w:line="360" w:lineRule="auto"/>
                    <w:rPr>
                      <w:sz w:val="22"/>
                      <w:lang w:eastAsia="ru-RU" w:bidi="ru-RU"/>
                    </w:rPr>
                  </w:pPr>
                  <w:r w:rsidRPr="000B6A9E">
                    <w:rPr>
                      <w:sz w:val="22"/>
                      <w:lang w:eastAsia="ru-RU" w:bidi="ru-RU"/>
                    </w:rPr>
                    <w:t xml:space="preserve">- </w:t>
                  </w:r>
                  <w:r>
                    <w:rPr>
                      <w:sz w:val="22"/>
                      <w:lang w:eastAsia="ru-RU" w:bidi="ru-RU"/>
                    </w:rPr>
                    <w:t>Изучение технологий безопасности сетей</w:t>
                  </w:r>
                </w:p>
              </w:tc>
            </w:tr>
          </w:tbl>
          <w:p w:rsidR="00A96C79" w:rsidRPr="00AB5E4B" w:rsidRDefault="00A96C79" w:rsidP="00311B44">
            <w:pPr>
              <w:rPr>
                <w:lang w:eastAsia="ru-RU" w:bidi="ru-RU"/>
              </w:rPr>
            </w:pPr>
          </w:p>
        </w:tc>
        <w:tc>
          <w:tcPr>
            <w:tcW w:w="768" w:type="pct"/>
          </w:tcPr>
          <w:p w:rsidR="00A96C79" w:rsidRDefault="00A96C79" w:rsidP="00D82B83"/>
        </w:tc>
        <w:tc>
          <w:tcPr>
            <w:tcW w:w="954" w:type="pct"/>
            <w:vMerge w:val="restart"/>
          </w:tcPr>
          <w:p w:rsidR="00A96C79" w:rsidRDefault="00A96C79" w:rsidP="00311B44">
            <w:r>
              <w:t>24.03.2025</w:t>
            </w:r>
            <w:r>
              <w:rPr>
                <w:lang w:val="en-US" w:eastAsia="ru-RU" w:bidi="ru-RU"/>
              </w:rPr>
              <w:t xml:space="preserve"> </w:t>
            </w:r>
            <w:r>
              <w:rPr>
                <w:lang w:eastAsia="ru-RU" w:bidi="ru-RU"/>
              </w:rPr>
              <w:sym w:font="Symbol" w:char="F0B8"/>
            </w:r>
            <w:r>
              <w:rPr>
                <w:lang w:val="en-US" w:eastAsia="ru-RU" w:bidi="ru-RU"/>
              </w:rPr>
              <w:t xml:space="preserve"> </w:t>
            </w:r>
            <w:r>
              <w:t>24.05</w:t>
            </w:r>
            <w:r w:rsidRPr="00203A10">
              <w:t>.2025</w:t>
            </w:r>
          </w:p>
        </w:tc>
      </w:tr>
      <w:tr w:rsidR="00A96C79" w:rsidRPr="00582480" w:rsidTr="00A96C79">
        <w:trPr>
          <w:trHeight w:val="785"/>
        </w:trPr>
        <w:tc>
          <w:tcPr>
            <w:tcW w:w="3278" w:type="pct"/>
            <w:vMerge/>
            <w:vAlign w:val="center"/>
          </w:tcPr>
          <w:p w:rsidR="00A96C79" w:rsidRPr="009712D1" w:rsidRDefault="00A96C79" w:rsidP="00BB5F13">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6</w:t>
            </w:r>
          </w:p>
        </w:tc>
        <w:tc>
          <w:tcPr>
            <w:tcW w:w="954" w:type="pct"/>
            <w:vMerge/>
          </w:tcPr>
          <w:p w:rsidR="00A96C79" w:rsidRDefault="00A96C79" w:rsidP="00311B44"/>
        </w:tc>
      </w:tr>
      <w:tr w:rsidR="00A96C79" w:rsidRPr="00582480" w:rsidTr="00A96C79">
        <w:trPr>
          <w:trHeight w:val="477"/>
        </w:trPr>
        <w:tc>
          <w:tcPr>
            <w:tcW w:w="3278" w:type="pct"/>
            <w:vMerge/>
            <w:vAlign w:val="center"/>
          </w:tcPr>
          <w:p w:rsidR="00A96C79" w:rsidRPr="009712D1" w:rsidRDefault="00A96C79" w:rsidP="00BB5F13">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8</w:t>
            </w:r>
          </w:p>
        </w:tc>
        <w:tc>
          <w:tcPr>
            <w:tcW w:w="954" w:type="pct"/>
            <w:vMerge/>
          </w:tcPr>
          <w:p w:rsidR="00A96C79" w:rsidRDefault="00A96C79" w:rsidP="00311B44"/>
        </w:tc>
      </w:tr>
      <w:tr w:rsidR="00A96C79" w:rsidRPr="00582480" w:rsidTr="00A96C79">
        <w:trPr>
          <w:trHeight w:val="785"/>
        </w:trPr>
        <w:tc>
          <w:tcPr>
            <w:tcW w:w="3278" w:type="pct"/>
            <w:vMerge/>
            <w:vAlign w:val="center"/>
          </w:tcPr>
          <w:p w:rsidR="00A96C79" w:rsidRPr="009712D1" w:rsidRDefault="00A96C79" w:rsidP="00BB5F13">
            <w:pPr>
              <w:pStyle w:val="a3"/>
              <w:numPr>
                <w:ilvl w:val="0"/>
                <w:numId w:val="27"/>
              </w:numPr>
              <w:rPr>
                <w:rFonts w:ascii="Times New Roman" w:eastAsia="Times New Roman" w:hAnsi="Times New Roman" w:cs="Times New Roman"/>
                <w:sz w:val="28"/>
              </w:rPr>
            </w:pPr>
          </w:p>
        </w:tc>
        <w:tc>
          <w:tcPr>
            <w:tcW w:w="768" w:type="pct"/>
          </w:tcPr>
          <w:p w:rsidR="00A96C79" w:rsidRDefault="001D4846" w:rsidP="00D82B83">
            <w:r>
              <w:t>6</w:t>
            </w:r>
          </w:p>
        </w:tc>
        <w:tc>
          <w:tcPr>
            <w:tcW w:w="954" w:type="pct"/>
            <w:vMerge/>
          </w:tcPr>
          <w:p w:rsidR="00A96C79" w:rsidRDefault="00A96C79" w:rsidP="00311B44"/>
        </w:tc>
      </w:tr>
      <w:tr w:rsidR="00A96C79" w:rsidRPr="00582480" w:rsidTr="00A96C79">
        <w:trPr>
          <w:trHeight w:val="785"/>
        </w:trPr>
        <w:tc>
          <w:tcPr>
            <w:tcW w:w="3278" w:type="pct"/>
            <w:vMerge/>
            <w:vAlign w:val="center"/>
          </w:tcPr>
          <w:p w:rsidR="00A96C79" w:rsidRPr="009712D1" w:rsidRDefault="00A96C79" w:rsidP="00BB5F13">
            <w:pPr>
              <w:pStyle w:val="a3"/>
              <w:numPr>
                <w:ilvl w:val="0"/>
                <w:numId w:val="27"/>
              </w:numPr>
              <w:rPr>
                <w:rFonts w:ascii="Times New Roman" w:eastAsia="Times New Roman" w:hAnsi="Times New Roman" w:cs="Times New Roman"/>
                <w:sz w:val="28"/>
              </w:rPr>
            </w:pPr>
          </w:p>
        </w:tc>
        <w:tc>
          <w:tcPr>
            <w:tcW w:w="768" w:type="pct"/>
          </w:tcPr>
          <w:p w:rsidR="00A96C79" w:rsidRPr="001D4846" w:rsidRDefault="001D4846" w:rsidP="001D4846">
            <w:pPr>
              <w:rPr>
                <w:lang w:val="en-US"/>
              </w:rPr>
            </w:pPr>
            <w:r>
              <w:rPr>
                <w:lang w:val="en-US"/>
              </w:rPr>
              <w:t>16</w:t>
            </w:r>
          </w:p>
        </w:tc>
        <w:tc>
          <w:tcPr>
            <w:tcW w:w="954" w:type="pct"/>
            <w:vMerge/>
          </w:tcPr>
          <w:p w:rsidR="00A96C79" w:rsidRDefault="00A96C79" w:rsidP="00311B44"/>
        </w:tc>
      </w:tr>
    </w:tbl>
    <w:p w:rsidR="000B6A9E" w:rsidRDefault="000B6A9E" w:rsidP="00E5571F">
      <w:pPr>
        <w:spacing w:line="360" w:lineRule="auto"/>
        <w:rPr>
          <w:lang w:eastAsia="ru-RU" w:bidi="ru-RU"/>
        </w:rPr>
      </w:pPr>
    </w:p>
    <w:p w:rsidR="00030ED5" w:rsidRPr="00095462" w:rsidRDefault="00095462" w:rsidP="00095462">
      <w:pPr>
        <w:pStyle w:val="1"/>
        <w:rPr>
          <w:lang w:val="ru-RU"/>
        </w:rPr>
      </w:pPr>
      <w:bookmarkStart w:id="15" w:name="_Toc198738519"/>
      <w:r>
        <w:rPr>
          <w:lang w:val="ru-RU"/>
        </w:rPr>
        <w:lastRenderedPageBreak/>
        <w:t>О</w:t>
      </w:r>
      <w:r w:rsidRPr="00095462">
        <w:rPr>
          <w:lang w:val="ru-RU"/>
        </w:rPr>
        <w:t>писание достигнутых результатов по проектной практике</w:t>
      </w:r>
      <w:bookmarkEnd w:id="15"/>
    </w:p>
    <w:p w:rsidR="0079230F" w:rsidRPr="000F6C3A" w:rsidRDefault="0079230F" w:rsidP="0079230F">
      <w:pPr>
        <w:pStyle w:val="20"/>
        <w:rPr>
          <w:lang w:val="ru-RU"/>
        </w:rPr>
      </w:pPr>
      <w:bookmarkStart w:id="16" w:name="_Toc198738520"/>
      <w:r w:rsidRPr="000F6C3A">
        <w:rPr>
          <w:lang w:val="ru-RU"/>
        </w:rPr>
        <w:t xml:space="preserve">Анализ инцидента: атака с использованием </w:t>
      </w:r>
      <w:r w:rsidRPr="00A24CA9">
        <w:t>ShrinkLocker</w:t>
      </w:r>
      <w:bookmarkEnd w:id="16"/>
    </w:p>
    <w:p w:rsidR="0079230F" w:rsidRPr="00FA2BFE" w:rsidRDefault="0079230F" w:rsidP="0079230F">
      <w:pPr>
        <w:pStyle w:val="a4"/>
      </w:pPr>
      <w:r w:rsidRPr="00FA2BFE">
        <w:t>В первой половине 2024 года была проведена целенаправленная атака на медицинскую компанию на Ближнем Востоке. Злоумышленники использовали встроенную функцию Windows для шифрования дисков – BitLocker, изначально созданную для защиты данных, но в данном случае она была задействована в атаке для их блокировки и последующего вымогательства.</w:t>
      </w:r>
    </w:p>
    <w:p w:rsidR="0079230F" w:rsidRPr="00FA2BFE" w:rsidRDefault="0079230F" w:rsidP="0079230F">
      <w:pPr>
        <w:pStyle w:val="a4"/>
      </w:pPr>
      <w:r w:rsidRPr="00FA2BFE">
        <w:t>Анализ инцидента, проведенный специалистами Bitdefender, показал, что это была не случайная массовая атака, а преднамеренное и точно спланированное вторжение в инфраструктуру конкретной организации, на это указывали следующие факторы</w:t>
      </w:r>
      <w:r w:rsidRPr="00AD649D">
        <w:t xml:space="preserve"> [</w:t>
      </w:r>
      <w:r>
        <w:fldChar w:fldCharType="begin"/>
      </w:r>
      <w:r>
        <w:instrText xml:space="preserve"> REF _Ref194874570 \r \h </w:instrText>
      </w:r>
      <w:r>
        <w:fldChar w:fldCharType="separate"/>
      </w:r>
      <w:r w:rsidR="003A6C28">
        <w:t>1</w:t>
      </w:r>
      <w:r>
        <w:fldChar w:fldCharType="end"/>
      </w:r>
      <w:r w:rsidRPr="00AD649D">
        <w:t>]</w:t>
      </w:r>
      <w:r w:rsidRPr="00FA2BFE">
        <w:t>:</w:t>
      </w:r>
    </w:p>
    <w:p w:rsidR="0079230F" w:rsidRPr="00FA2BFE" w:rsidRDefault="0079230F" w:rsidP="0079230F">
      <w:pPr>
        <w:pStyle w:val="a4"/>
      </w:pPr>
      <w:r w:rsidRPr="00FA2BFE">
        <w:t>1.</w:t>
      </w:r>
      <w:r w:rsidRPr="00FA2BFE">
        <w:tab/>
        <w:t>Во вредоносном скрипте была жестко зашита проверка доменного имени – перед выполнением шифрования программа проверяла, что компьютер принадлежит именно этой компании, если это условие не соблюдалось, скрипт сразу завершал работу, таким образом, вредоносный код был настроен только под структуру целевой сети;</w:t>
      </w:r>
    </w:p>
    <w:p w:rsidR="0079230F" w:rsidRPr="00FA2BFE" w:rsidRDefault="0079230F" w:rsidP="0079230F">
      <w:pPr>
        <w:pStyle w:val="a4"/>
      </w:pPr>
      <w:r w:rsidRPr="00FA2BFE">
        <w:t>2.</w:t>
      </w:r>
      <w:r w:rsidRPr="00FA2BFE">
        <w:tab/>
        <w:t>Скрипт запускался не вручную, а через системную функцию планировщика заданий Windows – такой способ запуска позволял выполнить вредоносный код в определенное время или при определенных условиях, указывая на заранее подготовленный сценарий, при котором всё было автоматизировано.</w:t>
      </w:r>
    </w:p>
    <w:p w:rsidR="0079230F" w:rsidRPr="00FA2BFE" w:rsidRDefault="0079230F" w:rsidP="0079230F">
      <w:pPr>
        <w:pStyle w:val="a4"/>
      </w:pPr>
      <w:r w:rsidRPr="00FA2BFE">
        <w:t>После запуска скрипта начиналось автоматическое шифрование всех дисков с помощью BitLocker. Система защиты не реагировала на эти действия, так как использовался легальный встроенный инструмент Windows, считая их обычной работой администратора. Как только данные были зашифрованы, злоумышленники удалили ключи восстановления, которые могли бы позволить разблокировать компании доступ к данным. Таким образом, организация была поставлена в безвыходное положение и вынуждена заплатить выкуп.</w:t>
      </w:r>
    </w:p>
    <w:p w:rsidR="0079230F" w:rsidRDefault="0079230F" w:rsidP="0079230F">
      <w:pPr>
        <w:pStyle w:val="a4"/>
      </w:pPr>
      <w:r w:rsidRPr="00FA2BFE">
        <w:lastRenderedPageBreak/>
        <w:t>После анализа инцидента Bitdefender разработали и выпустили инструмент для дешифрования данных, зашифрованных через ShrinkLocker, чтобы предотвратить необходимость выплаты выкупа и позволить пострадавшей компании восстановить доступ к своим данным. Кроме того, они публично опубликовали этот инструмент, чтобы помочь другим организациям, которые могли столкнуться с подобной атакой</w:t>
      </w:r>
      <w:r w:rsidRPr="00AD649D">
        <w:t xml:space="preserve"> [</w:t>
      </w:r>
      <w:r>
        <w:fldChar w:fldCharType="begin"/>
      </w:r>
      <w:r>
        <w:instrText xml:space="preserve"> REF _Ref194874570 \r \h </w:instrText>
      </w:r>
      <w:r>
        <w:fldChar w:fldCharType="separate"/>
      </w:r>
      <w:r w:rsidR="003A6C28">
        <w:t>1</w:t>
      </w:r>
      <w:r>
        <w:fldChar w:fldCharType="end"/>
      </w:r>
      <w:r w:rsidRPr="00AD649D">
        <w:t>]</w:t>
      </w:r>
      <w:r w:rsidRPr="00FA2BFE">
        <w:t>.</w:t>
      </w:r>
    </w:p>
    <w:p w:rsidR="0079230F" w:rsidRPr="007D09EA" w:rsidRDefault="0079230F" w:rsidP="000615CD">
      <w:pPr>
        <w:pStyle w:val="3"/>
      </w:pPr>
      <w:r w:rsidRPr="007D09EA">
        <w:t>Особенности атаки</w:t>
      </w:r>
    </w:p>
    <w:p w:rsidR="0079230F" w:rsidRPr="00AD649D" w:rsidRDefault="0079230F" w:rsidP="0079230F">
      <w:pPr>
        <w:pStyle w:val="a4"/>
      </w:pPr>
      <w:r w:rsidRPr="00E3046F">
        <w:rPr>
          <w:lang w:val="en-US"/>
        </w:rPr>
        <w:t>«</w:t>
      </w:r>
      <w:r w:rsidRPr="00AD649D">
        <w:rPr>
          <w:i/>
          <w:lang w:val="en-US"/>
        </w:rPr>
        <w:t>Unlike most modern ransomware, which relies on sophisticated encryption algorithms, ShrinkLocker takes a simpler, more unconventional approach. ShrinkLocker modifies BitLocker configurations to encrypt a system's drives. It first checks if BitLocker is enabled and, if not, installs it. Then, it re-encrypts the system using a randomly generated password. This unique password is uploaded to a server controlled by the attacker. After the system reboots, the user is prompted to enter the password to unlock the encrypted drive. The attacker's contact email is displayed on the BitLocker screen, directing victims to pay a ransom for the decryption key</w:t>
      </w:r>
      <w:r w:rsidRPr="00E3046F">
        <w:rPr>
          <w:lang w:val="en-US"/>
        </w:rPr>
        <w:t>»</w:t>
      </w:r>
      <w:r>
        <w:rPr>
          <w:lang w:val="en-US"/>
        </w:rPr>
        <w:t xml:space="preserve"> (</w:t>
      </w:r>
      <w:r w:rsidRPr="00E3046F">
        <w:t>В</w:t>
      </w:r>
      <w:r w:rsidRPr="00AD649D">
        <w:rPr>
          <w:lang w:val="en-US"/>
        </w:rPr>
        <w:t xml:space="preserve"> </w:t>
      </w:r>
      <w:r w:rsidRPr="00E3046F">
        <w:t>отличие</w:t>
      </w:r>
      <w:r w:rsidRPr="00AD649D">
        <w:rPr>
          <w:lang w:val="en-US"/>
        </w:rPr>
        <w:t xml:space="preserve"> </w:t>
      </w:r>
      <w:r w:rsidRPr="00E3046F">
        <w:t>от</w:t>
      </w:r>
      <w:r w:rsidRPr="00AD649D">
        <w:rPr>
          <w:lang w:val="en-US"/>
        </w:rPr>
        <w:t xml:space="preserve"> </w:t>
      </w:r>
      <w:r w:rsidRPr="00E3046F">
        <w:t>большинства</w:t>
      </w:r>
      <w:r w:rsidRPr="00AD649D">
        <w:rPr>
          <w:lang w:val="en-US"/>
        </w:rPr>
        <w:t xml:space="preserve"> </w:t>
      </w:r>
      <w:r w:rsidRPr="00E3046F">
        <w:t>современных</w:t>
      </w:r>
      <w:r w:rsidRPr="00AD649D">
        <w:rPr>
          <w:lang w:val="en-US"/>
        </w:rPr>
        <w:t xml:space="preserve"> </w:t>
      </w:r>
      <w:r w:rsidRPr="00E3046F">
        <w:t>программ</w:t>
      </w:r>
      <w:r w:rsidRPr="00AD649D">
        <w:rPr>
          <w:lang w:val="en-US"/>
        </w:rPr>
        <w:t>-</w:t>
      </w:r>
      <w:r w:rsidRPr="00E3046F">
        <w:t>вымогателей</w:t>
      </w:r>
      <w:r w:rsidRPr="00AD649D">
        <w:rPr>
          <w:lang w:val="en-US"/>
        </w:rPr>
        <w:t xml:space="preserve">, </w:t>
      </w:r>
      <w:r w:rsidRPr="00E3046F">
        <w:t>использующих</w:t>
      </w:r>
      <w:r w:rsidRPr="00AD649D">
        <w:rPr>
          <w:lang w:val="en-US"/>
        </w:rPr>
        <w:t xml:space="preserve"> </w:t>
      </w:r>
      <w:r w:rsidRPr="00E3046F">
        <w:t>сложные</w:t>
      </w:r>
      <w:r w:rsidRPr="00AD649D">
        <w:rPr>
          <w:lang w:val="en-US"/>
        </w:rPr>
        <w:t xml:space="preserve"> </w:t>
      </w:r>
      <w:r w:rsidRPr="00E3046F">
        <w:t>алгоритмы</w:t>
      </w:r>
      <w:r w:rsidRPr="00AD649D">
        <w:rPr>
          <w:lang w:val="en-US"/>
        </w:rPr>
        <w:t xml:space="preserve"> </w:t>
      </w:r>
      <w:r w:rsidRPr="00E3046F">
        <w:t>шифрования</w:t>
      </w:r>
      <w:r w:rsidRPr="00AD649D">
        <w:rPr>
          <w:lang w:val="en-US"/>
        </w:rPr>
        <w:t xml:space="preserve">, ShrinkLocker </w:t>
      </w:r>
      <w:r w:rsidRPr="00E3046F">
        <w:t>применяет</w:t>
      </w:r>
      <w:r w:rsidRPr="00AD649D">
        <w:rPr>
          <w:lang w:val="en-US"/>
        </w:rPr>
        <w:t xml:space="preserve"> </w:t>
      </w:r>
      <w:r w:rsidRPr="00E3046F">
        <w:t>более</w:t>
      </w:r>
      <w:r w:rsidRPr="00AD649D">
        <w:rPr>
          <w:lang w:val="en-US"/>
        </w:rPr>
        <w:t xml:space="preserve"> </w:t>
      </w:r>
      <w:r w:rsidRPr="00E3046F">
        <w:t>простой</w:t>
      </w:r>
      <w:r w:rsidRPr="00AD649D">
        <w:rPr>
          <w:lang w:val="en-US"/>
        </w:rPr>
        <w:t xml:space="preserve"> </w:t>
      </w:r>
      <w:r w:rsidRPr="00E3046F">
        <w:t>и</w:t>
      </w:r>
      <w:r w:rsidRPr="00AD649D">
        <w:rPr>
          <w:lang w:val="en-US"/>
        </w:rPr>
        <w:t xml:space="preserve"> </w:t>
      </w:r>
      <w:r w:rsidRPr="00E3046F">
        <w:t>нестандартный</w:t>
      </w:r>
      <w:r w:rsidRPr="00AD649D">
        <w:rPr>
          <w:lang w:val="en-US"/>
        </w:rPr>
        <w:t xml:space="preserve"> </w:t>
      </w:r>
      <w:r w:rsidRPr="00E3046F">
        <w:t>подход</w:t>
      </w:r>
      <w:r w:rsidRPr="00AD649D">
        <w:rPr>
          <w:lang w:val="en-US"/>
        </w:rPr>
        <w:t xml:space="preserve">. </w:t>
      </w:r>
      <w:r w:rsidRPr="00E3046F">
        <w:t>Он модифицирует конфигурации встроенного в Windows инструмента BitLocker, чтобы</w:t>
      </w:r>
      <w:r>
        <w:t xml:space="preserve"> зашифровать диски системы. </w:t>
      </w:r>
      <w:r w:rsidRPr="00E3046F">
        <w:t>Сначала вредоносный скрипт проверяет, активирован ли BitLocker. Если нет — он включает его. Затем выполняется повторное шифрование системы с использованием случайно сгенерированного пароля, который загружается на сервер, находящийся</w:t>
      </w:r>
      <w:r>
        <w:t xml:space="preserve"> под контролем злоумышленников. </w:t>
      </w:r>
      <w:r w:rsidRPr="00E3046F">
        <w:t>После перезагрузки компьютера пользователь видит экран восстановления BitLocker, на котором необходимо ввести пароль для разблокировки. Вместо стандартной информации на экране отображается контактный адрес электронной почты атакующего, с инструкцией по выплате выкупа за получение ключа расшифровки</w:t>
      </w:r>
      <w:r w:rsidRPr="00AD649D">
        <w:t xml:space="preserve"> </w:t>
      </w:r>
      <w:r>
        <w:t>–</w:t>
      </w:r>
      <w:r w:rsidRPr="00AD649D">
        <w:t xml:space="preserve"> </w:t>
      </w:r>
      <w:r>
        <w:t>пер. с англ.</w:t>
      </w:r>
      <w:r w:rsidRPr="00AD649D">
        <w:t>) [</w:t>
      </w:r>
      <w:r>
        <w:fldChar w:fldCharType="begin"/>
      </w:r>
      <w:r>
        <w:instrText xml:space="preserve"> REF _Ref194874570 \r \h  \* MERGEFORMAT </w:instrText>
      </w:r>
      <w:r>
        <w:fldChar w:fldCharType="separate"/>
      </w:r>
      <w:r w:rsidR="003A6C28">
        <w:t>1</w:t>
      </w:r>
      <w:r>
        <w:fldChar w:fldCharType="end"/>
      </w:r>
      <w:r w:rsidRPr="00AD649D">
        <w:t>]</w:t>
      </w:r>
      <w:r w:rsidRPr="00E3046F">
        <w:t>.</w:t>
      </w:r>
    </w:p>
    <w:p w:rsidR="0079230F" w:rsidRPr="000F6C3A" w:rsidRDefault="0079230F" w:rsidP="000615CD">
      <w:pPr>
        <w:pStyle w:val="3"/>
      </w:pPr>
      <w:r w:rsidRPr="003A5D9C">
        <w:lastRenderedPageBreak/>
        <w:t>Анализ тактик, техник</w:t>
      </w:r>
      <w:r w:rsidRPr="000F6C3A">
        <w:t xml:space="preserve"> и процедур атаки </w:t>
      </w:r>
      <w:r w:rsidRPr="007D09EA">
        <w:t>ShrinkLocker</w:t>
      </w:r>
    </w:p>
    <w:p w:rsidR="0079230F" w:rsidRDefault="0079230F" w:rsidP="0079230F">
      <w:pPr>
        <w:pStyle w:val="a4"/>
      </w:pPr>
      <w:r>
        <w:t xml:space="preserve">Ниже приведены тактики, техники и описания процедур, которые были использованы при реализации описанной выше атаки </w:t>
      </w:r>
      <w:r w:rsidRPr="006D7BAC">
        <w:t>(см.</w:t>
      </w:r>
      <w:r>
        <w:t> </w:t>
      </w:r>
      <w:r>
        <w:fldChar w:fldCharType="begin"/>
      </w:r>
      <w:r>
        <w:instrText xml:space="preserve"> REF  _Ref194874842 \* Lower \h </w:instrText>
      </w:r>
      <w:r>
        <w:fldChar w:fldCharType="separate"/>
      </w:r>
      <w:r w:rsidR="003A6C28" w:rsidRPr="0054488E">
        <w:t xml:space="preserve">таблица </w:t>
      </w:r>
      <w:r w:rsidR="003A6C28">
        <w:rPr>
          <w:noProof/>
        </w:rPr>
        <w:t>1</w:t>
      </w:r>
      <w:r>
        <w:fldChar w:fldCharType="end"/>
      </w:r>
      <w:r>
        <w:t xml:space="preserve"> и </w:t>
      </w:r>
      <w:r>
        <w:fldChar w:fldCharType="begin"/>
      </w:r>
      <w:r>
        <w:instrText xml:space="preserve"> REF  _Ref194874853 \* Lower \h </w:instrText>
      </w:r>
      <w:r>
        <w:fldChar w:fldCharType="separate"/>
      </w:r>
      <w:r w:rsidR="003A6C28">
        <w:t xml:space="preserve">таблица </w:t>
      </w:r>
      <w:r w:rsidR="003A6C28">
        <w:rPr>
          <w:noProof/>
        </w:rPr>
        <w:t>2</w:t>
      </w:r>
      <w:r>
        <w:fldChar w:fldCharType="end"/>
      </w:r>
      <w:r w:rsidRPr="006D7BAC">
        <w:t>)</w:t>
      </w:r>
      <w:r>
        <w:t>.</w:t>
      </w:r>
    </w:p>
    <w:p w:rsidR="0079230F" w:rsidRPr="003B5712" w:rsidRDefault="0079230F" w:rsidP="0079230F">
      <w:pPr>
        <w:pStyle w:val="afff4"/>
      </w:pPr>
      <w:bookmarkStart w:id="17" w:name="_Ref194874842"/>
      <w:r w:rsidRPr="0054488E">
        <w:t xml:space="preserve">Таблица </w:t>
      </w:r>
      <w:fldSimple w:instr=" SEQ Таблица \* ARABIC ">
        <w:r w:rsidR="003A6C28">
          <w:rPr>
            <w:noProof/>
          </w:rPr>
          <w:t>1</w:t>
        </w:r>
      </w:fldSimple>
      <w:bookmarkEnd w:id="17"/>
      <w:r w:rsidRPr="0054488E">
        <w:t>. Тактики и техники атаки ShrinkLocker по MITRE ATT&amp;CK</w:t>
      </w:r>
      <w:r>
        <w:t xml:space="preserve"> </w:t>
      </w:r>
      <w:r w:rsidRPr="003B5712">
        <w:t>[</w:t>
      </w:r>
      <w:r>
        <w:fldChar w:fldCharType="begin"/>
      </w:r>
      <w:r>
        <w:instrText xml:space="preserve"> REF _Ref194875385 \r \h </w:instrText>
      </w:r>
      <w:r>
        <w:fldChar w:fldCharType="separate"/>
      </w:r>
      <w:r w:rsidR="003A6C28">
        <w:t>2</w:t>
      </w:r>
      <w:r>
        <w:fldChar w:fldCharType="end"/>
      </w:r>
      <w:r>
        <w:t xml:space="preserve">, </w:t>
      </w:r>
      <w:r>
        <w:fldChar w:fldCharType="begin"/>
      </w:r>
      <w:r>
        <w:instrText xml:space="preserve"> REF _Ref194875245 \r \h </w:instrText>
      </w:r>
      <w:r>
        <w:fldChar w:fldCharType="separate"/>
      </w:r>
      <w:r w:rsidR="003A6C28">
        <w:t>3</w:t>
      </w:r>
      <w:r>
        <w:fldChar w:fldCharType="end"/>
      </w:r>
      <w:r w:rsidRPr="003B5712">
        <w:t>]</w:t>
      </w:r>
    </w:p>
    <w:tbl>
      <w:tblPr>
        <w:tblStyle w:val="aff2"/>
        <w:tblW w:w="5000" w:type="pct"/>
        <w:tblLook w:val="04A0" w:firstRow="1" w:lastRow="0" w:firstColumn="1" w:lastColumn="0" w:noHBand="0" w:noVBand="1"/>
      </w:tblPr>
      <w:tblGrid>
        <w:gridCol w:w="451"/>
        <w:gridCol w:w="1533"/>
        <w:gridCol w:w="1273"/>
        <w:gridCol w:w="1564"/>
        <w:gridCol w:w="1415"/>
        <w:gridCol w:w="3393"/>
      </w:tblGrid>
      <w:tr w:rsidR="0079230F" w:rsidRPr="006D5BDC" w:rsidTr="00E558E2">
        <w:trPr>
          <w:tblHeader/>
        </w:trPr>
        <w:tc>
          <w:tcPr>
            <w:tcW w:w="234" w:type="pct"/>
            <w:vAlign w:val="center"/>
          </w:tcPr>
          <w:p w:rsidR="0079230F" w:rsidRPr="006D5BDC" w:rsidRDefault="0079230F" w:rsidP="006D5BDC">
            <w:pPr>
              <w:jc w:val="center"/>
              <w:rPr>
                <w:sz w:val="24"/>
                <w:szCs w:val="24"/>
              </w:rPr>
            </w:pPr>
            <w:r w:rsidRPr="006D5BDC">
              <w:rPr>
                <w:sz w:val="24"/>
                <w:szCs w:val="24"/>
              </w:rPr>
              <w:t>№</w:t>
            </w:r>
          </w:p>
        </w:tc>
        <w:tc>
          <w:tcPr>
            <w:tcW w:w="796" w:type="pct"/>
            <w:vAlign w:val="center"/>
          </w:tcPr>
          <w:p w:rsidR="0079230F" w:rsidRPr="006D5BDC" w:rsidRDefault="0079230F" w:rsidP="006D5BDC">
            <w:pPr>
              <w:jc w:val="center"/>
              <w:rPr>
                <w:sz w:val="24"/>
                <w:szCs w:val="24"/>
              </w:rPr>
            </w:pPr>
            <w:r w:rsidRPr="006D5BDC">
              <w:rPr>
                <w:sz w:val="24"/>
                <w:szCs w:val="24"/>
              </w:rPr>
              <w:t>Тактика (</w:t>
            </w:r>
            <w:r w:rsidRPr="006D5BDC">
              <w:rPr>
                <w:sz w:val="24"/>
                <w:szCs w:val="24"/>
                <w:lang w:val="en-US"/>
              </w:rPr>
              <w:t>Tactic</w:t>
            </w:r>
            <w:r w:rsidRPr="006D5BDC">
              <w:rPr>
                <w:sz w:val="24"/>
                <w:szCs w:val="24"/>
              </w:rPr>
              <w:t>)</w:t>
            </w:r>
          </w:p>
        </w:tc>
        <w:tc>
          <w:tcPr>
            <w:tcW w:w="661" w:type="pct"/>
            <w:vAlign w:val="center"/>
          </w:tcPr>
          <w:p w:rsidR="0079230F" w:rsidRPr="006D5BDC" w:rsidRDefault="0079230F" w:rsidP="006D5BDC">
            <w:pPr>
              <w:jc w:val="center"/>
              <w:rPr>
                <w:sz w:val="24"/>
                <w:szCs w:val="24"/>
              </w:rPr>
            </w:pPr>
            <w:r w:rsidRPr="006D5BDC">
              <w:rPr>
                <w:sz w:val="24"/>
                <w:szCs w:val="24"/>
                <w:lang w:val="en-US"/>
              </w:rPr>
              <w:t>Tactic</w:t>
            </w:r>
            <w:r w:rsidRPr="006D5BDC">
              <w:rPr>
                <w:sz w:val="24"/>
                <w:szCs w:val="24"/>
              </w:rPr>
              <w:t xml:space="preserve"> </w:t>
            </w:r>
            <w:r w:rsidRPr="006D5BDC">
              <w:rPr>
                <w:sz w:val="24"/>
                <w:szCs w:val="24"/>
                <w:lang w:val="en-US"/>
              </w:rPr>
              <w:t>ID</w:t>
            </w:r>
          </w:p>
        </w:tc>
        <w:tc>
          <w:tcPr>
            <w:tcW w:w="812" w:type="pct"/>
            <w:vAlign w:val="center"/>
          </w:tcPr>
          <w:p w:rsidR="0079230F" w:rsidRPr="006D5BDC" w:rsidRDefault="0079230F" w:rsidP="006D5BDC">
            <w:pPr>
              <w:jc w:val="center"/>
              <w:rPr>
                <w:sz w:val="24"/>
                <w:szCs w:val="24"/>
              </w:rPr>
            </w:pPr>
            <w:r w:rsidRPr="006D5BDC">
              <w:rPr>
                <w:sz w:val="24"/>
                <w:szCs w:val="24"/>
              </w:rPr>
              <w:t>Техника (</w:t>
            </w:r>
            <w:r w:rsidRPr="006D5BDC">
              <w:rPr>
                <w:sz w:val="24"/>
                <w:szCs w:val="24"/>
                <w:lang w:val="en-US"/>
              </w:rPr>
              <w:t>Technique</w:t>
            </w:r>
            <w:r w:rsidRPr="006D5BDC">
              <w:rPr>
                <w:sz w:val="24"/>
                <w:szCs w:val="24"/>
              </w:rPr>
              <w:t>)</w:t>
            </w:r>
          </w:p>
        </w:tc>
        <w:tc>
          <w:tcPr>
            <w:tcW w:w="735" w:type="pct"/>
            <w:vAlign w:val="center"/>
          </w:tcPr>
          <w:p w:rsidR="0079230F" w:rsidRPr="006D5BDC" w:rsidRDefault="0079230F" w:rsidP="006D5BDC">
            <w:pPr>
              <w:jc w:val="center"/>
              <w:rPr>
                <w:sz w:val="24"/>
                <w:szCs w:val="24"/>
              </w:rPr>
            </w:pPr>
            <w:r w:rsidRPr="006D5BDC">
              <w:rPr>
                <w:sz w:val="24"/>
                <w:szCs w:val="24"/>
                <w:lang w:val="en-US"/>
              </w:rPr>
              <w:t>Technique</w:t>
            </w:r>
            <w:r w:rsidRPr="006D5BDC">
              <w:rPr>
                <w:sz w:val="24"/>
                <w:szCs w:val="24"/>
              </w:rPr>
              <w:t xml:space="preserve"> </w:t>
            </w:r>
            <w:r w:rsidRPr="006D5BDC">
              <w:rPr>
                <w:sz w:val="24"/>
                <w:szCs w:val="24"/>
                <w:lang w:val="en-US"/>
              </w:rPr>
              <w:t>ID</w:t>
            </w:r>
          </w:p>
        </w:tc>
        <w:tc>
          <w:tcPr>
            <w:tcW w:w="1763" w:type="pct"/>
            <w:vAlign w:val="center"/>
          </w:tcPr>
          <w:p w:rsidR="0079230F" w:rsidRPr="006D5BDC" w:rsidRDefault="0079230F" w:rsidP="006D5BDC">
            <w:pPr>
              <w:jc w:val="center"/>
              <w:rPr>
                <w:sz w:val="24"/>
                <w:szCs w:val="24"/>
              </w:rPr>
            </w:pPr>
            <w:r w:rsidRPr="006D5BDC">
              <w:rPr>
                <w:sz w:val="24"/>
                <w:szCs w:val="24"/>
              </w:rPr>
              <w:t xml:space="preserve">Применение в атаке </w:t>
            </w:r>
            <w:r>
              <w:rPr>
                <w:sz w:val="24"/>
                <w:szCs w:val="24"/>
              </w:rPr>
              <w:br/>
            </w:r>
            <w:r w:rsidRPr="006D5BDC">
              <w:rPr>
                <w:sz w:val="24"/>
                <w:szCs w:val="24"/>
                <w:lang w:val="en-US"/>
              </w:rPr>
              <w:t>ShrinkLocker</w:t>
            </w:r>
          </w:p>
          <w:p w:rsidR="0079230F" w:rsidRPr="006D5BDC" w:rsidRDefault="0079230F" w:rsidP="006D5BDC">
            <w:pPr>
              <w:jc w:val="center"/>
              <w:rPr>
                <w:sz w:val="24"/>
                <w:szCs w:val="24"/>
              </w:rPr>
            </w:pPr>
            <w:r w:rsidRPr="006D5BDC">
              <w:rPr>
                <w:sz w:val="24"/>
                <w:szCs w:val="24"/>
              </w:rPr>
              <w:t>(</w:t>
            </w:r>
            <w:r w:rsidRPr="006D5BDC">
              <w:rPr>
                <w:sz w:val="24"/>
                <w:szCs w:val="24"/>
                <w:lang w:val="en-US"/>
              </w:rPr>
              <w:t>Bitdefender</w:t>
            </w:r>
            <w:r w:rsidRPr="006D5BDC">
              <w:rPr>
                <w:sz w:val="24"/>
                <w:szCs w:val="24"/>
              </w:rPr>
              <w:t>)</w:t>
            </w:r>
          </w:p>
        </w:tc>
      </w:tr>
      <w:tr w:rsidR="0079230F" w:rsidRPr="006D5BDC" w:rsidTr="00E558E2">
        <w:tc>
          <w:tcPr>
            <w:tcW w:w="234" w:type="pct"/>
          </w:tcPr>
          <w:p w:rsidR="0079230F" w:rsidRPr="006D5BDC" w:rsidRDefault="0079230F" w:rsidP="00E558E2">
            <w:pPr>
              <w:rPr>
                <w:sz w:val="24"/>
                <w:szCs w:val="24"/>
              </w:rPr>
            </w:pPr>
            <w:r w:rsidRPr="006D5BDC">
              <w:rPr>
                <w:sz w:val="24"/>
                <w:szCs w:val="24"/>
              </w:rPr>
              <w:t>1.</w:t>
            </w:r>
          </w:p>
        </w:tc>
        <w:tc>
          <w:tcPr>
            <w:tcW w:w="796" w:type="pct"/>
          </w:tcPr>
          <w:p w:rsidR="0079230F" w:rsidRPr="006D5BDC" w:rsidRDefault="0079230F" w:rsidP="00E558E2">
            <w:pPr>
              <w:rPr>
                <w:sz w:val="24"/>
                <w:szCs w:val="24"/>
              </w:rPr>
            </w:pPr>
            <w:r w:rsidRPr="006D5BDC">
              <w:rPr>
                <w:sz w:val="24"/>
                <w:szCs w:val="24"/>
              </w:rPr>
              <w:t>Initial Access</w:t>
            </w:r>
          </w:p>
          <w:p w:rsidR="0079230F" w:rsidRPr="006D5BDC" w:rsidRDefault="0079230F" w:rsidP="00E558E2">
            <w:pPr>
              <w:rPr>
                <w:sz w:val="24"/>
                <w:szCs w:val="24"/>
              </w:rPr>
            </w:pPr>
            <w:r w:rsidRPr="006D5BDC">
              <w:rPr>
                <w:sz w:val="24"/>
                <w:szCs w:val="24"/>
                <w:lang w:val="en-US"/>
              </w:rPr>
              <w:t>(</w:t>
            </w:r>
            <w:r w:rsidRPr="006D5BDC">
              <w:rPr>
                <w:sz w:val="24"/>
                <w:szCs w:val="24"/>
              </w:rPr>
              <w:t>первичный доступ)</w:t>
            </w:r>
          </w:p>
        </w:tc>
        <w:tc>
          <w:tcPr>
            <w:tcW w:w="661" w:type="pct"/>
          </w:tcPr>
          <w:p w:rsidR="0079230F" w:rsidRPr="006D5BDC" w:rsidRDefault="0079230F" w:rsidP="00E558E2">
            <w:pPr>
              <w:rPr>
                <w:sz w:val="24"/>
                <w:szCs w:val="24"/>
                <w:lang w:val="en-US"/>
              </w:rPr>
            </w:pPr>
            <w:r w:rsidRPr="006D5BDC">
              <w:rPr>
                <w:sz w:val="24"/>
                <w:szCs w:val="24"/>
                <w:lang w:val="en-US"/>
              </w:rPr>
              <w:t>TA0001</w:t>
            </w:r>
          </w:p>
        </w:tc>
        <w:tc>
          <w:tcPr>
            <w:tcW w:w="812" w:type="pct"/>
          </w:tcPr>
          <w:p w:rsidR="0079230F" w:rsidRPr="006D5BDC" w:rsidRDefault="0079230F" w:rsidP="00E558E2">
            <w:pPr>
              <w:rPr>
                <w:sz w:val="24"/>
                <w:szCs w:val="24"/>
              </w:rPr>
            </w:pPr>
            <w:r w:rsidRPr="006D5BDC">
              <w:rPr>
                <w:sz w:val="24"/>
                <w:szCs w:val="24"/>
              </w:rPr>
              <w:t>Не указано</w:t>
            </w:r>
          </w:p>
        </w:tc>
        <w:tc>
          <w:tcPr>
            <w:tcW w:w="735" w:type="pct"/>
          </w:tcPr>
          <w:p w:rsidR="0079230F" w:rsidRPr="006D5BDC" w:rsidRDefault="0079230F" w:rsidP="00E558E2">
            <w:pPr>
              <w:rPr>
                <w:sz w:val="24"/>
                <w:szCs w:val="24"/>
              </w:rPr>
            </w:pPr>
            <w:r w:rsidRPr="006D5BDC">
              <w:rPr>
                <w:sz w:val="24"/>
                <w:szCs w:val="24"/>
              </w:rPr>
              <w:t>-</w:t>
            </w:r>
          </w:p>
        </w:tc>
        <w:tc>
          <w:tcPr>
            <w:tcW w:w="1763" w:type="pct"/>
          </w:tcPr>
          <w:p w:rsidR="0079230F" w:rsidRPr="006D5BDC" w:rsidRDefault="0079230F" w:rsidP="00F4169E">
            <w:pPr>
              <w:jc w:val="both"/>
              <w:rPr>
                <w:sz w:val="24"/>
                <w:szCs w:val="24"/>
              </w:rPr>
            </w:pPr>
            <w:r w:rsidRPr="006D5BDC">
              <w:rPr>
                <w:sz w:val="24"/>
                <w:szCs w:val="24"/>
                <w:lang w:val="en-US"/>
              </w:rPr>
              <w:t>Bitdefender</w:t>
            </w:r>
            <w:r w:rsidRPr="006D5BDC">
              <w:rPr>
                <w:sz w:val="24"/>
                <w:szCs w:val="24"/>
              </w:rPr>
              <w:t xml:space="preserve"> не раскрывают, как именно злоумышленники попали в сеть. Скрипт уже был внутри инфраструктуры.</w:t>
            </w:r>
          </w:p>
        </w:tc>
      </w:tr>
      <w:tr w:rsidR="0079230F" w:rsidRPr="006D5BDC" w:rsidTr="00E558E2">
        <w:tc>
          <w:tcPr>
            <w:tcW w:w="234" w:type="pct"/>
          </w:tcPr>
          <w:p w:rsidR="0079230F" w:rsidRPr="006D5BDC" w:rsidRDefault="0079230F" w:rsidP="00E558E2">
            <w:pPr>
              <w:rPr>
                <w:sz w:val="24"/>
                <w:szCs w:val="24"/>
              </w:rPr>
            </w:pPr>
            <w:r w:rsidRPr="006D5BDC">
              <w:rPr>
                <w:sz w:val="24"/>
                <w:szCs w:val="24"/>
              </w:rPr>
              <w:t>2.</w:t>
            </w:r>
          </w:p>
        </w:tc>
        <w:tc>
          <w:tcPr>
            <w:tcW w:w="796" w:type="pct"/>
          </w:tcPr>
          <w:p w:rsidR="0079230F" w:rsidRPr="006D5BDC" w:rsidRDefault="0079230F" w:rsidP="00E558E2">
            <w:pPr>
              <w:rPr>
                <w:sz w:val="24"/>
                <w:szCs w:val="24"/>
              </w:rPr>
            </w:pPr>
            <w:r w:rsidRPr="006D5BDC">
              <w:rPr>
                <w:sz w:val="24"/>
                <w:szCs w:val="24"/>
                <w:lang w:val="en-US"/>
              </w:rPr>
              <w:t>Discovery</w:t>
            </w:r>
            <w:r w:rsidRPr="006D5BDC">
              <w:rPr>
                <w:sz w:val="24"/>
                <w:szCs w:val="24"/>
              </w:rPr>
              <w:t xml:space="preserve"> (разведка в системе)</w:t>
            </w:r>
          </w:p>
        </w:tc>
        <w:tc>
          <w:tcPr>
            <w:tcW w:w="661" w:type="pct"/>
          </w:tcPr>
          <w:p w:rsidR="0079230F" w:rsidRPr="006D5BDC" w:rsidRDefault="0079230F" w:rsidP="00E558E2">
            <w:pPr>
              <w:rPr>
                <w:sz w:val="24"/>
                <w:szCs w:val="24"/>
                <w:lang w:val="en-US"/>
              </w:rPr>
            </w:pPr>
            <w:r w:rsidRPr="006D5BDC">
              <w:rPr>
                <w:sz w:val="24"/>
                <w:szCs w:val="24"/>
                <w:lang w:val="en-US"/>
              </w:rPr>
              <w:t>TA0007</w:t>
            </w:r>
          </w:p>
        </w:tc>
        <w:tc>
          <w:tcPr>
            <w:tcW w:w="812" w:type="pct"/>
          </w:tcPr>
          <w:p w:rsidR="0079230F" w:rsidRPr="006D5BDC" w:rsidRDefault="0079230F" w:rsidP="00E558E2">
            <w:pPr>
              <w:rPr>
                <w:sz w:val="24"/>
                <w:szCs w:val="24"/>
                <w:lang w:val="en-US"/>
              </w:rPr>
            </w:pPr>
            <w:r w:rsidRPr="006D5BDC">
              <w:rPr>
                <w:sz w:val="24"/>
                <w:szCs w:val="24"/>
                <w:lang w:val="en-US"/>
              </w:rPr>
              <w:t>Virtualization/Sandbox Evasion: System Checks</w:t>
            </w:r>
          </w:p>
        </w:tc>
        <w:tc>
          <w:tcPr>
            <w:tcW w:w="735" w:type="pct"/>
          </w:tcPr>
          <w:p w:rsidR="0079230F" w:rsidRPr="006D5BDC" w:rsidRDefault="0079230F" w:rsidP="00E558E2">
            <w:pPr>
              <w:rPr>
                <w:sz w:val="24"/>
                <w:szCs w:val="24"/>
                <w:lang w:val="en-US"/>
              </w:rPr>
            </w:pPr>
            <w:r w:rsidRPr="006D5BDC">
              <w:rPr>
                <w:sz w:val="24"/>
                <w:szCs w:val="24"/>
                <w:lang w:val="en-US"/>
              </w:rPr>
              <w:t>T1497.001</w:t>
            </w:r>
          </w:p>
        </w:tc>
        <w:tc>
          <w:tcPr>
            <w:tcW w:w="1763" w:type="pct"/>
          </w:tcPr>
          <w:p w:rsidR="0079230F" w:rsidRPr="006D5BDC" w:rsidRDefault="0079230F" w:rsidP="00F4169E">
            <w:pPr>
              <w:jc w:val="both"/>
              <w:rPr>
                <w:sz w:val="24"/>
                <w:szCs w:val="24"/>
              </w:rPr>
            </w:pPr>
            <w:r w:rsidRPr="006D5BDC">
              <w:rPr>
                <w:sz w:val="24"/>
                <w:szCs w:val="24"/>
              </w:rPr>
              <w:t>Скрипт проверяет ОС и доменное имя, чтобы убедиться, что он запускается в нужной инфраструктуре.</w:t>
            </w:r>
          </w:p>
        </w:tc>
      </w:tr>
      <w:tr w:rsidR="0079230F" w:rsidRPr="006D5BDC" w:rsidTr="00E558E2">
        <w:tc>
          <w:tcPr>
            <w:tcW w:w="234" w:type="pct"/>
          </w:tcPr>
          <w:p w:rsidR="0079230F" w:rsidRPr="006D5BDC" w:rsidRDefault="0079230F" w:rsidP="00E558E2">
            <w:pPr>
              <w:rPr>
                <w:sz w:val="24"/>
                <w:szCs w:val="24"/>
              </w:rPr>
            </w:pPr>
            <w:r w:rsidRPr="006D5BDC">
              <w:rPr>
                <w:sz w:val="24"/>
                <w:szCs w:val="24"/>
              </w:rPr>
              <w:t>3.</w:t>
            </w:r>
          </w:p>
        </w:tc>
        <w:tc>
          <w:tcPr>
            <w:tcW w:w="796" w:type="pct"/>
          </w:tcPr>
          <w:p w:rsidR="0079230F" w:rsidRPr="006D5BDC" w:rsidRDefault="0079230F" w:rsidP="00E558E2">
            <w:pPr>
              <w:rPr>
                <w:sz w:val="24"/>
                <w:szCs w:val="24"/>
              </w:rPr>
            </w:pPr>
            <w:r w:rsidRPr="006D5BDC">
              <w:rPr>
                <w:sz w:val="24"/>
                <w:szCs w:val="24"/>
              </w:rPr>
              <w:t>Execution (Выполнение кода)</w:t>
            </w:r>
          </w:p>
        </w:tc>
        <w:tc>
          <w:tcPr>
            <w:tcW w:w="661" w:type="pct"/>
          </w:tcPr>
          <w:p w:rsidR="0079230F" w:rsidRPr="006D5BDC" w:rsidRDefault="0079230F" w:rsidP="00E558E2">
            <w:pPr>
              <w:rPr>
                <w:sz w:val="24"/>
                <w:szCs w:val="24"/>
                <w:lang w:val="en-US"/>
              </w:rPr>
            </w:pPr>
            <w:r w:rsidRPr="006D5BDC">
              <w:rPr>
                <w:sz w:val="24"/>
                <w:szCs w:val="24"/>
                <w:lang w:val="en-US"/>
              </w:rPr>
              <w:t>TA0002</w:t>
            </w:r>
          </w:p>
        </w:tc>
        <w:tc>
          <w:tcPr>
            <w:tcW w:w="812" w:type="pct"/>
          </w:tcPr>
          <w:p w:rsidR="0079230F" w:rsidRPr="006D5BDC" w:rsidRDefault="0079230F" w:rsidP="00E558E2">
            <w:pPr>
              <w:rPr>
                <w:sz w:val="24"/>
                <w:szCs w:val="24"/>
                <w:lang w:val="en-US"/>
              </w:rPr>
            </w:pPr>
            <w:r w:rsidRPr="006D5BDC">
              <w:rPr>
                <w:sz w:val="24"/>
                <w:szCs w:val="24"/>
                <w:lang w:val="en-US"/>
              </w:rPr>
              <w:t>Command and Scripting Interpreter: PowerShell</w:t>
            </w:r>
          </w:p>
        </w:tc>
        <w:tc>
          <w:tcPr>
            <w:tcW w:w="735" w:type="pct"/>
          </w:tcPr>
          <w:p w:rsidR="0079230F" w:rsidRPr="006D5BDC" w:rsidRDefault="0079230F" w:rsidP="00E558E2">
            <w:pPr>
              <w:rPr>
                <w:sz w:val="24"/>
                <w:szCs w:val="24"/>
                <w:lang w:val="en-US"/>
              </w:rPr>
            </w:pPr>
            <w:r w:rsidRPr="006D5BDC">
              <w:rPr>
                <w:sz w:val="24"/>
                <w:szCs w:val="24"/>
                <w:lang w:val="en-US"/>
              </w:rPr>
              <w:t>T1059.001</w:t>
            </w:r>
          </w:p>
        </w:tc>
        <w:tc>
          <w:tcPr>
            <w:tcW w:w="1763" w:type="pct"/>
          </w:tcPr>
          <w:p w:rsidR="0079230F" w:rsidRPr="006D5BDC" w:rsidRDefault="0079230F" w:rsidP="00F4169E">
            <w:pPr>
              <w:jc w:val="both"/>
              <w:rPr>
                <w:sz w:val="24"/>
                <w:szCs w:val="24"/>
              </w:rPr>
            </w:pPr>
            <w:r w:rsidRPr="006D5BDC">
              <w:rPr>
                <w:sz w:val="24"/>
                <w:szCs w:val="24"/>
              </w:rPr>
              <w:t>Все команды и действия выполнялись через PowerShell: проверка окружения, активация BitLocker и удаление ключей.</w:t>
            </w:r>
          </w:p>
        </w:tc>
      </w:tr>
      <w:tr w:rsidR="0079230F" w:rsidRPr="006D5BDC" w:rsidTr="00E558E2">
        <w:tc>
          <w:tcPr>
            <w:tcW w:w="234" w:type="pct"/>
          </w:tcPr>
          <w:p w:rsidR="0079230F" w:rsidRPr="006D5BDC" w:rsidRDefault="0079230F" w:rsidP="00E558E2">
            <w:pPr>
              <w:rPr>
                <w:sz w:val="24"/>
                <w:szCs w:val="24"/>
              </w:rPr>
            </w:pPr>
            <w:r w:rsidRPr="006D5BDC">
              <w:rPr>
                <w:sz w:val="24"/>
                <w:szCs w:val="24"/>
              </w:rPr>
              <w:t>4.</w:t>
            </w:r>
          </w:p>
        </w:tc>
        <w:tc>
          <w:tcPr>
            <w:tcW w:w="796" w:type="pct"/>
          </w:tcPr>
          <w:p w:rsidR="0079230F" w:rsidRPr="006D5BDC" w:rsidRDefault="0079230F" w:rsidP="00E558E2">
            <w:pPr>
              <w:rPr>
                <w:sz w:val="24"/>
                <w:szCs w:val="24"/>
              </w:rPr>
            </w:pPr>
            <w:r w:rsidRPr="006D5BDC">
              <w:rPr>
                <w:sz w:val="24"/>
                <w:szCs w:val="24"/>
              </w:rPr>
              <w:t>Execution (Выполнение кода)</w:t>
            </w:r>
          </w:p>
        </w:tc>
        <w:tc>
          <w:tcPr>
            <w:tcW w:w="661" w:type="pct"/>
          </w:tcPr>
          <w:p w:rsidR="0079230F" w:rsidRPr="006D5BDC" w:rsidRDefault="0079230F" w:rsidP="00E558E2">
            <w:pPr>
              <w:rPr>
                <w:sz w:val="24"/>
                <w:szCs w:val="24"/>
                <w:lang w:val="en-US"/>
              </w:rPr>
            </w:pPr>
            <w:r w:rsidRPr="006D5BDC">
              <w:rPr>
                <w:sz w:val="24"/>
                <w:szCs w:val="24"/>
                <w:lang w:val="en-US"/>
              </w:rPr>
              <w:t>TA0002</w:t>
            </w:r>
          </w:p>
        </w:tc>
        <w:tc>
          <w:tcPr>
            <w:tcW w:w="812" w:type="pct"/>
          </w:tcPr>
          <w:p w:rsidR="0079230F" w:rsidRPr="006D5BDC" w:rsidRDefault="0079230F" w:rsidP="00E558E2">
            <w:pPr>
              <w:rPr>
                <w:sz w:val="24"/>
                <w:szCs w:val="24"/>
                <w:lang w:val="en-US"/>
              </w:rPr>
            </w:pPr>
            <w:r w:rsidRPr="006D5BDC">
              <w:rPr>
                <w:sz w:val="24"/>
                <w:szCs w:val="24"/>
                <w:lang w:val="en-US"/>
              </w:rPr>
              <w:t>Scheduled Task/Job: Scheduled Task</w:t>
            </w:r>
          </w:p>
        </w:tc>
        <w:tc>
          <w:tcPr>
            <w:tcW w:w="735" w:type="pct"/>
          </w:tcPr>
          <w:p w:rsidR="0079230F" w:rsidRPr="006D5BDC" w:rsidRDefault="0079230F" w:rsidP="00E558E2">
            <w:pPr>
              <w:rPr>
                <w:sz w:val="24"/>
                <w:szCs w:val="24"/>
                <w:lang w:val="en-US"/>
              </w:rPr>
            </w:pPr>
            <w:r w:rsidRPr="006D5BDC">
              <w:rPr>
                <w:sz w:val="24"/>
                <w:szCs w:val="24"/>
                <w:lang w:val="en-US"/>
              </w:rPr>
              <w:t>T1053.005</w:t>
            </w:r>
          </w:p>
        </w:tc>
        <w:tc>
          <w:tcPr>
            <w:tcW w:w="1763" w:type="pct"/>
          </w:tcPr>
          <w:p w:rsidR="0079230F" w:rsidRPr="006D5BDC" w:rsidRDefault="0079230F" w:rsidP="00F4169E">
            <w:pPr>
              <w:jc w:val="both"/>
              <w:rPr>
                <w:sz w:val="24"/>
                <w:szCs w:val="24"/>
              </w:rPr>
            </w:pPr>
            <w:r w:rsidRPr="006D5BDC">
              <w:rPr>
                <w:sz w:val="24"/>
                <w:szCs w:val="24"/>
              </w:rPr>
              <w:t>Скрипт был настроен на автоматический запуск через планировщик заданий Windows</w:t>
            </w:r>
          </w:p>
        </w:tc>
      </w:tr>
      <w:tr w:rsidR="0079230F" w:rsidRPr="006D5BDC" w:rsidTr="00E558E2">
        <w:tc>
          <w:tcPr>
            <w:tcW w:w="234" w:type="pct"/>
          </w:tcPr>
          <w:p w:rsidR="0079230F" w:rsidRPr="006D5BDC" w:rsidRDefault="0079230F" w:rsidP="00E558E2">
            <w:pPr>
              <w:rPr>
                <w:sz w:val="24"/>
                <w:szCs w:val="24"/>
              </w:rPr>
            </w:pPr>
            <w:r w:rsidRPr="006D5BDC">
              <w:rPr>
                <w:sz w:val="24"/>
                <w:szCs w:val="24"/>
              </w:rPr>
              <w:t>5.</w:t>
            </w:r>
          </w:p>
        </w:tc>
        <w:tc>
          <w:tcPr>
            <w:tcW w:w="796" w:type="pct"/>
          </w:tcPr>
          <w:p w:rsidR="0079230F" w:rsidRPr="006D5BDC" w:rsidRDefault="0079230F" w:rsidP="00E558E2">
            <w:pPr>
              <w:rPr>
                <w:sz w:val="24"/>
                <w:szCs w:val="24"/>
              </w:rPr>
            </w:pPr>
            <w:r w:rsidRPr="006D5BDC">
              <w:rPr>
                <w:sz w:val="24"/>
                <w:szCs w:val="24"/>
              </w:rPr>
              <w:t>Defense Evasion (Обход защиты)</w:t>
            </w:r>
          </w:p>
        </w:tc>
        <w:tc>
          <w:tcPr>
            <w:tcW w:w="661" w:type="pct"/>
          </w:tcPr>
          <w:p w:rsidR="0079230F" w:rsidRPr="006D5BDC" w:rsidRDefault="0079230F" w:rsidP="00E558E2">
            <w:pPr>
              <w:rPr>
                <w:sz w:val="24"/>
                <w:szCs w:val="24"/>
                <w:lang w:val="en-US"/>
              </w:rPr>
            </w:pPr>
            <w:r w:rsidRPr="006D5BDC">
              <w:rPr>
                <w:sz w:val="24"/>
                <w:szCs w:val="24"/>
                <w:lang w:val="en-US"/>
              </w:rPr>
              <w:t>TA0005</w:t>
            </w:r>
          </w:p>
        </w:tc>
        <w:tc>
          <w:tcPr>
            <w:tcW w:w="812" w:type="pct"/>
          </w:tcPr>
          <w:p w:rsidR="0079230F" w:rsidRPr="006D5BDC" w:rsidRDefault="0079230F" w:rsidP="00E558E2">
            <w:pPr>
              <w:rPr>
                <w:sz w:val="24"/>
                <w:szCs w:val="24"/>
                <w:lang w:val="en-US"/>
              </w:rPr>
            </w:pPr>
            <w:r w:rsidRPr="006D5BDC">
              <w:rPr>
                <w:sz w:val="24"/>
                <w:szCs w:val="24"/>
              </w:rPr>
              <w:t>System Binary Proxy Execution</w:t>
            </w:r>
          </w:p>
        </w:tc>
        <w:tc>
          <w:tcPr>
            <w:tcW w:w="735" w:type="pct"/>
          </w:tcPr>
          <w:p w:rsidR="0079230F" w:rsidRPr="006D5BDC" w:rsidRDefault="0079230F" w:rsidP="00E558E2">
            <w:pPr>
              <w:rPr>
                <w:sz w:val="24"/>
                <w:szCs w:val="24"/>
                <w:lang w:val="en-US"/>
              </w:rPr>
            </w:pPr>
            <w:r w:rsidRPr="006D5BDC">
              <w:rPr>
                <w:sz w:val="24"/>
                <w:szCs w:val="24"/>
                <w:lang w:val="en-US"/>
              </w:rPr>
              <w:t>T1218</w:t>
            </w:r>
          </w:p>
        </w:tc>
        <w:tc>
          <w:tcPr>
            <w:tcW w:w="1763" w:type="pct"/>
          </w:tcPr>
          <w:p w:rsidR="0079230F" w:rsidRPr="006D5BDC" w:rsidRDefault="0079230F" w:rsidP="00F4169E">
            <w:pPr>
              <w:jc w:val="both"/>
              <w:rPr>
                <w:sz w:val="24"/>
                <w:szCs w:val="24"/>
              </w:rPr>
            </w:pPr>
            <w:r w:rsidRPr="006D5BDC">
              <w:rPr>
                <w:sz w:val="24"/>
                <w:szCs w:val="24"/>
              </w:rPr>
              <w:t>Использовались встроенные утилиты Windows (manage-bde.exe), подписанные Microsoft, что позволяло обойти защитные механизмы.</w:t>
            </w:r>
          </w:p>
        </w:tc>
      </w:tr>
      <w:tr w:rsidR="0079230F" w:rsidRPr="006D5BDC" w:rsidTr="00E558E2">
        <w:tc>
          <w:tcPr>
            <w:tcW w:w="234" w:type="pct"/>
          </w:tcPr>
          <w:p w:rsidR="0079230F" w:rsidRPr="006D5BDC" w:rsidRDefault="0079230F" w:rsidP="00E558E2">
            <w:pPr>
              <w:rPr>
                <w:sz w:val="24"/>
                <w:szCs w:val="24"/>
              </w:rPr>
            </w:pPr>
            <w:r w:rsidRPr="006D5BDC">
              <w:rPr>
                <w:sz w:val="24"/>
                <w:szCs w:val="24"/>
              </w:rPr>
              <w:t>6.</w:t>
            </w:r>
          </w:p>
        </w:tc>
        <w:tc>
          <w:tcPr>
            <w:tcW w:w="796" w:type="pct"/>
          </w:tcPr>
          <w:p w:rsidR="0079230F" w:rsidRPr="006D5BDC" w:rsidRDefault="0079230F" w:rsidP="00E558E2">
            <w:pPr>
              <w:rPr>
                <w:sz w:val="24"/>
                <w:szCs w:val="24"/>
              </w:rPr>
            </w:pPr>
            <w:r w:rsidRPr="006D5BDC">
              <w:rPr>
                <w:sz w:val="24"/>
                <w:szCs w:val="24"/>
              </w:rPr>
              <w:t>Defense Evasion (Обход защиты)</w:t>
            </w:r>
          </w:p>
        </w:tc>
        <w:tc>
          <w:tcPr>
            <w:tcW w:w="661" w:type="pct"/>
          </w:tcPr>
          <w:p w:rsidR="0079230F" w:rsidRPr="006D5BDC" w:rsidRDefault="0079230F" w:rsidP="00E558E2">
            <w:pPr>
              <w:rPr>
                <w:sz w:val="24"/>
                <w:szCs w:val="24"/>
                <w:lang w:val="en-US"/>
              </w:rPr>
            </w:pPr>
            <w:r w:rsidRPr="006D5BDC">
              <w:rPr>
                <w:sz w:val="24"/>
                <w:szCs w:val="24"/>
                <w:lang w:val="en-US"/>
              </w:rPr>
              <w:t>TA0005</w:t>
            </w:r>
          </w:p>
        </w:tc>
        <w:tc>
          <w:tcPr>
            <w:tcW w:w="812" w:type="pct"/>
          </w:tcPr>
          <w:p w:rsidR="0079230F" w:rsidRPr="006D5BDC" w:rsidRDefault="0079230F" w:rsidP="00E558E2">
            <w:pPr>
              <w:rPr>
                <w:sz w:val="24"/>
                <w:szCs w:val="24"/>
                <w:lang w:val="en-US"/>
              </w:rPr>
            </w:pPr>
            <w:r w:rsidRPr="006D5BDC">
              <w:rPr>
                <w:sz w:val="24"/>
                <w:szCs w:val="24"/>
                <w:lang w:val="en-US"/>
              </w:rPr>
              <w:t>Impair Defenses: Disable or Modify Tools</w:t>
            </w:r>
          </w:p>
        </w:tc>
        <w:tc>
          <w:tcPr>
            <w:tcW w:w="735" w:type="pct"/>
          </w:tcPr>
          <w:p w:rsidR="0079230F" w:rsidRPr="006D5BDC" w:rsidRDefault="0079230F" w:rsidP="00E558E2">
            <w:pPr>
              <w:rPr>
                <w:sz w:val="24"/>
                <w:szCs w:val="24"/>
                <w:lang w:val="en-US"/>
              </w:rPr>
            </w:pPr>
            <w:r w:rsidRPr="006D5BDC">
              <w:rPr>
                <w:sz w:val="24"/>
                <w:szCs w:val="24"/>
                <w:lang w:val="en-US"/>
              </w:rPr>
              <w:t>T1562.001</w:t>
            </w:r>
          </w:p>
        </w:tc>
        <w:tc>
          <w:tcPr>
            <w:tcW w:w="1763" w:type="pct"/>
          </w:tcPr>
          <w:p w:rsidR="0079230F" w:rsidRPr="006D5BDC" w:rsidRDefault="0079230F" w:rsidP="00F4169E">
            <w:pPr>
              <w:jc w:val="both"/>
              <w:rPr>
                <w:sz w:val="24"/>
                <w:szCs w:val="24"/>
              </w:rPr>
            </w:pPr>
            <w:r w:rsidRPr="006D5BDC">
              <w:rPr>
                <w:sz w:val="24"/>
                <w:szCs w:val="24"/>
              </w:rPr>
              <w:t>Скрипт удалял ключи восстановления BitLocker, исключая возможность расшифровки без участия злоумышленника.</w:t>
            </w:r>
          </w:p>
        </w:tc>
      </w:tr>
      <w:tr w:rsidR="0079230F" w:rsidRPr="006D5BDC" w:rsidTr="00E558E2">
        <w:tc>
          <w:tcPr>
            <w:tcW w:w="234" w:type="pct"/>
          </w:tcPr>
          <w:p w:rsidR="0079230F" w:rsidRPr="006D5BDC" w:rsidRDefault="0079230F" w:rsidP="00E558E2">
            <w:pPr>
              <w:rPr>
                <w:sz w:val="24"/>
                <w:szCs w:val="24"/>
              </w:rPr>
            </w:pPr>
            <w:r w:rsidRPr="006D5BDC">
              <w:rPr>
                <w:sz w:val="24"/>
                <w:szCs w:val="24"/>
              </w:rPr>
              <w:t>7.</w:t>
            </w:r>
          </w:p>
        </w:tc>
        <w:tc>
          <w:tcPr>
            <w:tcW w:w="796" w:type="pct"/>
          </w:tcPr>
          <w:p w:rsidR="0079230F" w:rsidRPr="006D5BDC" w:rsidRDefault="0079230F" w:rsidP="00E558E2">
            <w:pPr>
              <w:rPr>
                <w:sz w:val="24"/>
                <w:szCs w:val="24"/>
                <w:lang w:val="en-US"/>
              </w:rPr>
            </w:pPr>
            <w:r w:rsidRPr="006D5BDC">
              <w:rPr>
                <w:sz w:val="24"/>
                <w:szCs w:val="24"/>
              </w:rPr>
              <w:t>Impact (Воздействие на систему)</w:t>
            </w:r>
          </w:p>
        </w:tc>
        <w:tc>
          <w:tcPr>
            <w:tcW w:w="661" w:type="pct"/>
          </w:tcPr>
          <w:p w:rsidR="0079230F" w:rsidRPr="006D5BDC" w:rsidRDefault="0079230F" w:rsidP="00E558E2">
            <w:pPr>
              <w:rPr>
                <w:sz w:val="24"/>
                <w:szCs w:val="24"/>
                <w:lang w:val="en-US"/>
              </w:rPr>
            </w:pPr>
            <w:r w:rsidRPr="006D5BDC">
              <w:rPr>
                <w:sz w:val="24"/>
                <w:szCs w:val="24"/>
                <w:lang w:val="en-US"/>
              </w:rPr>
              <w:t>TA0040</w:t>
            </w:r>
          </w:p>
        </w:tc>
        <w:tc>
          <w:tcPr>
            <w:tcW w:w="812" w:type="pct"/>
          </w:tcPr>
          <w:p w:rsidR="0079230F" w:rsidRPr="006D5BDC" w:rsidRDefault="0079230F" w:rsidP="00E558E2">
            <w:pPr>
              <w:rPr>
                <w:sz w:val="24"/>
                <w:szCs w:val="24"/>
              </w:rPr>
            </w:pPr>
            <w:r w:rsidRPr="006D5BDC">
              <w:rPr>
                <w:sz w:val="24"/>
                <w:szCs w:val="24"/>
              </w:rPr>
              <w:t>Data Encrypted for Impact</w:t>
            </w:r>
          </w:p>
        </w:tc>
        <w:tc>
          <w:tcPr>
            <w:tcW w:w="735" w:type="pct"/>
          </w:tcPr>
          <w:p w:rsidR="0079230F" w:rsidRPr="006D5BDC" w:rsidRDefault="0079230F" w:rsidP="00E558E2">
            <w:pPr>
              <w:rPr>
                <w:sz w:val="24"/>
                <w:szCs w:val="24"/>
              </w:rPr>
            </w:pPr>
            <w:r w:rsidRPr="006D5BDC">
              <w:rPr>
                <w:sz w:val="24"/>
                <w:szCs w:val="24"/>
                <w:lang w:val="en-US"/>
              </w:rPr>
              <w:t>T1486</w:t>
            </w:r>
          </w:p>
        </w:tc>
        <w:tc>
          <w:tcPr>
            <w:tcW w:w="1763" w:type="pct"/>
          </w:tcPr>
          <w:p w:rsidR="0079230F" w:rsidRPr="006D5BDC" w:rsidRDefault="0079230F" w:rsidP="00F4169E">
            <w:pPr>
              <w:jc w:val="both"/>
              <w:rPr>
                <w:sz w:val="24"/>
                <w:szCs w:val="24"/>
              </w:rPr>
            </w:pPr>
            <w:r w:rsidRPr="006D5BDC">
              <w:rPr>
                <w:sz w:val="24"/>
                <w:szCs w:val="24"/>
              </w:rPr>
              <w:t>Все системные диски зашифровывались через BitLocker. Ключ отправлялся на внешний сервер, а локальные ключи стирались.</w:t>
            </w:r>
          </w:p>
        </w:tc>
      </w:tr>
    </w:tbl>
    <w:p w:rsidR="0079230F" w:rsidRDefault="0079230F" w:rsidP="0079230F">
      <w:pPr>
        <w:pStyle w:val="afff4"/>
      </w:pPr>
      <w:bookmarkStart w:id="18" w:name="_Ref194874853"/>
      <w:r>
        <w:t xml:space="preserve">Таблица </w:t>
      </w:r>
      <w:fldSimple w:instr=" SEQ Таблица \* ARABIC ">
        <w:r w:rsidR="003A6C28">
          <w:rPr>
            <w:noProof/>
          </w:rPr>
          <w:t>2</w:t>
        </w:r>
      </w:fldSimple>
      <w:bookmarkEnd w:id="18"/>
      <w:r>
        <w:t>.</w:t>
      </w:r>
      <w:r w:rsidRPr="0054488E">
        <w:t xml:space="preserve"> </w:t>
      </w:r>
      <w:r w:rsidRPr="00C85562">
        <w:t>Реализованные процедуры в рамках атаки ShrinkLocker</w:t>
      </w:r>
    </w:p>
    <w:tbl>
      <w:tblPr>
        <w:tblStyle w:val="aff2"/>
        <w:tblW w:w="5000" w:type="pct"/>
        <w:tblLook w:val="04A0" w:firstRow="1" w:lastRow="0" w:firstColumn="1" w:lastColumn="0" w:noHBand="0" w:noVBand="1"/>
      </w:tblPr>
      <w:tblGrid>
        <w:gridCol w:w="445"/>
        <w:gridCol w:w="3803"/>
        <w:gridCol w:w="5381"/>
      </w:tblGrid>
      <w:tr w:rsidR="0079230F" w:rsidRPr="0019195C" w:rsidTr="00E558E2">
        <w:trPr>
          <w:trHeight w:val="526"/>
          <w:tblHeader/>
        </w:trPr>
        <w:tc>
          <w:tcPr>
            <w:tcW w:w="231" w:type="pct"/>
            <w:vAlign w:val="center"/>
          </w:tcPr>
          <w:p w:rsidR="0079230F" w:rsidRPr="0019195C" w:rsidRDefault="0079230F" w:rsidP="0019195C">
            <w:pPr>
              <w:jc w:val="center"/>
              <w:rPr>
                <w:sz w:val="24"/>
                <w:szCs w:val="24"/>
              </w:rPr>
            </w:pPr>
            <w:r w:rsidRPr="0019195C">
              <w:rPr>
                <w:sz w:val="24"/>
                <w:szCs w:val="24"/>
              </w:rPr>
              <w:t>№</w:t>
            </w:r>
          </w:p>
        </w:tc>
        <w:tc>
          <w:tcPr>
            <w:tcW w:w="1975" w:type="pct"/>
            <w:vAlign w:val="center"/>
          </w:tcPr>
          <w:p w:rsidR="0079230F" w:rsidRPr="0019195C" w:rsidRDefault="0079230F" w:rsidP="0019195C">
            <w:pPr>
              <w:jc w:val="center"/>
              <w:rPr>
                <w:sz w:val="24"/>
                <w:szCs w:val="24"/>
              </w:rPr>
            </w:pPr>
            <w:r w:rsidRPr="0019195C">
              <w:rPr>
                <w:sz w:val="24"/>
                <w:szCs w:val="24"/>
              </w:rPr>
              <w:t>Процедура</w:t>
            </w:r>
          </w:p>
        </w:tc>
        <w:tc>
          <w:tcPr>
            <w:tcW w:w="2794" w:type="pct"/>
            <w:vAlign w:val="center"/>
          </w:tcPr>
          <w:p w:rsidR="0079230F" w:rsidRPr="0019195C" w:rsidRDefault="0079230F" w:rsidP="0019195C">
            <w:pPr>
              <w:jc w:val="center"/>
              <w:rPr>
                <w:sz w:val="24"/>
                <w:szCs w:val="24"/>
              </w:rPr>
            </w:pPr>
            <w:r w:rsidRPr="0019195C">
              <w:rPr>
                <w:sz w:val="24"/>
                <w:szCs w:val="24"/>
              </w:rPr>
              <w:t>Описание реализации</w:t>
            </w:r>
          </w:p>
        </w:tc>
      </w:tr>
      <w:tr w:rsidR="0079230F" w:rsidRPr="0019195C" w:rsidTr="00E558E2">
        <w:tc>
          <w:tcPr>
            <w:tcW w:w="231" w:type="pct"/>
          </w:tcPr>
          <w:p w:rsidR="0079230F" w:rsidRPr="0019195C" w:rsidRDefault="0079230F" w:rsidP="00E558E2">
            <w:pPr>
              <w:rPr>
                <w:sz w:val="24"/>
                <w:szCs w:val="24"/>
              </w:rPr>
            </w:pPr>
            <w:r w:rsidRPr="0019195C">
              <w:rPr>
                <w:sz w:val="24"/>
                <w:szCs w:val="24"/>
              </w:rPr>
              <w:t>1.</w:t>
            </w:r>
          </w:p>
        </w:tc>
        <w:tc>
          <w:tcPr>
            <w:tcW w:w="1975" w:type="pct"/>
          </w:tcPr>
          <w:p w:rsidR="0079230F" w:rsidRPr="0019195C" w:rsidRDefault="0079230F" w:rsidP="00E558E2">
            <w:pPr>
              <w:rPr>
                <w:sz w:val="24"/>
                <w:szCs w:val="24"/>
              </w:rPr>
            </w:pPr>
            <w:r w:rsidRPr="0019195C">
              <w:rPr>
                <w:sz w:val="24"/>
                <w:szCs w:val="24"/>
              </w:rPr>
              <w:t>Проверка параметров системы</w:t>
            </w:r>
          </w:p>
        </w:tc>
        <w:tc>
          <w:tcPr>
            <w:tcW w:w="2794" w:type="pct"/>
          </w:tcPr>
          <w:p w:rsidR="0079230F" w:rsidRPr="0019195C" w:rsidRDefault="0079230F" w:rsidP="00E558E2">
            <w:pPr>
              <w:rPr>
                <w:sz w:val="24"/>
                <w:szCs w:val="24"/>
              </w:rPr>
            </w:pPr>
            <w:r w:rsidRPr="0019195C">
              <w:rPr>
                <w:sz w:val="24"/>
                <w:szCs w:val="24"/>
              </w:rPr>
              <w:t>Скрипт проверяет версию ОС и доменное имя. Если система не соответствует целевой, выполнение прекращается.</w:t>
            </w:r>
          </w:p>
        </w:tc>
      </w:tr>
      <w:tr w:rsidR="0079230F" w:rsidRPr="0019195C" w:rsidTr="00E558E2">
        <w:tc>
          <w:tcPr>
            <w:tcW w:w="231" w:type="pct"/>
          </w:tcPr>
          <w:p w:rsidR="0079230F" w:rsidRPr="0019195C" w:rsidRDefault="0079230F" w:rsidP="00E558E2">
            <w:pPr>
              <w:rPr>
                <w:sz w:val="24"/>
                <w:szCs w:val="24"/>
              </w:rPr>
            </w:pPr>
            <w:r w:rsidRPr="0019195C">
              <w:rPr>
                <w:sz w:val="24"/>
                <w:szCs w:val="24"/>
              </w:rPr>
              <w:t>2.</w:t>
            </w:r>
          </w:p>
        </w:tc>
        <w:tc>
          <w:tcPr>
            <w:tcW w:w="1975" w:type="pct"/>
          </w:tcPr>
          <w:p w:rsidR="0079230F" w:rsidRPr="0019195C" w:rsidRDefault="0079230F" w:rsidP="00E558E2">
            <w:pPr>
              <w:rPr>
                <w:sz w:val="24"/>
                <w:szCs w:val="24"/>
              </w:rPr>
            </w:pPr>
            <w:r w:rsidRPr="0019195C">
              <w:rPr>
                <w:sz w:val="24"/>
                <w:szCs w:val="24"/>
              </w:rPr>
              <w:t>Автоматический запуск скрипта через планировщик заданий Windows</w:t>
            </w:r>
          </w:p>
        </w:tc>
        <w:tc>
          <w:tcPr>
            <w:tcW w:w="2794" w:type="pct"/>
          </w:tcPr>
          <w:p w:rsidR="0079230F" w:rsidRPr="0019195C" w:rsidRDefault="0079230F" w:rsidP="00E558E2">
            <w:pPr>
              <w:rPr>
                <w:sz w:val="24"/>
                <w:szCs w:val="24"/>
              </w:rPr>
            </w:pPr>
            <w:r w:rsidRPr="0019195C">
              <w:rPr>
                <w:sz w:val="24"/>
                <w:szCs w:val="24"/>
              </w:rPr>
              <w:t>Вредоносный скрипт настраивается на выполнение с помощью Task Scheduler без участия пользователя.</w:t>
            </w:r>
          </w:p>
        </w:tc>
      </w:tr>
      <w:tr w:rsidR="0079230F" w:rsidRPr="0019195C" w:rsidTr="00E558E2">
        <w:tc>
          <w:tcPr>
            <w:tcW w:w="231" w:type="pct"/>
          </w:tcPr>
          <w:p w:rsidR="0079230F" w:rsidRPr="0019195C" w:rsidRDefault="0079230F" w:rsidP="00E558E2">
            <w:pPr>
              <w:rPr>
                <w:sz w:val="24"/>
                <w:szCs w:val="24"/>
              </w:rPr>
            </w:pPr>
            <w:r w:rsidRPr="0019195C">
              <w:rPr>
                <w:sz w:val="24"/>
                <w:szCs w:val="24"/>
              </w:rPr>
              <w:lastRenderedPageBreak/>
              <w:t>3.</w:t>
            </w:r>
          </w:p>
        </w:tc>
        <w:tc>
          <w:tcPr>
            <w:tcW w:w="1975" w:type="pct"/>
          </w:tcPr>
          <w:p w:rsidR="0079230F" w:rsidRPr="0019195C" w:rsidRDefault="0079230F" w:rsidP="00E558E2">
            <w:pPr>
              <w:rPr>
                <w:sz w:val="24"/>
                <w:szCs w:val="24"/>
              </w:rPr>
            </w:pPr>
            <w:r w:rsidRPr="0019195C">
              <w:rPr>
                <w:sz w:val="24"/>
                <w:szCs w:val="24"/>
              </w:rPr>
              <w:t>Активация BitLocker при необходимости</w:t>
            </w:r>
          </w:p>
        </w:tc>
        <w:tc>
          <w:tcPr>
            <w:tcW w:w="2794" w:type="pct"/>
          </w:tcPr>
          <w:p w:rsidR="0079230F" w:rsidRPr="0019195C" w:rsidRDefault="0079230F" w:rsidP="00E558E2">
            <w:pPr>
              <w:rPr>
                <w:sz w:val="24"/>
                <w:szCs w:val="24"/>
              </w:rPr>
            </w:pPr>
            <w:r w:rsidRPr="0019195C">
              <w:rPr>
                <w:sz w:val="24"/>
                <w:szCs w:val="24"/>
              </w:rPr>
              <w:t>Скрипт проверяет состояние BitLocker. Если он отключён — активирует через manage-bde.exe</w:t>
            </w:r>
          </w:p>
        </w:tc>
      </w:tr>
      <w:tr w:rsidR="0079230F" w:rsidRPr="0019195C" w:rsidTr="00E558E2">
        <w:tc>
          <w:tcPr>
            <w:tcW w:w="231" w:type="pct"/>
          </w:tcPr>
          <w:p w:rsidR="0079230F" w:rsidRPr="0019195C" w:rsidRDefault="0079230F" w:rsidP="00E558E2">
            <w:pPr>
              <w:rPr>
                <w:sz w:val="24"/>
                <w:szCs w:val="24"/>
              </w:rPr>
            </w:pPr>
            <w:r w:rsidRPr="0019195C">
              <w:rPr>
                <w:sz w:val="24"/>
                <w:szCs w:val="24"/>
              </w:rPr>
              <w:t>4.</w:t>
            </w:r>
          </w:p>
        </w:tc>
        <w:tc>
          <w:tcPr>
            <w:tcW w:w="1975" w:type="pct"/>
          </w:tcPr>
          <w:p w:rsidR="0079230F" w:rsidRPr="0019195C" w:rsidRDefault="0079230F" w:rsidP="00E558E2">
            <w:pPr>
              <w:rPr>
                <w:sz w:val="24"/>
                <w:szCs w:val="24"/>
              </w:rPr>
            </w:pPr>
            <w:r w:rsidRPr="0019195C">
              <w:rPr>
                <w:sz w:val="24"/>
                <w:szCs w:val="24"/>
              </w:rPr>
              <w:t>Генерация случайного ключа шифрования</w:t>
            </w:r>
          </w:p>
        </w:tc>
        <w:tc>
          <w:tcPr>
            <w:tcW w:w="2794" w:type="pct"/>
          </w:tcPr>
          <w:p w:rsidR="0079230F" w:rsidRPr="0019195C" w:rsidRDefault="0079230F" w:rsidP="00E558E2">
            <w:pPr>
              <w:rPr>
                <w:sz w:val="24"/>
                <w:szCs w:val="24"/>
              </w:rPr>
            </w:pPr>
            <w:r w:rsidRPr="0019195C">
              <w:rPr>
                <w:sz w:val="24"/>
                <w:szCs w:val="24"/>
              </w:rPr>
              <w:t>После включения BitLocker создаётся уникальный ключ шифрования, который не сохраняется локально.</w:t>
            </w:r>
          </w:p>
        </w:tc>
      </w:tr>
      <w:tr w:rsidR="0079230F" w:rsidRPr="0019195C" w:rsidTr="00E558E2">
        <w:tc>
          <w:tcPr>
            <w:tcW w:w="231" w:type="pct"/>
          </w:tcPr>
          <w:p w:rsidR="0079230F" w:rsidRPr="0019195C" w:rsidRDefault="0079230F" w:rsidP="00E558E2">
            <w:pPr>
              <w:rPr>
                <w:sz w:val="24"/>
                <w:szCs w:val="24"/>
              </w:rPr>
            </w:pPr>
            <w:r w:rsidRPr="0019195C">
              <w:rPr>
                <w:sz w:val="24"/>
                <w:szCs w:val="24"/>
              </w:rPr>
              <w:t>5.</w:t>
            </w:r>
          </w:p>
        </w:tc>
        <w:tc>
          <w:tcPr>
            <w:tcW w:w="1975" w:type="pct"/>
          </w:tcPr>
          <w:p w:rsidR="0079230F" w:rsidRPr="0019195C" w:rsidRDefault="0079230F" w:rsidP="00E558E2">
            <w:pPr>
              <w:rPr>
                <w:sz w:val="24"/>
                <w:szCs w:val="24"/>
              </w:rPr>
            </w:pPr>
            <w:r w:rsidRPr="0019195C">
              <w:rPr>
                <w:sz w:val="24"/>
                <w:szCs w:val="24"/>
              </w:rPr>
              <w:t>Отправка ключа на удалённый сервер</w:t>
            </w:r>
          </w:p>
        </w:tc>
        <w:tc>
          <w:tcPr>
            <w:tcW w:w="2794" w:type="pct"/>
          </w:tcPr>
          <w:p w:rsidR="0079230F" w:rsidRPr="0019195C" w:rsidRDefault="0079230F" w:rsidP="00E558E2">
            <w:pPr>
              <w:rPr>
                <w:sz w:val="24"/>
                <w:szCs w:val="24"/>
              </w:rPr>
            </w:pPr>
            <w:r w:rsidRPr="0019195C">
              <w:rPr>
                <w:sz w:val="24"/>
                <w:szCs w:val="24"/>
              </w:rPr>
              <w:t>Генерированный ключ отправляется злоумышленникам через HTTP-запрос на заранее заданный адрес.</w:t>
            </w:r>
          </w:p>
        </w:tc>
      </w:tr>
      <w:tr w:rsidR="0079230F" w:rsidRPr="0019195C" w:rsidTr="00E558E2">
        <w:tc>
          <w:tcPr>
            <w:tcW w:w="231" w:type="pct"/>
          </w:tcPr>
          <w:p w:rsidR="0079230F" w:rsidRPr="0019195C" w:rsidRDefault="0079230F" w:rsidP="00E558E2">
            <w:pPr>
              <w:rPr>
                <w:sz w:val="24"/>
                <w:szCs w:val="24"/>
              </w:rPr>
            </w:pPr>
            <w:r w:rsidRPr="0019195C">
              <w:rPr>
                <w:sz w:val="24"/>
                <w:szCs w:val="24"/>
              </w:rPr>
              <w:t>6.</w:t>
            </w:r>
          </w:p>
        </w:tc>
        <w:tc>
          <w:tcPr>
            <w:tcW w:w="1975" w:type="pct"/>
          </w:tcPr>
          <w:p w:rsidR="0079230F" w:rsidRPr="0019195C" w:rsidRDefault="0079230F" w:rsidP="00E558E2">
            <w:pPr>
              <w:rPr>
                <w:sz w:val="24"/>
                <w:szCs w:val="24"/>
              </w:rPr>
            </w:pPr>
            <w:r w:rsidRPr="0019195C">
              <w:rPr>
                <w:sz w:val="24"/>
                <w:szCs w:val="24"/>
              </w:rPr>
              <w:t>Удаление ключей восстановления BitLocker</w:t>
            </w:r>
          </w:p>
        </w:tc>
        <w:tc>
          <w:tcPr>
            <w:tcW w:w="2794" w:type="pct"/>
          </w:tcPr>
          <w:p w:rsidR="0079230F" w:rsidRPr="0019195C" w:rsidRDefault="0079230F" w:rsidP="00E558E2">
            <w:pPr>
              <w:rPr>
                <w:sz w:val="24"/>
                <w:szCs w:val="24"/>
              </w:rPr>
            </w:pPr>
            <w:r w:rsidRPr="0019195C">
              <w:rPr>
                <w:sz w:val="24"/>
                <w:szCs w:val="24"/>
              </w:rPr>
              <w:t>Все recovery-пароли BitLocker удаляются из системы, чтобы исключить возможность расшифровки без выкупа.</w:t>
            </w:r>
          </w:p>
        </w:tc>
      </w:tr>
      <w:tr w:rsidR="0079230F" w:rsidRPr="0019195C" w:rsidTr="00E558E2">
        <w:tc>
          <w:tcPr>
            <w:tcW w:w="231" w:type="pct"/>
          </w:tcPr>
          <w:p w:rsidR="0079230F" w:rsidRPr="0019195C" w:rsidRDefault="0079230F" w:rsidP="00E558E2">
            <w:pPr>
              <w:rPr>
                <w:sz w:val="24"/>
                <w:szCs w:val="24"/>
              </w:rPr>
            </w:pPr>
            <w:r w:rsidRPr="0019195C">
              <w:rPr>
                <w:sz w:val="24"/>
                <w:szCs w:val="24"/>
              </w:rPr>
              <w:t>7.</w:t>
            </w:r>
          </w:p>
        </w:tc>
        <w:tc>
          <w:tcPr>
            <w:tcW w:w="1975" w:type="pct"/>
          </w:tcPr>
          <w:p w:rsidR="0079230F" w:rsidRPr="0019195C" w:rsidRDefault="0079230F" w:rsidP="00E558E2">
            <w:pPr>
              <w:rPr>
                <w:sz w:val="24"/>
                <w:szCs w:val="24"/>
              </w:rPr>
            </w:pPr>
            <w:r w:rsidRPr="0019195C">
              <w:rPr>
                <w:sz w:val="24"/>
                <w:szCs w:val="24"/>
              </w:rPr>
              <w:t>Изменение текста экрана восстановления BitLocker</w:t>
            </w:r>
          </w:p>
        </w:tc>
        <w:tc>
          <w:tcPr>
            <w:tcW w:w="2794" w:type="pct"/>
          </w:tcPr>
          <w:p w:rsidR="0079230F" w:rsidRPr="0019195C" w:rsidRDefault="0079230F" w:rsidP="00E558E2">
            <w:pPr>
              <w:rPr>
                <w:sz w:val="24"/>
                <w:szCs w:val="24"/>
              </w:rPr>
            </w:pPr>
            <w:r w:rsidRPr="0019195C">
              <w:rPr>
                <w:sz w:val="24"/>
                <w:szCs w:val="24"/>
              </w:rPr>
              <w:t>На экран восстановления добавляется контакт злоумышленника и инструкция по оплате выкупа.</w:t>
            </w:r>
          </w:p>
        </w:tc>
      </w:tr>
    </w:tbl>
    <w:p w:rsidR="0079230F" w:rsidRDefault="0079230F" w:rsidP="0079230F"/>
    <w:p w:rsidR="0079230F" w:rsidRPr="00201372" w:rsidRDefault="0079230F" w:rsidP="0079230F">
      <w:pPr>
        <w:pStyle w:val="a4"/>
        <w:rPr>
          <w:lang w:eastAsia="ru-RU"/>
        </w:rPr>
      </w:pPr>
      <w:r w:rsidRPr="00201372">
        <w:rPr>
          <w:lang w:eastAsia="ru-RU"/>
        </w:rPr>
        <w:t xml:space="preserve">На схеме </w:t>
      </w:r>
      <w:r>
        <w:rPr>
          <w:lang w:eastAsia="ru-RU"/>
        </w:rPr>
        <w:t>(см. </w:t>
      </w:r>
      <w:r>
        <w:rPr>
          <w:lang w:eastAsia="ru-RU"/>
        </w:rPr>
        <w:fldChar w:fldCharType="begin"/>
      </w:r>
      <w:r>
        <w:rPr>
          <w:lang w:eastAsia="ru-RU"/>
        </w:rPr>
        <w:instrText xml:space="preserve"> REF  _Ref194872845 \* Lower \h </w:instrText>
      </w:r>
      <w:r>
        <w:rPr>
          <w:lang w:eastAsia="ru-RU"/>
        </w:rPr>
      </w:r>
      <w:r>
        <w:rPr>
          <w:lang w:eastAsia="ru-RU"/>
        </w:rPr>
        <w:fldChar w:fldCharType="separate"/>
      </w:r>
      <w:r w:rsidR="003A6C28">
        <w:t xml:space="preserve">рисунок </w:t>
      </w:r>
      <w:r w:rsidR="003A6C28">
        <w:rPr>
          <w:noProof/>
        </w:rPr>
        <w:t>8</w:t>
      </w:r>
      <w:r>
        <w:rPr>
          <w:lang w:eastAsia="ru-RU"/>
        </w:rPr>
        <w:fldChar w:fldCharType="end"/>
      </w:r>
      <w:r>
        <w:rPr>
          <w:lang w:eastAsia="ru-RU"/>
        </w:rPr>
        <w:t xml:space="preserve">) </w:t>
      </w:r>
      <w:r w:rsidRPr="00201372">
        <w:rPr>
          <w:lang w:eastAsia="ru-RU"/>
        </w:rPr>
        <w:t>показано, как злоумышленники использовали групповые политики и планировщик заданий для автоматического развертывания и запуска вредоносных скриптов, приводящих к активации BitLocker</w:t>
      </w:r>
      <w:r>
        <w:rPr>
          <w:lang w:eastAsia="ru-RU"/>
        </w:rPr>
        <w:t xml:space="preserve"> </w:t>
      </w:r>
      <w:r w:rsidRPr="00AD649D">
        <w:t>[</w:t>
      </w:r>
      <w:r>
        <w:fldChar w:fldCharType="begin"/>
      </w:r>
      <w:r>
        <w:instrText xml:space="preserve"> REF _Ref194874570 \r \h  \* MERGEFORMAT </w:instrText>
      </w:r>
      <w:r>
        <w:fldChar w:fldCharType="separate"/>
      </w:r>
      <w:r w:rsidR="003A6C28">
        <w:t>1</w:t>
      </w:r>
      <w:r>
        <w:fldChar w:fldCharType="end"/>
      </w:r>
      <w:r w:rsidRPr="00AD649D">
        <w:t>]</w:t>
      </w:r>
      <w:r w:rsidRPr="00201372">
        <w:rPr>
          <w:lang w:eastAsia="ru-RU"/>
        </w:rPr>
        <w:t>.</w:t>
      </w:r>
    </w:p>
    <w:p w:rsidR="0079230F" w:rsidRDefault="0079230F" w:rsidP="0079230F"/>
    <w:p w:rsidR="0079230F" w:rsidRDefault="0079230F" w:rsidP="0079230F">
      <w:pPr>
        <w:keepNext/>
      </w:pPr>
      <w:r>
        <w:rPr>
          <w:noProof/>
          <w:lang w:eastAsia="ru-RU"/>
        </w:rPr>
        <w:drawing>
          <wp:inline distT="0" distB="0" distL="0" distR="0" wp14:anchorId="2623E500" wp14:editId="4A1505E5">
            <wp:extent cx="5940425" cy="2602401"/>
            <wp:effectExtent l="0" t="0" r="3175" b="7620"/>
            <wp:docPr id="7" name="Рисунок 7" descr="Автоматически генерируется скриншот компьютерной программы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ически генерируется скриншот компьютерной программыDescrip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602401"/>
                    </a:xfrm>
                    <a:prstGeom prst="rect">
                      <a:avLst/>
                    </a:prstGeom>
                    <a:noFill/>
                    <a:ln>
                      <a:noFill/>
                    </a:ln>
                  </pic:spPr>
                </pic:pic>
              </a:graphicData>
            </a:graphic>
          </wp:inline>
        </w:drawing>
      </w:r>
    </w:p>
    <w:p w:rsidR="0079230F" w:rsidRDefault="0079230F" w:rsidP="0079230F">
      <w:pPr>
        <w:pStyle w:val="afff2"/>
      </w:pPr>
      <w:bookmarkStart w:id="19" w:name="_Ref194872845"/>
      <w:r>
        <w:t xml:space="preserve">Рисунок </w:t>
      </w:r>
      <w:fldSimple w:instr=" SEQ Рисунок \* ARABIC ">
        <w:r w:rsidR="003A6C28">
          <w:rPr>
            <w:noProof/>
          </w:rPr>
          <w:t>8</w:t>
        </w:r>
      </w:fldSimple>
      <w:bookmarkEnd w:id="19"/>
      <w:r>
        <w:t xml:space="preserve">. </w:t>
      </w:r>
      <w:r w:rsidRPr="0054488E">
        <w:t>Схема распространения и запуска скриптов ShrinkLocker через GPO</w:t>
      </w:r>
    </w:p>
    <w:p w:rsidR="0079230F" w:rsidRPr="00E558E2" w:rsidRDefault="0079230F" w:rsidP="000615CD">
      <w:pPr>
        <w:pStyle w:val="3"/>
      </w:pPr>
      <w:r w:rsidRPr="00E558E2">
        <w:t>Выводы по результатам анализа инцидента</w:t>
      </w:r>
    </w:p>
    <w:p w:rsidR="0079230F" w:rsidRPr="006F3455" w:rsidRDefault="0079230F" w:rsidP="0079230F">
      <w:pPr>
        <w:pStyle w:val="a4"/>
        <w:rPr>
          <w:lang w:eastAsia="ru-RU"/>
        </w:rPr>
      </w:pPr>
      <w:r w:rsidRPr="006F3455">
        <w:rPr>
          <w:lang w:eastAsia="ru-RU"/>
        </w:rPr>
        <w:t>Анализ атаки с использованием ShrinkLocker, задокументированной компанией Bitdefender в 2024 году, позволяет сделать ряд выводов о характере инцидента, уровне подготовки злоумышленников и особенностях реализации угрозы. Итак, основные выводы:</w:t>
      </w:r>
    </w:p>
    <w:p w:rsidR="0079230F" w:rsidRPr="006F3455" w:rsidRDefault="0079230F" w:rsidP="002D0844">
      <w:pPr>
        <w:pStyle w:val="a0"/>
        <w:numPr>
          <w:ilvl w:val="0"/>
          <w:numId w:val="6"/>
        </w:numPr>
      </w:pPr>
      <w:r w:rsidRPr="006F3455">
        <w:t xml:space="preserve">Атака носила </w:t>
      </w:r>
      <w:r w:rsidRPr="006F3455">
        <w:rPr>
          <w:b/>
          <w:bCs/>
        </w:rPr>
        <w:t>целенаправленный характер</w:t>
      </w:r>
      <w:r w:rsidRPr="006F3455">
        <w:t>. Это подтверждается наличием</w:t>
      </w:r>
      <w:r>
        <w:t xml:space="preserve"> в скрипте</w:t>
      </w:r>
      <w:r w:rsidRPr="006F3455">
        <w:t xml:space="preserve"> проверки доменного имени и конфигурации системы перед </w:t>
      </w:r>
      <w:r w:rsidRPr="006F3455">
        <w:lastRenderedPageBreak/>
        <w:t>выполнением вредоносного кода. Такая избирательность говорит о том, что злоумышленники заранее провели разведку инфраструктуры и подготовили скрипт под конкретную цель</w:t>
      </w:r>
      <w:r>
        <w:t xml:space="preserve"> (организацию)</w:t>
      </w:r>
      <w:r w:rsidRPr="006F3455">
        <w:t>.</w:t>
      </w:r>
    </w:p>
    <w:p w:rsidR="0079230F" w:rsidRPr="00317805" w:rsidRDefault="0079230F" w:rsidP="002D0844">
      <w:pPr>
        <w:pStyle w:val="a0"/>
        <w:numPr>
          <w:ilvl w:val="0"/>
          <w:numId w:val="6"/>
        </w:numPr>
      </w:pPr>
      <w:r w:rsidRPr="00317805">
        <w:t xml:space="preserve">Реализация атаки была построена исключительно на </w:t>
      </w:r>
      <w:r w:rsidRPr="003E399B">
        <w:rPr>
          <w:b/>
        </w:rPr>
        <w:t>использовании встроенных (легитимных) системных механизмов Windows</w:t>
      </w:r>
      <w:r w:rsidRPr="00317805">
        <w:t>, в частности — групповой политики (GPO), планировщика заданий и встроенной утилиты BitLocker. Это позволило обойти большинство традиционных средств защиты, включая антивирусные решения и системы обнаружения вторжений. Атака не сопровождалась загрузкой стороннего вредоносного ПО, что минимизировало цифровые следы.</w:t>
      </w:r>
    </w:p>
    <w:p w:rsidR="0079230F" w:rsidRPr="006C701C" w:rsidRDefault="0079230F" w:rsidP="002D0844">
      <w:pPr>
        <w:pStyle w:val="a0"/>
        <w:numPr>
          <w:ilvl w:val="0"/>
          <w:numId w:val="6"/>
        </w:numPr>
      </w:pPr>
      <w:r w:rsidRPr="006C701C">
        <w:rPr>
          <w:b/>
        </w:rPr>
        <w:t>Выбор BitLocker в качестве инструмента шифрования</w:t>
      </w:r>
      <w:r w:rsidRPr="006C701C">
        <w:t xml:space="preserve"> делает данный случай особенно опасным: так как это встроенное средство Windows с полным доступом к системным ресурсам, его активация не вызывает подозрений у большинства защитных механизмов. Кроме того, удаление ключей восстановления исключает возможность дешифровки данных без участия атакующих.</w:t>
      </w:r>
    </w:p>
    <w:p w:rsidR="0079230F" w:rsidRPr="00FF1A1D" w:rsidRDefault="0079230F" w:rsidP="002D0844">
      <w:pPr>
        <w:pStyle w:val="a0"/>
        <w:numPr>
          <w:ilvl w:val="0"/>
          <w:numId w:val="6"/>
        </w:numPr>
      </w:pPr>
      <w:r w:rsidRPr="00FF1A1D">
        <w:t xml:space="preserve">Важно отметить </w:t>
      </w:r>
      <w:r w:rsidRPr="00FF1A1D">
        <w:rPr>
          <w:b/>
        </w:rPr>
        <w:t>высокий уровень автоматизации атаки</w:t>
      </w:r>
      <w:r w:rsidRPr="00FF1A1D">
        <w:t>. Использование GPO для массового развертывания задач, отложенное выполнение скриптов и скрытное копирование файлов на локальные машины свидетельствуют о том, что сценарий был рассчитан на стабильную работу без необходимости ручного вмешательства и максимальную незаметность.</w:t>
      </w:r>
    </w:p>
    <w:p w:rsidR="0079230F" w:rsidRDefault="0079230F" w:rsidP="002D0844">
      <w:pPr>
        <w:pStyle w:val="a0"/>
        <w:numPr>
          <w:ilvl w:val="0"/>
          <w:numId w:val="6"/>
        </w:numPr>
      </w:pPr>
      <w:r w:rsidRPr="00685B4D">
        <w:t xml:space="preserve">Таким образом, инцидент с ShrinkLocker представляет собой </w:t>
      </w:r>
      <w:r w:rsidRPr="00F67474">
        <w:rPr>
          <w:b/>
        </w:rPr>
        <w:t>пример современной</w:t>
      </w:r>
      <w:r w:rsidRPr="00F67474">
        <w:t>, малозаметной и технологически грамотной атаки</w:t>
      </w:r>
      <w:r w:rsidRPr="00685B4D">
        <w:t xml:space="preserve">, </w:t>
      </w:r>
      <w:r w:rsidRPr="00F67474">
        <w:rPr>
          <w:b/>
        </w:rPr>
        <w:t>использующей системные инструменты</w:t>
      </w:r>
      <w:r w:rsidRPr="00685B4D">
        <w:t xml:space="preserve"> против самой системы. Это подчёркивает необходимость не только внедрения технических средств защиты, но и мониторинга действий, которые на первый взгляд могут выглядеть легитимными.</w:t>
      </w:r>
    </w:p>
    <w:p w:rsidR="00CD78D1" w:rsidRPr="00E307E8" w:rsidRDefault="00CD78D1" w:rsidP="00CD78D1">
      <w:pPr>
        <w:pStyle w:val="20"/>
        <w:rPr>
          <w:lang w:val="ru-RU"/>
        </w:rPr>
      </w:pPr>
      <w:bookmarkStart w:id="20" w:name="_Toc198738521"/>
      <w:r w:rsidRPr="00E307E8">
        <w:rPr>
          <w:lang w:val="ru-RU"/>
        </w:rPr>
        <w:lastRenderedPageBreak/>
        <w:t>Выполнение базового задания: разработка сайта</w:t>
      </w:r>
      <w:bookmarkEnd w:id="20"/>
    </w:p>
    <w:p w:rsidR="00FC1049" w:rsidRDefault="00FC1049" w:rsidP="000615CD">
      <w:pPr>
        <w:pStyle w:val="3"/>
      </w:pPr>
      <w:r w:rsidRPr="00FC1049">
        <w:t>Создание репозитория на GitHub и освоение Git</w:t>
      </w:r>
    </w:p>
    <w:p w:rsidR="00FC1049" w:rsidRDefault="00FC1049" w:rsidP="00EF1446">
      <w:pPr>
        <w:pStyle w:val="a4"/>
      </w:pPr>
      <w:r>
        <w:t>Разработка</w:t>
      </w:r>
      <w:r w:rsidRPr="00FC1049">
        <w:t xml:space="preserve"> началась с создания удаленного репозитория на платформе GitHub, что обеспечило удобство работы над проектом и возможность отслеживания изменений. Репозиторий был создан с рекомендованной структурой, включая отдельные папки для исходного кода сайта, документации и других материалов.</w:t>
      </w:r>
    </w:p>
    <w:p w:rsidR="00FC1049" w:rsidRDefault="00FC1049" w:rsidP="00FC1049">
      <w:pPr>
        <w:pStyle w:val="a0"/>
        <w:numPr>
          <w:ilvl w:val="0"/>
          <w:numId w:val="0"/>
        </w:numPr>
        <w:ind w:left="720"/>
      </w:pPr>
      <w:r w:rsidRPr="00FC1049">
        <w:t>Для работы с Git были освоены основные команды:</w:t>
      </w:r>
    </w:p>
    <w:p w:rsidR="00FC1049" w:rsidRPr="00A406F5" w:rsidRDefault="00FC1049" w:rsidP="00BB5F13">
      <w:pPr>
        <w:pStyle w:val="a0"/>
        <w:numPr>
          <w:ilvl w:val="0"/>
          <w:numId w:val="25"/>
        </w:numPr>
      </w:pPr>
      <w:r w:rsidRPr="00A406F5">
        <w:t>git clone – для клонирования удаленного репозитория на локальный компьютер.</w:t>
      </w:r>
    </w:p>
    <w:p w:rsidR="00FC1049" w:rsidRPr="00A406F5" w:rsidRDefault="00FC1049" w:rsidP="00BB5F13">
      <w:pPr>
        <w:pStyle w:val="a0"/>
        <w:numPr>
          <w:ilvl w:val="0"/>
          <w:numId w:val="25"/>
        </w:numPr>
      </w:pPr>
      <w:r w:rsidRPr="00A406F5">
        <w:t>git commit – для сохранения изменений в локальном репозитории с понятными сообщениями, отражающими суть каждого изменения.</w:t>
      </w:r>
    </w:p>
    <w:p w:rsidR="00FC1049" w:rsidRPr="00A406F5" w:rsidRDefault="00FC1049" w:rsidP="00BB5F13">
      <w:pPr>
        <w:pStyle w:val="a0"/>
        <w:numPr>
          <w:ilvl w:val="0"/>
          <w:numId w:val="25"/>
        </w:numPr>
      </w:pPr>
      <w:r w:rsidRPr="00A406F5">
        <w:t>git push – для отправки изменений на удаленный репозиторий GitHub.</w:t>
      </w:r>
    </w:p>
    <w:p w:rsidR="00FC1049" w:rsidRPr="00A406F5" w:rsidRDefault="00FC1049" w:rsidP="00BB5F13">
      <w:pPr>
        <w:pStyle w:val="a0"/>
        <w:numPr>
          <w:ilvl w:val="0"/>
          <w:numId w:val="25"/>
        </w:numPr>
      </w:pPr>
      <w:r w:rsidRPr="00A406F5">
        <w:t>branching (ветвление) - для создания отдельных веток, что позволило работать над разными аспектами проекта независимо и избегать конфликтов при объединении изменений.</w:t>
      </w:r>
    </w:p>
    <w:p w:rsidR="00FC1049" w:rsidRDefault="00FC1049" w:rsidP="000615CD">
      <w:pPr>
        <w:pStyle w:val="3"/>
      </w:pPr>
      <w:r w:rsidRPr="00FC1049">
        <w:t>Инициализация проекта на Hugo</w:t>
      </w:r>
    </w:p>
    <w:p w:rsidR="00FC1049" w:rsidRDefault="00FC1049" w:rsidP="0088371D">
      <w:pPr>
        <w:pStyle w:val="a4"/>
      </w:pPr>
      <w:r w:rsidRPr="00FC1049">
        <w:t>8 апреля был инициализирован проект на основе генератора статических сайтов Hugo Extended. Этот инструмент был выбран за его высокую скорость и простоту использования. Создана базовая структура проекта, включающая папки для контента, статических файлов (изображений и стилей) и конфигурационный файл config.toml, где задавались основные параметры сайта.</w:t>
      </w:r>
    </w:p>
    <w:p w:rsidR="00FC1049" w:rsidRDefault="00FC1049" w:rsidP="000615CD">
      <w:pPr>
        <w:pStyle w:val="3"/>
      </w:pPr>
      <w:r w:rsidRPr="00FC1049">
        <w:t>Выбор и настройка темы</w:t>
      </w:r>
    </w:p>
    <w:p w:rsidR="00FC1049" w:rsidRDefault="00FC1049" w:rsidP="00F16D9A">
      <w:pPr>
        <w:pStyle w:val="a4"/>
      </w:pPr>
      <w:r w:rsidRPr="00FC1049">
        <w:t xml:space="preserve">9 апреля была выбрана подходящая тема для сайта из списка тем Hugo. Тема была подключена к проекту, после чего проведена ее настройка. Изменения </w:t>
      </w:r>
      <w:r w:rsidRPr="00FC1049">
        <w:lastRenderedPageBreak/>
        <w:t>коснулись конфигурационного файла, где указывались параметры темы, цветовая схема, типография и другие визуальные элементы. Это позволило создать основу для дальнейшего наполнения сайта.</w:t>
      </w:r>
    </w:p>
    <w:p w:rsidR="00FC1049" w:rsidRDefault="00FC1049" w:rsidP="000615CD">
      <w:pPr>
        <w:pStyle w:val="3"/>
      </w:pPr>
      <w:r w:rsidRPr="00FC1049">
        <w:t>Создание основных разделов сайта</w:t>
      </w:r>
    </w:p>
    <w:p w:rsidR="00FC1049" w:rsidRDefault="00FC1049" w:rsidP="00FC1049">
      <w:pPr>
        <w:pStyle w:val="a0"/>
        <w:numPr>
          <w:ilvl w:val="0"/>
          <w:numId w:val="0"/>
        </w:numPr>
        <w:ind w:left="720"/>
      </w:pPr>
      <w:r w:rsidRPr="00FC1049">
        <w:t>С 10 по 11 апреля были созданы основные разделы сайта:</w:t>
      </w:r>
    </w:p>
    <w:p w:rsidR="00FC1049" w:rsidRDefault="00FC1049" w:rsidP="00BB5F13">
      <w:pPr>
        <w:pStyle w:val="a0"/>
        <w:numPr>
          <w:ilvl w:val="0"/>
          <w:numId w:val="24"/>
        </w:numPr>
      </w:pPr>
      <w:r w:rsidRPr="00F16D9A">
        <w:t>Главная страница – с общим представлением проекта</w:t>
      </w:r>
      <w:r w:rsidR="003B48EB">
        <w:t xml:space="preserve"> </w:t>
      </w:r>
      <w:r w:rsidR="003B48EB" w:rsidRPr="003B48EB">
        <w:t>(</w:t>
      </w:r>
      <w:r w:rsidR="003B48EB">
        <w:t>см. </w:t>
      </w:r>
      <w:r w:rsidR="003B48EB">
        <w:fldChar w:fldCharType="begin"/>
      </w:r>
      <w:r w:rsidR="003B48EB">
        <w:instrText xml:space="preserve"> REF  _Ref197986333 \* Lower \h </w:instrText>
      </w:r>
      <w:r w:rsidR="003B48EB">
        <w:fldChar w:fldCharType="separate"/>
      </w:r>
      <w:r w:rsidR="003A6C28">
        <w:t xml:space="preserve">рисунок </w:t>
      </w:r>
      <w:r w:rsidR="003A6C28">
        <w:rPr>
          <w:noProof/>
        </w:rPr>
        <w:t>9</w:t>
      </w:r>
      <w:r w:rsidR="003B48EB">
        <w:fldChar w:fldCharType="end"/>
      </w:r>
      <w:r w:rsidR="003B48EB" w:rsidRPr="003B48EB">
        <w:t>)</w:t>
      </w:r>
      <w:r w:rsidRPr="00F16D9A">
        <w:t>.</w:t>
      </w:r>
    </w:p>
    <w:p w:rsidR="003B48EB" w:rsidRDefault="003B48EB" w:rsidP="003B48EB">
      <w:pPr>
        <w:pStyle w:val="afff1"/>
        <w:jc w:val="center"/>
      </w:pPr>
      <w:r>
        <w:rPr>
          <w:noProof/>
          <w:lang w:eastAsia="ru-RU"/>
        </w:rPr>
        <w:drawing>
          <wp:inline distT="0" distB="0" distL="0" distR="0" wp14:anchorId="238FF451" wp14:editId="649C7DE6">
            <wp:extent cx="4886605" cy="261490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0440136697655598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689" cy="2619770"/>
                    </a:xfrm>
                    <a:prstGeom prst="rect">
                      <a:avLst/>
                    </a:prstGeom>
                  </pic:spPr>
                </pic:pic>
              </a:graphicData>
            </a:graphic>
          </wp:inline>
        </w:drawing>
      </w:r>
    </w:p>
    <w:p w:rsidR="003B48EB" w:rsidRDefault="003B48EB" w:rsidP="003B48EB">
      <w:pPr>
        <w:pStyle w:val="afff2"/>
      </w:pPr>
      <w:bookmarkStart w:id="21" w:name="_Ref197986333"/>
      <w:r>
        <w:t xml:space="preserve">Рисунок </w:t>
      </w:r>
      <w:fldSimple w:instr=" SEQ Рисунок \* ARABIC ">
        <w:r w:rsidR="003A6C28">
          <w:rPr>
            <w:noProof/>
          </w:rPr>
          <w:t>9</w:t>
        </w:r>
      </w:fldSimple>
      <w:bookmarkEnd w:id="21"/>
      <w:r>
        <w:t>. Главная страница сайта</w:t>
      </w:r>
    </w:p>
    <w:p w:rsidR="00FC1049" w:rsidRDefault="00FC1049" w:rsidP="00BB5F13">
      <w:pPr>
        <w:pStyle w:val="a0"/>
        <w:numPr>
          <w:ilvl w:val="0"/>
          <w:numId w:val="24"/>
        </w:numPr>
      </w:pPr>
      <w:r w:rsidRPr="00F16D9A">
        <w:t xml:space="preserve">Раздел "О проекте" – с информацией о целях и задачах </w:t>
      </w:r>
      <w:r w:rsidR="00115803">
        <w:t>проекта</w:t>
      </w:r>
      <w:r w:rsidR="00BE38A3">
        <w:t xml:space="preserve"> </w:t>
      </w:r>
      <w:r w:rsidR="00BE38A3" w:rsidRPr="003B48EB">
        <w:t>(</w:t>
      </w:r>
      <w:r w:rsidR="00BE38A3">
        <w:t>см. </w:t>
      </w:r>
      <w:r w:rsidR="00BE38A3">
        <w:fldChar w:fldCharType="begin"/>
      </w:r>
      <w:r w:rsidR="00BE38A3">
        <w:instrText xml:space="preserve"> REF  _Ref197986451 \* Lower \h </w:instrText>
      </w:r>
      <w:r w:rsidR="00BE38A3">
        <w:fldChar w:fldCharType="separate"/>
      </w:r>
      <w:r w:rsidR="003A6C28">
        <w:t xml:space="preserve">рисунок </w:t>
      </w:r>
      <w:r w:rsidR="003A6C28">
        <w:rPr>
          <w:noProof/>
        </w:rPr>
        <w:t>10</w:t>
      </w:r>
      <w:r w:rsidR="00BE38A3">
        <w:fldChar w:fldCharType="end"/>
      </w:r>
      <w:r w:rsidR="00BE38A3" w:rsidRPr="003B48EB">
        <w:t>)</w:t>
      </w:r>
      <w:r w:rsidRPr="00F16D9A">
        <w:t>.</w:t>
      </w:r>
    </w:p>
    <w:p w:rsidR="00115803" w:rsidRDefault="00115803" w:rsidP="00115803">
      <w:pPr>
        <w:pStyle w:val="afff1"/>
        <w:keepNext/>
        <w:jc w:val="center"/>
      </w:pPr>
      <w:r>
        <w:rPr>
          <w:noProof/>
          <w:lang w:eastAsia="ru-RU"/>
        </w:rPr>
        <w:drawing>
          <wp:inline distT="0" distB="0" distL="0" distR="0" wp14:anchorId="6296BC6A" wp14:editId="4BC722DF">
            <wp:extent cx="4695871" cy="25167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20440136697655598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4462" cy="2521345"/>
                    </a:xfrm>
                    <a:prstGeom prst="rect">
                      <a:avLst/>
                    </a:prstGeom>
                  </pic:spPr>
                </pic:pic>
              </a:graphicData>
            </a:graphic>
          </wp:inline>
        </w:drawing>
      </w:r>
    </w:p>
    <w:p w:rsidR="00115803" w:rsidRDefault="00115803" w:rsidP="00115803">
      <w:pPr>
        <w:pStyle w:val="afff2"/>
      </w:pPr>
      <w:bookmarkStart w:id="22" w:name="_Ref197986451"/>
      <w:r>
        <w:t xml:space="preserve">Рисунок </w:t>
      </w:r>
      <w:fldSimple w:instr=" SEQ Рисунок \* ARABIC ">
        <w:r w:rsidR="003A6C28">
          <w:rPr>
            <w:noProof/>
          </w:rPr>
          <w:t>10</w:t>
        </w:r>
      </w:fldSimple>
      <w:bookmarkEnd w:id="22"/>
      <w:r>
        <w:t>. Страница «О проекте»</w:t>
      </w:r>
    </w:p>
    <w:p w:rsidR="00FC1049" w:rsidRDefault="00FC1049" w:rsidP="00BB5F13">
      <w:pPr>
        <w:pStyle w:val="a0"/>
        <w:numPr>
          <w:ilvl w:val="0"/>
          <w:numId w:val="24"/>
        </w:numPr>
      </w:pPr>
      <w:r w:rsidRPr="00F16D9A">
        <w:lastRenderedPageBreak/>
        <w:t>Раздел "Участники" – с информацией о</w:t>
      </w:r>
      <w:r w:rsidR="00BE38A3">
        <w:t>б участниках проекта (см. </w:t>
      </w:r>
      <w:r w:rsidR="00BE38A3">
        <w:fldChar w:fldCharType="begin"/>
      </w:r>
      <w:r w:rsidR="00BE38A3">
        <w:instrText xml:space="preserve"> REF  _Ref197986590 \* Lower \h </w:instrText>
      </w:r>
      <w:r w:rsidR="00BE38A3">
        <w:fldChar w:fldCharType="separate"/>
      </w:r>
      <w:r w:rsidR="003A6C28">
        <w:t xml:space="preserve">рисунок </w:t>
      </w:r>
      <w:r w:rsidR="003A6C28">
        <w:rPr>
          <w:noProof/>
        </w:rPr>
        <w:t>11</w:t>
      </w:r>
      <w:r w:rsidR="00BE38A3">
        <w:fldChar w:fldCharType="end"/>
      </w:r>
      <w:r w:rsidR="00BE38A3">
        <w:t>)</w:t>
      </w:r>
      <w:r w:rsidRPr="00F16D9A">
        <w:t>.</w:t>
      </w:r>
    </w:p>
    <w:p w:rsidR="00BE38A3" w:rsidRDefault="00BE38A3" w:rsidP="00BE38A3">
      <w:pPr>
        <w:pStyle w:val="afff1"/>
        <w:keepNext/>
        <w:jc w:val="center"/>
      </w:pPr>
      <w:r>
        <w:rPr>
          <w:noProof/>
          <w:lang w:eastAsia="ru-RU"/>
        </w:rPr>
        <w:drawing>
          <wp:inline distT="0" distB="0" distL="0" distR="0" wp14:anchorId="3191A239" wp14:editId="3B093D0C">
            <wp:extent cx="4780019" cy="2542996"/>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20440136697655599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1500" cy="2549104"/>
                    </a:xfrm>
                    <a:prstGeom prst="rect">
                      <a:avLst/>
                    </a:prstGeom>
                  </pic:spPr>
                </pic:pic>
              </a:graphicData>
            </a:graphic>
          </wp:inline>
        </w:drawing>
      </w:r>
    </w:p>
    <w:p w:rsidR="00BE38A3" w:rsidRDefault="00BE38A3" w:rsidP="00BE38A3">
      <w:pPr>
        <w:pStyle w:val="afff2"/>
      </w:pPr>
      <w:bookmarkStart w:id="23" w:name="_Ref197986590"/>
      <w:r>
        <w:t xml:space="preserve">Рисунок </w:t>
      </w:r>
      <w:fldSimple w:instr=" SEQ Рисунок \* ARABIC ">
        <w:r w:rsidR="003A6C28">
          <w:rPr>
            <w:noProof/>
          </w:rPr>
          <w:t>11</w:t>
        </w:r>
      </w:fldSimple>
      <w:bookmarkEnd w:id="23"/>
      <w:r>
        <w:t>. Страница с перечнем участников проекта</w:t>
      </w:r>
    </w:p>
    <w:p w:rsidR="00FC1049" w:rsidRDefault="00BE38A3" w:rsidP="00BB5F13">
      <w:pPr>
        <w:pStyle w:val="a0"/>
        <w:numPr>
          <w:ilvl w:val="0"/>
          <w:numId w:val="24"/>
        </w:numPr>
      </w:pPr>
      <w:r>
        <w:t>Журнал</w:t>
      </w:r>
      <w:r w:rsidR="00FC1049" w:rsidRPr="00F16D9A">
        <w:t xml:space="preserve"> – для </w:t>
      </w:r>
      <w:r w:rsidR="008A0442">
        <w:t>отслеживания хода проекта (см. </w:t>
      </w:r>
      <w:r w:rsidR="00782AA1">
        <w:fldChar w:fldCharType="begin"/>
      </w:r>
      <w:r w:rsidR="00782AA1">
        <w:instrText xml:space="preserve"> REF  _Ref197986751 \* Lower \h </w:instrText>
      </w:r>
      <w:r w:rsidR="00782AA1">
        <w:fldChar w:fldCharType="separate"/>
      </w:r>
      <w:r w:rsidR="003A6C28">
        <w:t xml:space="preserve">рисунок </w:t>
      </w:r>
      <w:r w:rsidR="003A6C28">
        <w:rPr>
          <w:noProof/>
        </w:rPr>
        <w:t>12</w:t>
      </w:r>
      <w:r w:rsidR="00782AA1">
        <w:fldChar w:fldCharType="end"/>
      </w:r>
      <w:r w:rsidR="008A0442">
        <w:t>)</w:t>
      </w:r>
      <w:r w:rsidR="00FC1049" w:rsidRPr="00F16D9A">
        <w:t>.</w:t>
      </w:r>
    </w:p>
    <w:p w:rsidR="008A0442" w:rsidRDefault="008A0442" w:rsidP="008A0442">
      <w:pPr>
        <w:pStyle w:val="afff1"/>
        <w:keepNext/>
        <w:jc w:val="center"/>
      </w:pPr>
      <w:r>
        <w:rPr>
          <w:noProof/>
          <w:lang w:eastAsia="ru-RU"/>
        </w:rPr>
        <w:drawing>
          <wp:inline distT="0" distB="0" distL="0" distR="0" wp14:anchorId="6C77D51E" wp14:editId="4C37BEFB">
            <wp:extent cx="4833313" cy="2590403"/>
            <wp:effectExtent l="0" t="0" r="571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0440136697655599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3195" cy="2601059"/>
                    </a:xfrm>
                    <a:prstGeom prst="rect">
                      <a:avLst/>
                    </a:prstGeom>
                  </pic:spPr>
                </pic:pic>
              </a:graphicData>
            </a:graphic>
          </wp:inline>
        </w:drawing>
      </w:r>
    </w:p>
    <w:p w:rsidR="00BE38A3" w:rsidRDefault="008A0442" w:rsidP="008A0442">
      <w:pPr>
        <w:pStyle w:val="afff2"/>
      </w:pPr>
      <w:bookmarkStart w:id="24" w:name="_Ref197986751"/>
      <w:r>
        <w:t xml:space="preserve">Рисунок </w:t>
      </w:r>
      <w:fldSimple w:instr=" SEQ Рисунок \* ARABIC ">
        <w:r w:rsidR="003A6C28">
          <w:rPr>
            <w:noProof/>
          </w:rPr>
          <w:t>12</w:t>
        </w:r>
      </w:fldSimple>
      <w:bookmarkEnd w:id="24"/>
      <w:r>
        <w:t>. Страница «Журнал»</w:t>
      </w:r>
    </w:p>
    <w:p w:rsidR="00FC1049" w:rsidRDefault="00FC1049" w:rsidP="00BB5F13">
      <w:pPr>
        <w:pStyle w:val="a0"/>
        <w:numPr>
          <w:ilvl w:val="0"/>
          <w:numId w:val="24"/>
        </w:numPr>
      </w:pPr>
      <w:r w:rsidRPr="00F16D9A">
        <w:t>Ресурсы – раздел со ссылками на полезные материалы и документацию.</w:t>
      </w:r>
    </w:p>
    <w:p w:rsidR="00DF0D38" w:rsidRDefault="00DF0D38" w:rsidP="00DF0D38">
      <w:pPr>
        <w:pStyle w:val="afff1"/>
        <w:jc w:val="center"/>
      </w:pPr>
      <w:r>
        <w:rPr>
          <w:noProof/>
          <w:lang w:eastAsia="ru-RU"/>
        </w:rPr>
        <w:lastRenderedPageBreak/>
        <w:drawing>
          <wp:inline distT="0" distB="0" distL="0" distR="0" wp14:anchorId="11A6905B" wp14:editId="3DFCBF7C">
            <wp:extent cx="4342453" cy="231020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0440136697655598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0615" cy="2314550"/>
                    </a:xfrm>
                    <a:prstGeom prst="rect">
                      <a:avLst/>
                    </a:prstGeom>
                  </pic:spPr>
                </pic:pic>
              </a:graphicData>
            </a:graphic>
          </wp:inline>
        </w:drawing>
      </w:r>
    </w:p>
    <w:p w:rsidR="00DF0D38" w:rsidRDefault="00DF0D38" w:rsidP="00DF0D38">
      <w:pPr>
        <w:pStyle w:val="afff2"/>
      </w:pPr>
      <w:r>
        <w:t xml:space="preserve">Рисунок </w:t>
      </w:r>
      <w:fldSimple w:instr=" SEQ Рисунок \* ARABIC ">
        <w:r w:rsidR="003A6C28">
          <w:rPr>
            <w:noProof/>
          </w:rPr>
          <w:t>13</w:t>
        </w:r>
      </w:fldSimple>
      <w:r>
        <w:t xml:space="preserve">. Раздел сайта </w:t>
      </w:r>
      <w:r w:rsidR="00BE38A3">
        <w:t>«</w:t>
      </w:r>
      <w:r>
        <w:t>Ресурсы</w:t>
      </w:r>
      <w:r w:rsidR="00BE38A3">
        <w:t>»</w:t>
      </w:r>
    </w:p>
    <w:p w:rsidR="00FC1049" w:rsidRDefault="00FC1049" w:rsidP="00BB5F13">
      <w:pPr>
        <w:pStyle w:val="a0"/>
        <w:numPr>
          <w:ilvl w:val="0"/>
          <w:numId w:val="24"/>
        </w:numPr>
      </w:pPr>
      <w:r w:rsidRPr="00F16D9A">
        <w:t>Контент каждого раздела был создан с использованием языка разметки Markdown, что упрощало форматирование текста и добавление изображений.</w:t>
      </w:r>
    </w:p>
    <w:p w:rsidR="00FC1049" w:rsidRDefault="00FC1049" w:rsidP="000615CD">
      <w:pPr>
        <w:pStyle w:val="3"/>
      </w:pPr>
      <w:r w:rsidRPr="00FC1049">
        <w:t>Наполнение контентом и графикой</w:t>
      </w:r>
    </w:p>
    <w:p w:rsidR="00FC1049" w:rsidRDefault="00FC1049" w:rsidP="00F16D9A">
      <w:pPr>
        <w:pStyle w:val="a4"/>
      </w:pPr>
      <w:r w:rsidRPr="00FC1049">
        <w:t>С 12 по 14 апреля сайт был наполнен текстовыми материалами, описывающими проект, его участников и этапы работы. Дополнительно была собрана графика: изображения для оформления страниц, иллюстрации для разделов, которые улучшили визуальную привлекательность сайта. Все изображения были оптимизированы для веб-публикации, что положительно сказалось на скорости загрузки страниц.</w:t>
      </w:r>
    </w:p>
    <w:p w:rsidR="00FC1049" w:rsidRDefault="00FC1049" w:rsidP="000615CD">
      <w:pPr>
        <w:pStyle w:val="3"/>
      </w:pPr>
      <w:r w:rsidRPr="00FC1049">
        <w:t>Стилизация и улучшение внешнего вида</w:t>
      </w:r>
    </w:p>
    <w:p w:rsidR="00FC1049" w:rsidRDefault="00FC1049" w:rsidP="00383804">
      <w:pPr>
        <w:pStyle w:val="a4"/>
      </w:pPr>
      <w:r w:rsidRPr="00FC1049">
        <w:t>С 17 по 18 апреля был завершен этап стилизации сайта. На основе CSS были доработаны визуальные элементы:</w:t>
      </w:r>
    </w:p>
    <w:p w:rsidR="00FC1049" w:rsidRPr="00F16D9A" w:rsidRDefault="00FC1049" w:rsidP="00BB5F13">
      <w:pPr>
        <w:pStyle w:val="a0"/>
        <w:numPr>
          <w:ilvl w:val="0"/>
          <w:numId w:val="23"/>
        </w:numPr>
      </w:pPr>
      <w:r w:rsidRPr="00F16D9A">
        <w:t>Изменены шрифты и их размеры для улучшения читаемости.</w:t>
      </w:r>
    </w:p>
    <w:p w:rsidR="00FC1049" w:rsidRPr="00F16D9A" w:rsidRDefault="00FC1049" w:rsidP="00F16D9A">
      <w:pPr>
        <w:pStyle w:val="a0"/>
      </w:pPr>
      <w:r w:rsidRPr="00F16D9A">
        <w:t>Настроены цвета и фоны разделов, что придало сайту единый стиль.</w:t>
      </w:r>
    </w:p>
    <w:p w:rsidR="00FC1049" w:rsidRDefault="00FC1049" w:rsidP="00F16D9A">
      <w:pPr>
        <w:pStyle w:val="a0"/>
      </w:pPr>
      <w:r w:rsidRPr="00F16D9A">
        <w:t>Обеспечена адаптивность сайта, что позволило корректно отображать его на устройствах с разным размером экрана</w:t>
      </w:r>
      <w:r w:rsidR="00E332C5">
        <w:t xml:space="preserve"> </w:t>
      </w:r>
      <w:r w:rsidR="00E332C5" w:rsidRPr="00E332C5">
        <w:t>(</w:t>
      </w:r>
      <w:r w:rsidR="00E332C5">
        <w:t>см. </w:t>
      </w:r>
      <w:r w:rsidR="00E332C5">
        <w:fldChar w:fldCharType="begin"/>
      </w:r>
      <w:r w:rsidR="00E332C5">
        <w:instrText xml:space="preserve"> REF  _Ref197985646 \* Lower \h </w:instrText>
      </w:r>
      <w:r w:rsidR="00E332C5">
        <w:fldChar w:fldCharType="separate"/>
      </w:r>
      <w:r w:rsidR="003A6C28">
        <w:t xml:space="preserve">рисунок </w:t>
      </w:r>
      <w:r w:rsidR="003A6C28">
        <w:rPr>
          <w:noProof/>
        </w:rPr>
        <w:t>14</w:t>
      </w:r>
      <w:r w:rsidR="00E332C5">
        <w:fldChar w:fldCharType="end"/>
      </w:r>
      <w:r w:rsidR="00E332C5">
        <w:t xml:space="preserve"> и </w:t>
      </w:r>
      <w:r w:rsidR="00E332C5">
        <w:fldChar w:fldCharType="begin"/>
      </w:r>
      <w:r w:rsidR="00E332C5">
        <w:instrText xml:space="preserve"> REF  _Ref197985650 \* Lower \h </w:instrText>
      </w:r>
      <w:r w:rsidR="00E332C5">
        <w:fldChar w:fldCharType="separate"/>
      </w:r>
      <w:r w:rsidR="003A6C28">
        <w:t xml:space="preserve">рисунок </w:t>
      </w:r>
      <w:r w:rsidR="003A6C28">
        <w:rPr>
          <w:noProof/>
        </w:rPr>
        <w:t>15</w:t>
      </w:r>
      <w:r w:rsidR="00E332C5">
        <w:fldChar w:fldCharType="end"/>
      </w:r>
      <w:r w:rsidR="00E332C5" w:rsidRPr="00E332C5">
        <w:t>)</w:t>
      </w:r>
      <w:r w:rsidRPr="00F16D9A">
        <w:t>.</w:t>
      </w:r>
    </w:p>
    <w:p w:rsidR="00361533" w:rsidRDefault="00361533" w:rsidP="00361533">
      <w:pPr>
        <w:pStyle w:val="afff1"/>
        <w:jc w:val="center"/>
      </w:pPr>
      <w:r>
        <w:rPr>
          <w:noProof/>
          <w:lang w:eastAsia="ru-RU"/>
        </w:rPr>
        <w:lastRenderedPageBreak/>
        <w:drawing>
          <wp:inline distT="0" distB="0" distL="0" distR="0" wp14:anchorId="244ADC61" wp14:editId="66F53107">
            <wp:extent cx="4342453" cy="2310208"/>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0440136697655598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0615" cy="2314550"/>
                    </a:xfrm>
                    <a:prstGeom prst="rect">
                      <a:avLst/>
                    </a:prstGeom>
                  </pic:spPr>
                </pic:pic>
              </a:graphicData>
            </a:graphic>
          </wp:inline>
        </w:drawing>
      </w:r>
    </w:p>
    <w:p w:rsidR="00361533" w:rsidRDefault="00361533" w:rsidP="00361533">
      <w:pPr>
        <w:pStyle w:val="afff2"/>
      </w:pPr>
      <w:bookmarkStart w:id="25" w:name="_Ref197985646"/>
      <w:r>
        <w:t xml:space="preserve">Рисунок </w:t>
      </w:r>
      <w:fldSimple w:instr=" SEQ Рисунок \* ARABIC ">
        <w:r w:rsidR="003A6C28">
          <w:rPr>
            <w:noProof/>
          </w:rPr>
          <w:t>14</w:t>
        </w:r>
      </w:fldSimple>
      <w:bookmarkEnd w:id="25"/>
      <w:r>
        <w:t>. Страница с экрана компьютера</w:t>
      </w:r>
    </w:p>
    <w:p w:rsidR="00361533" w:rsidRDefault="00361533" w:rsidP="00361533">
      <w:pPr>
        <w:pStyle w:val="afff1"/>
        <w:keepNext/>
        <w:jc w:val="center"/>
      </w:pPr>
      <w:r>
        <w:rPr>
          <w:noProof/>
          <w:lang w:eastAsia="ru-RU"/>
        </w:rPr>
        <w:drawing>
          <wp:inline distT="0" distB="0" distL="0" distR="0" wp14:anchorId="6766D7CC" wp14:editId="6F71896B">
            <wp:extent cx="2529705" cy="5123760"/>
            <wp:effectExtent l="0" t="0" r="444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440136697655599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0068" cy="5185258"/>
                    </a:xfrm>
                    <a:prstGeom prst="rect">
                      <a:avLst/>
                    </a:prstGeom>
                  </pic:spPr>
                </pic:pic>
              </a:graphicData>
            </a:graphic>
          </wp:inline>
        </w:drawing>
      </w:r>
    </w:p>
    <w:p w:rsidR="00361533" w:rsidRDefault="00361533" w:rsidP="00361533">
      <w:pPr>
        <w:pStyle w:val="afff2"/>
      </w:pPr>
      <w:bookmarkStart w:id="26" w:name="_Ref197985650"/>
      <w:r>
        <w:t xml:space="preserve">Рисунок </w:t>
      </w:r>
      <w:fldSimple w:instr=" SEQ Рисунок \* ARABIC ">
        <w:r w:rsidR="003A6C28">
          <w:rPr>
            <w:noProof/>
          </w:rPr>
          <w:t>15</w:t>
        </w:r>
      </w:fldSimple>
      <w:bookmarkEnd w:id="26"/>
      <w:r>
        <w:t>. Страница с экрана мобильного телефона</w:t>
      </w:r>
    </w:p>
    <w:p w:rsidR="00FC1049" w:rsidRDefault="00FC1049" w:rsidP="000615CD">
      <w:pPr>
        <w:pStyle w:val="3"/>
      </w:pPr>
      <w:r w:rsidRPr="00FC1049">
        <w:lastRenderedPageBreak/>
        <w:t>Тестирование и исправление ошибок</w:t>
      </w:r>
    </w:p>
    <w:p w:rsidR="00FC1049" w:rsidRDefault="00FC1049" w:rsidP="00FC1049">
      <w:pPr>
        <w:pStyle w:val="a4"/>
      </w:pPr>
      <w:r w:rsidRPr="00FC1049">
        <w:t>19 и 20 апреля сайт был протестирован на различных устройствах и в разных браузерах. Проверялась корректность отображения всех разделов, работоспособность ссылок и функциональность навигации. Были выявлены и устранены мелкие ошибки, связанные с отображением элементов на мобильных устройствах.</w:t>
      </w:r>
    </w:p>
    <w:p w:rsidR="00FC1049" w:rsidRDefault="00FC1049" w:rsidP="000615CD">
      <w:pPr>
        <w:pStyle w:val="3"/>
      </w:pPr>
      <w:r w:rsidRPr="00FC1049">
        <w:t>Публикация на GitHub Pages</w:t>
      </w:r>
    </w:p>
    <w:p w:rsidR="00FC1049" w:rsidRDefault="00FC1049" w:rsidP="00FC1049">
      <w:pPr>
        <w:pStyle w:val="a4"/>
      </w:pPr>
      <w:r w:rsidRPr="00FC1049">
        <w:t xml:space="preserve">21 апреля завершенный сайт был собран и опубликован с помощью </w:t>
      </w:r>
      <w:r w:rsidRPr="00FC1049">
        <w:rPr>
          <w:lang w:val="en-US"/>
        </w:rPr>
        <w:t>GitHub</w:t>
      </w:r>
      <w:r w:rsidRPr="00FC1049">
        <w:t xml:space="preserve"> </w:t>
      </w:r>
      <w:r w:rsidRPr="00FC1049">
        <w:rPr>
          <w:lang w:val="en-US"/>
        </w:rPr>
        <w:t>Pages</w:t>
      </w:r>
      <w:r w:rsidR="00FD361C" w:rsidRPr="00FD361C">
        <w:t xml:space="preserve"> </w:t>
      </w:r>
      <w:r w:rsidR="00FD361C">
        <w:t>(см. </w:t>
      </w:r>
      <w:r w:rsidR="00FD361C">
        <w:fldChar w:fldCharType="begin"/>
      </w:r>
      <w:r w:rsidR="00FD361C">
        <w:instrText xml:space="preserve"> REF  _Ref197985902 \* Lower \h </w:instrText>
      </w:r>
      <w:r w:rsidR="00FD361C">
        <w:fldChar w:fldCharType="separate"/>
      </w:r>
      <w:r w:rsidR="003A6C28">
        <w:t xml:space="preserve">рисунок </w:t>
      </w:r>
      <w:r w:rsidR="003A6C28">
        <w:rPr>
          <w:noProof/>
        </w:rPr>
        <w:t>16</w:t>
      </w:r>
      <w:r w:rsidR="00FD361C">
        <w:fldChar w:fldCharType="end"/>
      </w:r>
      <w:r w:rsidR="00FD361C">
        <w:t>)</w:t>
      </w:r>
      <w:r w:rsidRPr="00FC1049">
        <w:t xml:space="preserve"> по адресу:</w:t>
      </w:r>
      <w:r>
        <w:t xml:space="preserve"> </w:t>
      </w:r>
      <w:hyperlink r:id="rId25" w:tgtFrame="_blank" w:tooltip="https://maksinand.github.io/TestingProject_Practice/" w:history="1">
        <w:r w:rsidRPr="00FC1049">
          <w:rPr>
            <w:rStyle w:val="afd"/>
            <w:lang w:val="en-US" w:bidi="ru-RU"/>
          </w:rPr>
          <w:t>https</w:t>
        </w:r>
        <w:r w:rsidRPr="00FC1049">
          <w:rPr>
            <w:rStyle w:val="afd"/>
            <w:lang w:bidi="ru-RU"/>
          </w:rPr>
          <w:t>://</w:t>
        </w:r>
        <w:r w:rsidRPr="00FC1049">
          <w:rPr>
            <w:rStyle w:val="afd"/>
            <w:lang w:val="en-US" w:bidi="ru-RU"/>
          </w:rPr>
          <w:t>maksinand</w:t>
        </w:r>
        <w:r w:rsidRPr="00FC1049">
          <w:rPr>
            <w:rStyle w:val="afd"/>
            <w:lang w:bidi="ru-RU"/>
          </w:rPr>
          <w:t>.</w:t>
        </w:r>
        <w:r w:rsidRPr="00FC1049">
          <w:rPr>
            <w:rStyle w:val="afd"/>
            <w:lang w:val="en-US" w:bidi="ru-RU"/>
          </w:rPr>
          <w:t>github</w:t>
        </w:r>
        <w:r w:rsidRPr="00FC1049">
          <w:rPr>
            <w:rStyle w:val="afd"/>
            <w:lang w:bidi="ru-RU"/>
          </w:rPr>
          <w:t>.</w:t>
        </w:r>
        <w:r w:rsidRPr="00FC1049">
          <w:rPr>
            <w:rStyle w:val="afd"/>
            <w:lang w:val="en-US" w:bidi="ru-RU"/>
          </w:rPr>
          <w:t>io</w:t>
        </w:r>
        <w:r w:rsidRPr="00FC1049">
          <w:rPr>
            <w:rStyle w:val="afd"/>
            <w:lang w:bidi="ru-RU"/>
          </w:rPr>
          <w:t>/</w:t>
        </w:r>
        <w:r w:rsidRPr="00FC1049">
          <w:rPr>
            <w:rStyle w:val="afd"/>
            <w:lang w:val="en-US" w:bidi="ru-RU"/>
          </w:rPr>
          <w:t>TestingProject</w:t>
        </w:r>
        <w:r w:rsidRPr="00FC1049">
          <w:rPr>
            <w:rStyle w:val="afd"/>
            <w:lang w:bidi="ru-RU"/>
          </w:rPr>
          <w:t>_</w:t>
        </w:r>
        <w:r w:rsidRPr="00FC1049">
          <w:rPr>
            <w:rStyle w:val="afd"/>
            <w:lang w:val="en-US" w:bidi="ru-RU"/>
          </w:rPr>
          <w:t>Practice</w:t>
        </w:r>
        <w:r w:rsidRPr="00FC1049">
          <w:rPr>
            <w:rStyle w:val="afd"/>
            <w:lang w:bidi="ru-RU"/>
          </w:rPr>
          <w:t>/</w:t>
        </w:r>
      </w:hyperlink>
      <w:r w:rsidRPr="00FC1049">
        <w:t>.</w:t>
      </w:r>
      <w:r>
        <w:t xml:space="preserve"> </w:t>
      </w:r>
      <w:r w:rsidRPr="00FC1049">
        <w:t>Это обеспечило его доступность для просмотра в сети, без необходимости аренды хостинга.</w:t>
      </w:r>
    </w:p>
    <w:p w:rsidR="002D06D9" w:rsidRDefault="002D06D9" w:rsidP="002D06D9">
      <w:pPr>
        <w:pStyle w:val="afff1"/>
        <w:keepNext/>
        <w:jc w:val="center"/>
      </w:pPr>
      <w:r>
        <w:rPr>
          <w:noProof/>
          <w:lang w:eastAsia="ru-RU"/>
        </w:rPr>
        <w:drawing>
          <wp:inline distT="0" distB="0" distL="0" distR="0" wp14:anchorId="71B1C5AE" wp14:editId="4BF98F22">
            <wp:extent cx="5217129" cy="2563911"/>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20440136697655599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7714" cy="2569113"/>
                    </a:xfrm>
                    <a:prstGeom prst="rect">
                      <a:avLst/>
                    </a:prstGeom>
                  </pic:spPr>
                </pic:pic>
              </a:graphicData>
            </a:graphic>
          </wp:inline>
        </w:drawing>
      </w:r>
    </w:p>
    <w:p w:rsidR="005B4DD9" w:rsidRPr="00B63883" w:rsidRDefault="002D06D9" w:rsidP="002D06D9">
      <w:pPr>
        <w:pStyle w:val="afff2"/>
      </w:pPr>
      <w:bookmarkStart w:id="27" w:name="_Ref197985902"/>
      <w:r>
        <w:t xml:space="preserve">Рисунок </w:t>
      </w:r>
      <w:fldSimple w:instr=" SEQ Рисунок \* ARABIC ">
        <w:r w:rsidR="003A6C28">
          <w:rPr>
            <w:noProof/>
          </w:rPr>
          <w:t>16</w:t>
        </w:r>
      </w:fldSimple>
      <w:bookmarkEnd w:id="27"/>
      <w:r>
        <w:t xml:space="preserve">. </w:t>
      </w:r>
      <w:r w:rsidR="00E47DC3">
        <w:t xml:space="preserve">Структура файлов проекта для автоматической сборки сайта на </w:t>
      </w:r>
      <w:r w:rsidR="00E47DC3">
        <w:rPr>
          <w:lang w:val="en-US"/>
        </w:rPr>
        <w:t>GitHub</w:t>
      </w:r>
      <w:r w:rsidR="00E47DC3" w:rsidRPr="00E47DC3">
        <w:t xml:space="preserve"> </w:t>
      </w:r>
      <w:r w:rsidR="00E47DC3">
        <w:rPr>
          <w:lang w:val="en-US"/>
        </w:rPr>
        <w:t>Pages</w:t>
      </w:r>
    </w:p>
    <w:p w:rsidR="00383804" w:rsidRDefault="00383804" w:rsidP="00383804">
      <w:pPr>
        <w:pStyle w:val="afff1"/>
        <w:keepNext/>
        <w:jc w:val="center"/>
      </w:pPr>
      <w:r>
        <w:rPr>
          <w:noProof/>
          <w:lang w:eastAsia="ru-RU"/>
        </w:rPr>
        <w:lastRenderedPageBreak/>
        <w:drawing>
          <wp:inline distT="0" distB="0" distL="0" distR="0" wp14:anchorId="3FF4ECFC" wp14:editId="32344D06">
            <wp:extent cx="5121762" cy="264085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0440136697655598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3375" cy="2646838"/>
                    </a:xfrm>
                    <a:prstGeom prst="rect">
                      <a:avLst/>
                    </a:prstGeom>
                  </pic:spPr>
                </pic:pic>
              </a:graphicData>
            </a:graphic>
          </wp:inline>
        </w:drawing>
      </w:r>
    </w:p>
    <w:p w:rsidR="00383804" w:rsidRPr="00383804" w:rsidRDefault="00383804" w:rsidP="00383804">
      <w:pPr>
        <w:pStyle w:val="afff2"/>
      </w:pPr>
      <w:r>
        <w:t xml:space="preserve">Рисунок </w:t>
      </w:r>
      <w:fldSimple w:instr=" SEQ Рисунок \* ARABIC ">
        <w:r w:rsidR="003A6C28">
          <w:rPr>
            <w:noProof/>
          </w:rPr>
          <w:t>17</w:t>
        </w:r>
      </w:fldSimple>
      <w:r>
        <w:t xml:space="preserve">. Пример </w:t>
      </w:r>
      <w:r>
        <w:rPr>
          <w:lang w:val="en-US"/>
        </w:rPr>
        <w:t>HTML</w:t>
      </w:r>
      <w:r w:rsidRPr="00383804">
        <w:t>-</w:t>
      </w:r>
      <w:r>
        <w:t>кода навигации сайта</w:t>
      </w:r>
    </w:p>
    <w:p w:rsidR="00FC1049" w:rsidRDefault="00FC1049" w:rsidP="000615CD">
      <w:pPr>
        <w:pStyle w:val="3"/>
      </w:pPr>
      <w:r>
        <w:t>Выводы</w:t>
      </w:r>
    </w:p>
    <w:p w:rsidR="00FC1049" w:rsidRDefault="00FC1049" w:rsidP="00FC1049">
      <w:pPr>
        <w:pStyle w:val="a4"/>
      </w:pPr>
      <w:r w:rsidRPr="00FC1049">
        <w:t xml:space="preserve">В результате </w:t>
      </w:r>
      <w:r>
        <w:t xml:space="preserve">описанных действий </w:t>
      </w:r>
      <w:r w:rsidRPr="00FC1049">
        <w:t>был создан полнофункциональный статический сайт, опубликованный в интернете. Проект продемонстрировал навыки работы с системой контроля версий Git, платформой GitHub, генератором сайтов Hugo, языками разметки HTML, CSS и Markdown. Дополнительно были развиты навыки работы с графикой и тестирования веб-ресурсов.</w:t>
      </w:r>
    </w:p>
    <w:p w:rsidR="00CD78D1" w:rsidRPr="00CD78D1" w:rsidRDefault="00CD78D1" w:rsidP="000615CD">
      <w:pPr>
        <w:pStyle w:val="3"/>
      </w:pPr>
      <w:r w:rsidRPr="00CD78D1">
        <w:t>Используемые технологии и инструменты</w:t>
      </w:r>
    </w:p>
    <w:p w:rsidR="00CD78D1" w:rsidRPr="00CD78D1" w:rsidRDefault="00CD78D1" w:rsidP="00BB5F13">
      <w:pPr>
        <w:pStyle w:val="a0"/>
        <w:numPr>
          <w:ilvl w:val="0"/>
          <w:numId w:val="22"/>
        </w:numPr>
      </w:pPr>
      <w:r w:rsidRPr="00CD78D1">
        <w:t>Git, GitHub</w:t>
      </w:r>
    </w:p>
    <w:p w:rsidR="00CD78D1" w:rsidRPr="00CD78D1" w:rsidRDefault="00CD78D1" w:rsidP="00CD78D1">
      <w:pPr>
        <w:pStyle w:val="a0"/>
      </w:pPr>
      <w:r w:rsidRPr="00CD78D1">
        <w:t>HTML, CSS</w:t>
      </w:r>
    </w:p>
    <w:p w:rsidR="00CD78D1" w:rsidRPr="00CD78D1" w:rsidRDefault="00CD78D1" w:rsidP="00CD78D1">
      <w:pPr>
        <w:pStyle w:val="a0"/>
      </w:pPr>
      <w:r w:rsidRPr="00CD78D1">
        <w:t>Markdown</w:t>
      </w:r>
    </w:p>
    <w:p w:rsidR="00CD78D1" w:rsidRPr="00CD78D1" w:rsidRDefault="00CD78D1" w:rsidP="00CD78D1">
      <w:pPr>
        <w:pStyle w:val="a0"/>
      </w:pPr>
      <w:r w:rsidRPr="00CD78D1">
        <w:t>Hugo Extended (генератор статических сайтов)</w:t>
      </w:r>
    </w:p>
    <w:p w:rsidR="00CD78D1" w:rsidRDefault="00CD78D1" w:rsidP="00CD78D1">
      <w:pPr>
        <w:pStyle w:val="a0"/>
      </w:pPr>
      <w:r w:rsidRPr="00CD78D1">
        <w:t>Документация и методические материалы кафедры</w:t>
      </w:r>
    </w:p>
    <w:p w:rsidR="00890F22" w:rsidRPr="000C7413" w:rsidRDefault="0066232D" w:rsidP="00EF153D">
      <w:pPr>
        <w:pStyle w:val="20"/>
        <w:rPr>
          <w:lang w:val="ru-RU"/>
        </w:rPr>
      </w:pPr>
      <w:bookmarkStart w:id="28" w:name="_Toc198738522"/>
      <w:r w:rsidRPr="002A009B">
        <w:rPr>
          <w:lang w:val="ru-RU"/>
        </w:rPr>
        <w:lastRenderedPageBreak/>
        <w:t xml:space="preserve">Выполнение вариативной части задания: </w:t>
      </w:r>
      <w:r w:rsidR="002A009B">
        <w:rPr>
          <w:lang w:val="ru-RU"/>
        </w:rPr>
        <w:t xml:space="preserve">построение безопасной </w:t>
      </w:r>
      <w:r w:rsidR="002A009B">
        <w:t>LAN</w:t>
      </w:r>
      <w:r w:rsidR="009D2E13">
        <w:rPr>
          <w:lang w:val="ru-RU"/>
        </w:rPr>
        <w:t xml:space="preserve">: </w:t>
      </w:r>
      <w:r w:rsidR="008861A7" w:rsidRPr="000C7413">
        <w:rPr>
          <w:lang w:val="ru-RU"/>
        </w:rPr>
        <w:t xml:space="preserve">Базовая настройка сети </w:t>
      </w:r>
      <w:r w:rsidR="008861A7" w:rsidRPr="008861A7">
        <w:t>Game</w:t>
      </w:r>
      <w:r w:rsidR="008861A7" w:rsidRPr="000C7413">
        <w:rPr>
          <w:lang w:val="ru-RU"/>
        </w:rPr>
        <w:t xml:space="preserve"> </w:t>
      </w:r>
      <w:r w:rsidR="008861A7" w:rsidRPr="008861A7">
        <w:t>Dev</w:t>
      </w:r>
      <w:r w:rsidR="008861A7" w:rsidRPr="000C7413">
        <w:rPr>
          <w:lang w:val="ru-RU"/>
        </w:rPr>
        <w:t xml:space="preserve"> студии в </w:t>
      </w:r>
      <w:r w:rsidR="008861A7" w:rsidRPr="008861A7">
        <w:t>PNETLab</w:t>
      </w:r>
      <w:bookmarkEnd w:id="28"/>
    </w:p>
    <w:p w:rsidR="00890F22" w:rsidRDefault="008861A7" w:rsidP="000615CD">
      <w:pPr>
        <w:pStyle w:val="3"/>
      </w:pPr>
      <w:r w:rsidRPr="008861A7">
        <w:t>Сетевая архитектура</w:t>
      </w:r>
    </w:p>
    <w:p w:rsidR="00CD3543" w:rsidRDefault="008861A7" w:rsidP="00CD3543">
      <w:pPr>
        <w:pStyle w:val="afff1"/>
        <w:keepNext/>
      </w:pPr>
      <w:r>
        <w:rPr>
          <w:noProof/>
          <w:lang w:eastAsia="ru-RU"/>
        </w:rPr>
        <w:drawing>
          <wp:inline distT="0" distB="0" distL="0" distR="0" wp14:anchorId="1B7BB1FA" wp14:editId="736792A4">
            <wp:extent cx="6120765" cy="31648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netpl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3164840"/>
                    </a:xfrm>
                    <a:prstGeom prst="rect">
                      <a:avLst/>
                    </a:prstGeom>
                  </pic:spPr>
                </pic:pic>
              </a:graphicData>
            </a:graphic>
          </wp:inline>
        </w:drawing>
      </w:r>
    </w:p>
    <w:p w:rsidR="00890F22" w:rsidRPr="00EE2D50" w:rsidRDefault="00CD3543" w:rsidP="00CD3543">
      <w:pPr>
        <w:pStyle w:val="afff2"/>
      </w:pPr>
      <w:r>
        <w:t xml:space="preserve">Рисунок </w:t>
      </w:r>
      <w:fldSimple w:instr=" SEQ Рисунок \* ARABIC ">
        <w:r w:rsidR="003A6C28">
          <w:rPr>
            <w:noProof/>
          </w:rPr>
          <w:t>18</w:t>
        </w:r>
      </w:fldSimple>
      <w:r>
        <w:t xml:space="preserve">. Сетевая архитектура в </w:t>
      </w:r>
      <w:r>
        <w:rPr>
          <w:lang w:val="en-US"/>
        </w:rPr>
        <w:t>PNETLab</w:t>
      </w:r>
    </w:p>
    <w:p w:rsidR="00F811BF" w:rsidRDefault="00F811BF" w:rsidP="00F811BF">
      <w:pPr>
        <w:pStyle w:val="afff4"/>
      </w:pPr>
      <w:r>
        <w:t xml:space="preserve">Таблица </w:t>
      </w:r>
      <w:fldSimple w:instr=" SEQ Таблица \* ARABIC ">
        <w:r w:rsidR="003A6C28">
          <w:rPr>
            <w:noProof/>
          </w:rPr>
          <w:t>3</w:t>
        </w:r>
      </w:fldSimple>
      <w:r>
        <w:t>.</w:t>
      </w:r>
      <w:r w:rsidR="00BC2C56">
        <w:t xml:space="preserve"> Сетевая архитектура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91"/>
        <w:gridCol w:w="795"/>
        <w:gridCol w:w="1681"/>
        <w:gridCol w:w="1614"/>
        <w:gridCol w:w="3244"/>
      </w:tblGrid>
      <w:tr w:rsidR="008861A7" w:rsidRPr="009D0487" w:rsidTr="00F811BF">
        <w:trPr>
          <w:trHeight w:val="351"/>
        </w:trPr>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Сегмент</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VLAN</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Подсеть</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Доступные IP</w:t>
            </w:r>
          </w:p>
        </w:tc>
        <w:tc>
          <w:tcPr>
            <w:tcW w:w="0" w:type="auto"/>
            <w:shd w:val="clear" w:color="auto" w:fill="FFFFFF"/>
            <w:tcMar>
              <w:top w:w="57" w:type="dxa"/>
              <w:left w:w="57" w:type="dxa"/>
              <w:bottom w:w="57" w:type="dxa"/>
              <w:right w:w="57" w:type="dxa"/>
            </w:tcMar>
            <w:vAlign w:val="center"/>
          </w:tcPr>
          <w:p w:rsidR="008861A7" w:rsidRPr="009D0487" w:rsidRDefault="008861A7"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Назначение</w:t>
            </w:r>
          </w:p>
        </w:tc>
      </w:tr>
      <w:tr w:rsidR="008861A7" w:rsidRPr="008861A7" w:rsidTr="00F811BF">
        <w:trPr>
          <w:trHeight w:val="323"/>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Программисты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2</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10.0.0.128/25</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.129 -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Рабочие станции</w:t>
            </w:r>
          </w:p>
        </w:tc>
      </w:tr>
      <w:tr w:rsidR="008861A7" w:rsidRPr="008861A7" w:rsidTr="00F811BF">
        <w:trPr>
          <w:trHeight w:val="334"/>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Администраторы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6</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10.0.0.0/28</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.14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Доступ к управлению</w:t>
            </w:r>
          </w:p>
        </w:tc>
      </w:tr>
      <w:tr w:rsidR="008861A7" w:rsidRPr="00EF153D" w:rsidTr="00F811BF">
        <w:trPr>
          <w:trHeight w:val="323"/>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Серверы</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3</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10.0.2.0/24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val="en-US" w:eastAsia="ru-RU"/>
              </w:rPr>
            </w:pPr>
            <w:r w:rsidRPr="008861A7">
              <w:rPr>
                <w:rFonts w:eastAsia="Times New Roman"/>
                <w:color w:val="000000"/>
                <w:sz w:val="24"/>
                <w:szCs w:val="24"/>
                <w:lang w:val="en-US"/>
              </w:rPr>
              <w:t xml:space="preserve">DNS, DHCP, GIT, Syslog </w:t>
            </w:r>
            <w:r w:rsidRPr="008861A7">
              <w:rPr>
                <w:rFonts w:eastAsia="Times New Roman"/>
                <w:color w:val="000000"/>
                <w:sz w:val="24"/>
                <w:szCs w:val="24"/>
                <w:lang w:eastAsia="ru-RU"/>
              </w:rPr>
              <w:t>и</w:t>
            </w:r>
            <w:r w:rsidRPr="008861A7">
              <w:rPr>
                <w:rFonts w:eastAsia="Times New Roman"/>
                <w:color w:val="000000"/>
                <w:sz w:val="24"/>
                <w:szCs w:val="24"/>
                <w:lang w:val="en-US" w:eastAsia="ru-RU"/>
              </w:rPr>
              <w:t xml:space="preserve"> </w:t>
            </w:r>
            <w:r w:rsidRPr="008861A7">
              <w:rPr>
                <w:rFonts w:eastAsia="Times New Roman"/>
                <w:color w:val="000000"/>
                <w:sz w:val="24"/>
                <w:szCs w:val="24"/>
                <w:lang w:eastAsia="ru-RU"/>
              </w:rPr>
              <w:t>т</w:t>
            </w:r>
            <w:r w:rsidRPr="008861A7">
              <w:rPr>
                <w:rFonts w:eastAsia="Times New Roman"/>
                <w:color w:val="000000"/>
                <w:sz w:val="24"/>
                <w:szCs w:val="24"/>
                <w:lang w:val="en-US" w:eastAsia="ru-RU"/>
              </w:rPr>
              <w:t>.</w:t>
            </w:r>
            <w:r w:rsidRPr="008861A7">
              <w:rPr>
                <w:rFonts w:eastAsia="Times New Roman"/>
                <w:color w:val="000000"/>
                <w:sz w:val="24"/>
                <w:szCs w:val="24"/>
                <w:lang w:eastAsia="ru-RU"/>
              </w:rPr>
              <w:t>д</w:t>
            </w:r>
            <w:r w:rsidRPr="008861A7">
              <w:rPr>
                <w:rFonts w:eastAsia="Times New Roman"/>
                <w:color w:val="000000"/>
                <w:sz w:val="24"/>
                <w:szCs w:val="24"/>
                <w:lang w:val="en-US" w:eastAsia="ru-RU"/>
              </w:rPr>
              <w:t>.</w:t>
            </w:r>
          </w:p>
        </w:tc>
      </w:tr>
      <w:tr w:rsidR="008861A7" w:rsidRPr="008861A7" w:rsidTr="00F811BF">
        <w:trPr>
          <w:trHeight w:val="351"/>
        </w:trPr>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 xml:space="preserve">Интернет / </w:t>
            </w:r>
            <w:r w:rsidRPr="008861A7">
              <w:rPr>
                <w:rFonts w:eastAsia="Times New Roman"/>
                <w:color w:val="000000"/>
                <w:sz w:val="24"/>
                <w:szCs w:val="24"/>
                <w:lang w:val="en-US"/>
              </w:rPr>
              <w:t>WAN</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192.168.10.0/24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.1 - .254</w:t>
            </w:r>
          </w:p>
        </w:tc>
        <w:tc>
          <w:tcPr>
            <w:tcW w:w="0" w:type="auto"/>
            <w:shd w:val="clear" w:color="auto" w:fill="FFFFFF"/>
            <w:tcMar>
              <w:top w:w="57" w:type="dxa"/>
              <w:left w:w="57" w:type="dxa"/>
              <w:bottom w:w="57" w:type="dxa"/>
              <w:right w:w="57" w:type="dxa"/>
            </w:tcMar>
            <w:vAlign w:val="center"/>
          </w:tcPr>
          <w:p w:rsidR="008861A7" w:rsidRPr="008861A7" w:rsidRDefault="008861A7" w:rsidP="008861A7">
            <w:pPr>
              <w:rPr>
                <w:rFonts w:eastAsia="Times New Roman"/>
                <w:sz w:val="24"/>
                <w:szCs w:val="24"/>
                <w:lang w:eastAsia="ru-RU"/>
              </w:rPr>
            </w:pPr>
            <w:r w:rsidRPr="008861A7">
              <w:rPr>
                <w:rFonts w:eastAsia="Times New Roman"/>
                <w:color w:val="000000"/>
                <w:sz w:val="24"/>
                <w:szCs w:val="24"/>
                <w:lang w:eastAsia="ru-RU"/>
              </w:rPr>
              <w:t>Подключение к внешней сети</w:t>
            </w:r>
          </w:p>
        </w:tc>
      </w:tr>
    </w:tbl>
    <w:p w:rsidR="00890F22" w:rsidRDefault="005110C0" w:rsidP="000615CD">
      <w:pPr>
        <w:pStyle w:val="3"/>
      </w:pPr>
      <w:r w:rsidRPr="005110C0">
        <w:t>Конфигурация оборудования</w:t>
      </w:r>
    </w:p>
    <w:p w:rsidR="005110C0" w:rsidRPr="003D5C01" w:rsidRDefault="005110C0" w:rsidP="00BB5F13">
      <w:pPr>
        <w:pStyle w:val="afff1"/>
        <w:numPr>
          <w:ilvl w:val="0"/>
          <w:numId w:val="30"/>
        </w:numPr>
        <w:ind w:left="357" w:hanging="357"/>
      </w:pPr>
      <w:r w:rsidRPr="003D5C01">
        <w:t xml:space="preserve">Подробнее про работу с оборудованием и конфигурацию оборудования в </w:t>
      </w:r>
      <w:r w:rsidRPr="003D5C01">
        <w:rPr>
          <w:lang w:val="en-US"/>
        </w:rPr>
        <w:t>PNETLab</w:t>
      </w:r>
      <w:r w:rsidRPr="003D5C01">
        <w:t xml:space="preserve"> можно посмотреть в вынесенном отдельно модуле </w:t>
      </w:r>
      <w:r w:rsidRPr="00026B1D">
        <w:rPr>
          <w:b/>
        </w:rPr>
        <w:t>Базовая конфигурация</w:t>
      </w:r>
      <w:r w:rsidR="00675C70">
        <w:rPr>
          <w:b/>
        </w:rPr>
        <w:t xml:space="preserve"> </w:t>
      </w:r>
      <w:r w:rsidR="00675C70" w:rsidRPr="008121C8">
        <w:t>(</w:t>
      </w:r>
      <w:r w:rsidR="00AE1926" w:rsidRPr="00AE1926">
        <w:t>см. Приложение 2</w:t>
      </w:r>
      <w:r w:rsidR="00AE1926">
        <w:t>,</w:t>
      </w:r>
      <w:r w:rsidR="00AE1926" w:rsidRPr="00AE1926">
        <w:t xml:space="preserve"> </w:t>
      </w:r>
      <w:r w:rsidR="00AE1926">
        <w:fldChar w:fldCharType="begin"/>
      </w:r>
      <w:r w:rsidR="00AE1926">
        <w:instrText xml:space="preserve"> REF  _Ref198311674 \* Lower \h  \* MERGEFORMAT </w:instrText>
      </w:r>
      <w:r w:rsidR="00AE1926">
        <w:fldChar w:fldCharType="separate"/>
      </w:r>
      <w:r w:rsidR="003A6C28">
        <w:t xml:space="preserve">рисунок </w:t>
      </w:r>
      <w:r w:rsidR="003A6C28">
        <w:rPr>
          <w:noProof/>
        </w:rPr>
        <w:t>19</w:t>
      </w:r>
      <w:r w:rsidR="00AE1926">
        <w:fldChar w:fldCharType="end"/>
      </w:r>
      <w:r w:rsidR="00675C70" w:rsidRPr="008121C8">
        <w:t>)</w:t>
      </w:r>
      <w:r w:rsidR="008121C8">
        <w:t>.</w:t>
      </w:r>
    </w:p>
    <w:p w:rsidR="005110C0" w:rsidRPr="003D5C01" w:rsidRDefault="005110C0" w:rsidP="00BB5F13">
      <w:pPr>
        <w:pStyle w:val="afff1"/>
        <w:numPr>
          <w:ilvl w:val="0"/>
          <w:numId w:val="30"/>
        </w:numPr>
        <w:ind w:left="357" w:hanging="357"/>
      </w:pPr>
      <w:r w:rsidRPr="003D5C01">
        <w:t xml:space="preserve">Также в приложение </w:t>
      </w:r>
      <w:r w:rsidR="008121C8" w:rsidRPr="008121C8">
        <w:t>(</w:t>
      </w:r>
      <w:r w:rsidR="008121C8" w:rsidRPr="00AE1926">
        <w:t>см. Приложение 2</w:t>
      </w:r>
      <w:r w:rsidR="008121C8" w:rsidRPr="008121C8">
        <w:t>)</w:t>
      </w:r>
      <w:r w:rsidR="008121C8">
        <w:t xml:space="preserve"> </w:t>
      </w:r>
      <w:r w:rsidRPr="003D5C01">
        <w:t>вынесены модули Атака-Защита сетевой инфраструктуры (упрощенного варианта вышеописанной сети), где более подробно разобраны:</w:t>
      </w:r>
    </w:p>
    <w:p w:rsidR="005110C0" w:rsidRPr="00026B1D" w:rsidRDefault="005110C0" w:rsidP="00BB5F13">
      <w:pPr>
        <w:pStyle w:val="afff1"/>
        <w:numPr>
          <w:ilvl w:val="1"/>
          <w:numId w:val="31"/>
        </w:numPr>
        <w:rPr>
          <w:b/>
          <w:lang w:val="en-US"/>
        </w:rPr>
      </w:pPr>
      <w:r w:rsidRPr="00026B1D">
        <w:rPr>
          <w:b/>
          <w:lang w:val="en-US"/>
        </w:rPr>
        <w:lastRenderedPageBreak/>
        <w:t>CAM-table ov</w:t>
      </w:r>
      <w:r w:rsidR="003D5C01" w:rsidRPr="00026B1D">
        <w:rPr>
          <w:b/>
          <w:lang w:val="en-US"/>
        </w:rPr>
        <w:t>erflow</w:t>
      </w:r>
    </w:p>
    <w:p w:rsidR="005110C0" w:rsidRPr="00026B1D" w:rsidRDefault="003D5C01" w:rsidP="00BB5F13">
      <w:pPr>
        <w:pStyle w:val="afff1"/>
        <w:numPr>
          <w:ilvl w:val="1"/>
          <w:numId w:val="31"/>
        </w:numPr>
        <w:rPr>
          <w:b/>
          <w:lang w:val="en-US"/>
        </w:rPr>
      </w:pPr>
      <w:r w:rsidRPr="00026B1D">
        <w:rPr>
          <w:b/>
          <w:lang w:val="en-US"/>
        </w:rPr>
        <w:t>ARP-Spoofing</w:t>
      </w:r>
    </w:p>
    <w:p w:rsidR="005110C0" w:rsidRPr="00026B1D" w:rsidRDefault="003D5C01" w:rsidP="00BB5F13">
      <w:pPr>
        <w:pStyle w:val="afff1"/>
        <w:numPr>
          <w:ilvl w:val="1"/>
          <w:numId w:val="31"/>
        </w:numPr>
        <w:rPr>
          <w:b/>
          <w:lang w:val="en-US"/>
        </w:rPr>
      </w:pPr>
      <w:r w:rsidRPr="00026B1D">
        <w:rPr>
          <w:b/>
          <w:lang w:val="en-US"/>
        </w:rPr>
        <w:t>VLAN Hopping</w:t>
      </w:r>
    </w:p>
    <w:p w:rsidR="00890F22" w:rsidRPr="00026B1D" w:rsidRDefault="003D5C01" w:rsidP="00BB5F13">
      <w:pPr>
        <w:pStyle w:val="afff1"/>
        <w:numPr>
          <w:ilvl w:val="1"/>
          <w:numId w:val="31"/>
        </w:numPr>
        <w:rPr>
          <w:b/>
          <w:lang w:val="en-US"/>
        </w:rPr>
      </w:pPr>
      <w:r w:rsidRPr="00026B1D">
        <w:rPr>
          <w:b/>
          <w:lang w:val="en-US"/>
        </w:rPr>
        <w:t>MAC-Spoofing</w:t>
      </w:r>
    </w:p>
    <w:p w:rsidR="00890F22" w:rsidRPr="00224021" w:rsidRDefault="00CC5F4F" w:rsidP="003D5C01">
      <w:pPr>
        <w:pStyle w:val="afff1"/>
        <w:keepNext/>
        <w:rPr>
          <w:b/>
          <w:lang w:val="en-US"/>
        </w:rPr>
      </w:pPr>
      <w:r w:rsidRPr="00224021">
        <w:rPr>
          <w:b/>
          <w:lang w:val="en-US"/>
        </w:rPr>
        <w:t>Switch7 (</w:t>
      </w:r>
      <w:r w:rsidRPr="00224021">
        <w:rPr>
          <w:b/>
        </w:rPr>
        <w:t>основной</w:t>
      </w:r>
      <w:r w:rsidRPr="00224021">
        <w:rPr>
          <w:b/>
          <w:lang w:val="en-US"/>
        </w:rPr>
        <w:t xml:space="preserve"> </w:t>
      </w:r>
      <w:r w:rsidRPr="00224021">
        <w:rPr>
          <w:b/>
        </w:rPr>
        <w:t>для</w:t>
      </w:r>
      <w:r w:rsidRPr="00224021">
        <w:rPr>
          <w:b/>
          <w:lang w:val="en-US"/>
        </w:rPr>
        <w:t xml:space="preserve"> </w:t>
      </w:r>
      <w:r w:rsidRPr="00224021">
        <w:rPr>
          <w:b/>
        </w:rPr>
        <w:t>доступа</w:t>
      </w:r>
      <w:r w:rsidRPr="00224021">
        <w:rPr>
          <w:b/>
          <w:lang w:val="en-US"/>
        </w:rPr>
        <w:t>)</w:t>
      </w:r>
    </w:p>
    <w:p w:rsidR="00890F22" w:rsidRPr="00CC5F4F" w:rsidRDefault="00CC5F4F" w:rsidP="00BB5F13">
      <w:pPr>
        <w:pStyle w:val="afff1"/>
        <w:numPr>
          <w:ilvl w:val="0"/>
          <w:numId w:val="30"/>
        </w:numPr>
        <w:ind w:left="357" w:hanging="357"/>
        <w:rPr>
          <w:lang w:val="en-US"/>
        </w:rPr>
      </w:pPr>
      <w:r w:rsidRPr="00CC5F4F">
        <w:rPr>
          <w:lang w:val="en-US"/>
        </w:rPr>
        <w:t>Базовая настройка:</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enable</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conf t</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hostname Switch7</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no ip domain-lookup</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enable secret strongpass</w:t>
      </w:r>
    </w:p>
    <w:p w:rsidR="00CC5F4F"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service password-encryption</w:t>
      </w:r>
    </w:p>
    <w:p w:rsidR="00890F22" w:rsidRPr="00D77370" w:rsidRDefault="00CC5F4F" w:rsidP="00CC5F4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banner motd ^WARNING: Unauthorized access is prohibited!^</w:t>
      </w:r>
    </w:p>
    <w:p w:rsidR="00890F22" w:rsidRPr="00CC5F4F" w:rsidRDefault="0091435C" w:rsidP="00BB5F13">
      <w:pPr>
        <w:pStyle w:val="afff1"/>
        <w:numPr>
          <w:ilvl w:val="0"/>
          <w:numId w:val="30"/>
        </w:numPr>
        <w:ind w:left="357" w:hanging="357"/>
        <w:rPr>
          <w:lang w:val="en-US"/>
        </w:rPr>
      </w:pPr>
      <w:r w:rsidRPr="0091435C">
        <w:rPr>
          <w:lang w:val="en-US"/>
        </w:rPr>
        <w:t>VLAN и trunk:</w:t>
      </w:r>
    </w:p>
    <w:p w:rsidR="003504CF" w:rsidRPr="00EA1AF1" w:rsidRDefault="003504CF" w:rsidP="00EA1AF1">
      <w:pPr>
        <w:pStyle w:val="afff9"/>
      </w:pPr>
      <w:r w:rsidRPr="00EA1AF1">
        <w:t>vtp domain gamedev</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vtp mode transparent</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2</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Programmers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3</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Servers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vlan 6</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name Admins</w:t>
      </w: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p>
    <w:p w:rsidR="003504CF"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interface range e0/1, e0/2</w:t>
      </w:r>
    </w:p>
    <w:p w:rsidR="00890F22" w:rsidRPr="00D77370" w:rsidRDefault="003504CF" w:rsidP="003504CF">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mode trunk</w:t>
      </w:r>
    </w:p>
    <w:p w:rsidR="00890F22" w:rsidRPr="00CC5F4F" w:rsidRDefault="00881FFD" w:rsidP="00BB5F13">
      <w:pPr>
        <w:pStyle w:val="afff1"/>
        <w:numPr>
          <w:ilvl w:val="0"/>
          <w:numId w:val="30"/>
        </w:numPr>
        <w:ind w:left="357" w:hanging="357"/>
        <w:rPr>
          <w:lang w:val="en-US"/>
        </w:rPr>
      </w:pPr>
      <w:r w:rsidRPr="00881FFD">
        <w:rPr>
          <w:lang w:val="en-US"/>
        </w:rPr>
        <w:t>Настройка порта для Win10 (VLAN 2 + Port-Security):</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interface e1/2</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description Подключение Win10 (VLAN 2 - Programmers)</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mode access</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access vlan 2</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 maximum 1          ! Только 1 MAC-адрес разрешён</w:t>
      </w:r>
    </w:p>
    <w:p w:rsidR="003B623D" w:rsidRPr="00D77370" w:rsidRDefault="003B623D" w:rsidP="003B623D">
      <w:pPr>
        <w:pStyle w:val="afff1"/>
        <w:shd w:val="clear" w:color="auto" w:fill="F2F2F2" w:themeFill="background1" w:themeFillShade="F2"/>
        <w:spacing w:line="240" w:lineRule="auto"/>
        <w:rPr>
          <w:rFonts w:ascii="Courier New" w:hAnsi="Courier New" w:cs="Courier New"/>
          <w:b/>
          <w:sz w:val="20"/>
          <w:lang w:val="en-US"/>
        </w:rPr>
      </w:pPr>
      <w:r w:rsidRPr="00D77370">
        <w:rPr>
          <w:rFonts w:ascii="Courier New" w:hAnsi="Courier New" w:cs="Courier New"/>
          <w:b/>
          <w:sz w:val="20"/>
          <w:lang w:val="en-US"/>
        </w:rPr>
        <w:t xml:space="preserve"> switchport port-security mac-address sticky ! Автоматически запоминает MAC</w:t>
      </w:r>
    </w:p>
    <w:p w:rsidR="00890F22" w:rsidRPr="00AE1926" w:rsidRDefault="003B623D" w:rsidP="003B623D">
      <w:pPr>
        <w:pStyle w:val="afff1"/>
        <w:shd w:val="clear" w:color="auto" w:fill="F2F2F2" w:themeFill="background1" w:themeFillShade="F2"/>
        <w:spacing w:line="240" w:lineRule="auto"/>
        <w:rPr>
          <w:rFonts w:ascii="Courier New" w:hAnsi="Courier New" w:cs="Courier New"/>
          <w:b/>
          <w:sz w:val="20"/>
        </w:rPr>
      </w:pPr>
      <w:r w:rsidRPr="00D77370">
        <w:rPr>
          <w:rFonts w:ascii="Courier New" w:hAnsi="Courier New" w:cs="Courier New"/>
          <w:b/>
          <w:sz w:val="20"/>
          <w:lang w:val="en-US"/>
        </w:rPr>
        <w:t xml:space="preserve"> switchport port-security violation restrict ! </w:t>
      </w:r>
      <w:r w:rsidRPr="00AE1926">
        <w:rPr>
          <w:rFonts w:ascii="Courier New" w:hAnsi="Courier New" w:cs="Courier New"/>
          <w:b/>
          <w:sz w:val="20"/>
        </w:rPr>
        <w:t>Нарушения логгируются, но порт не отключается</w:t>
      </w:r>
    </w:p>
    <w:p w:rsidR="001B43DC" w:rsidRPr="00224021" w:rsidRDefault="001B43DC" w:rsidP="001B43DC">
      <w:pPr>
        <w:pStyle w:val="afff1"/>
        <w:rPr>
          <w:b/>
          <w:lang w:val="en-US"/>
        </w:rPr>
      </w:pPr>
      <w:r w:rsidRPr="00224021">
        <w:rPr>
          <w:b/>
          <w:lang w:val="en-US"/>
        </w:rPr>
        <w:t>Switch8 (серверный)</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hostname Switch8</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vtp mode transparent</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vtp domain gamedev</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name Servers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e1/0</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e1/1</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interface e1/2</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 xml:space="preserve"> switchport mode access</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lastRenderedPageBreak/>
        <w:t xml:space="preserve"> switchport access vlan 3</w:t>
      </w: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p>
    <w:p w:rsidR="001B43DC" w:rsidRPr="00224021" w:rsidRDefault="001B43DC" w:rsidP="00224021">
      <w:pPr>
        <w:pStyle w:val="afff1"/>
        <w:shd w:val="clear" w:color="auto" w:fill="F2F2F2" w:themeFill="background1" w:themeFillShade="F2"/>
        <w:spacing w:line="240" w:lineRule="auto"/>
        <w:rPr>
          <w:rFonts w:ascii="Courier New" w:hAnsi="Courier New" w:cs="Courier New"/>
          <w:b/>
          <w:sz w:val="20"/>
          <w:lang w:val="en-US"/>
        </w:rPr>
      </w:pPr>
      <w:r w:rsidRPr="00224021">
        <w:rPr>
          <w:rFonts w:ascii="Courier New" w:hAnsi="Courier New" w:cs="Courier New"/>
          <w:b/>
          <w:sz w:val="20"/>
          <w:lang w:val="en-US"/>
        </w:rPr>
        <w:t>logging host 10.0.2.10</w:t>
      </w:r>
    </w:p>
    <w:p w:rsidR="001B43DC" w:rsidRPr="00224021" w:rsidRDefault="001B43DC" w:rsidP="001B43DC">
      <w:pPr>
        <w:pStyle w:val="afff1"/>
        <w:rPr>
          <w:b/>
          <w:lang w:val="en-US"/>
        </w:rPr>
      </w:pPr>
      <w:r w:rsidRPr="00224021">
        <w:rPr>
          <w:b/>
          <w:lang w:val="en-US"/>
        </w:rPr>
        <w:t>Switch9 (дистрибутивный)</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hostname Switch9</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vtp mode transparent</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vtp domain gamedev</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e0/0</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trunk</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e0/1</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trunk</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interface e0/2</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mode access</w:t>
      </w:r>
    </w:p>
    <w:p w:rsidR="001B43DC" w:rsidRPr="007B0FF7" w:rsidRDefault="001B43DC" w:rsidP="007B0FF7">
      <w:pPr>
        <w:pStyle w:val="afff1"/>
        <w:shd w:val="clear" w:color="auto" w:fill="F2F2F2" w:themeFill="background1" w:themeFillShade="F2"/>
        <w:spacing w:line="240" w:lineRule="auto"/>
        <w:rPr>
          <w:rFonts w:ascii="Courier New" w:hAnsi="Courier New" w:cs="Courier New"/>
          <w:b/>
          <w:sz w:val="20"/>
          <w:lang w:val="en-US"/>
        </w:rPr>
      </w:pPr>
      <w:r w:rsidRPr="007B0FF7">
        <w:rPr>
          <w:rFonts w:ascii="Courier New" w:hAnsi="Courier New" w:cs="Courier New"/>
          <w:b/>
          <w:sz w:val="20"/>
          <w:lang w:val="en-US"/>
        </w:rPr>
        <w:t xml:space="preserve"> switchport access vlan 6</w:t>
      </w:r>
    </w:p>
    <w:p w:rsidR="001B43DC" w:rsidRPr="00224021" w:rsidRDefault="001B43DC" w:rsidP="001B43DC">
      <w:pPr>
        <w:pStyle w:val="afff1"/>
        <w:rPr>
          <w:b/>
          <w:lang w:val="en-US"/>
        </w:rPr>
      </w:pPr>
      <w:r w:rsidRPr="00224021">
        <w:rPr>
          <w:b/>
          <w:lang w:val="en-US"/>
        </w:rPr>
        <w:t>Switch (7-9)</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buffered 4096 debugging             ! Логирование в буфер памяти</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host 10.0.2.10                      ! Сетевой syslog-сервер</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logging trap informational                  ! Уровень логгирования на удалённый сервер</w:t>
      </w:r>
    </w:p>
    <w:p w:rsidR="001B43DC" w:rsidRPr="00AE1926" w:rsidRDefault="001B43DC" w:rsidP="00B56653">
      <w:pPr>
        <w:pStyle w:val="afff1"/>
        <w:shd w:val="clear" w:color="auto" w:fill="F2F2F2" w:themeFill="background1" w:themeFillShade="F2"/>
        <w:spacing w:line="240" w:lineRule="auto"/>
        <w:rPr>
          <w:rFonts w:ascii="Courier New" w:hAnsi="Courier New" w:cs="Courier New"/>
          <w:b/>
          <w:sz w:val="20"/>
        </w:rPr>
      </w:pPr>
      <w:r w:rsidRPr="00B56653">
        <w:rPr>
          <w:rFonts w:ascii="Courier New" w:hAnsi="Courier New" w:cs="Courier New"/>
          <w:b/>
          <w:sz w:val="20"/>
          <w:lang w:val="en-US"/>
        </w:rPr>
        <w:t xml:space="preserve">service timestamps log datetime msec        ! </w:t>
      </w:r>
      <w:r w:rsidRPr="00AE1926">
        <w:rPr>
          <w:rFonts w:ascii="Courier New" w:hAnsi="Courier New" w:cs="Courier New"/>
          <w:b/>
          <w:sz w:val="20"/>
        </w:rPr>
        <w:t>Отметка времени с миллисекундами</w:t>
      </w:r>
    </w:p>
    <w:p w:rsidR="001B43DC" w:rsidRPr="00224021" w:rsidRDefault="001B43DC" w:rsidP="001B43DC">
      <w:pPr>
        <w:pStyle w:val="afff1"/>
        <w:rPr>
          <w:b/>
        </w:rPr>
      </w:pPr>
      <w:r w:rsidRPr="00224021">
        <w:rPr>
          <w:b/>
          <w:lang w:val="en-US"/>
        </w:rPr>
        <w:t>Router</w:t>
      </w:r>
      <w:r w:rsidRPr="00224021">
        <w:rPr>
          <w:b/>
        </w:rPr>
        <w:t xml:space="preserve"> (межвлан-маршрутизация и </w:t>
      </w:r>
      <w:r w:rsidRPr="00224021">
        <w:rPr>
          <w:b/>
          <w:lang w:val="en-US"/>
        </w:rPr>
        <w:t>NAT</w:t>
      </w:r>
      <w:r w:rsidRPr="00224021">
        <w:rPr>
          <w:b/>
        </w:rPr>
        <w:t>)</w:t>
      </w:r>
    </w:p>
    <w:p w:rsidR="001B43DC" w:rsidRPr="001B43DC" w:rsidRDefault="001B43DC" w:rsidP="00BB5F13">
      <w:pPr>
        <w:pStyle w:val="afff1"/>
        <w:numPr>
          <w:ilvl w:val="0"/>
          <w:numId w:val="30"/>
        </w:numPr>
        <w:ind w:left="357" w:hanging="357"/>
        <w:rPr>
          <w:lang w:val="en-US"/>
        </w:rPr>
      </w:pPr>
      <w:r w:rsidRPr="00B56653">
        <w:rPr>
          <w:lang w:val="en-US"/>
        </w:rPr>
        <w:t>Интерфейсы</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192.168.10.254 255.255.255.0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no shutdown</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e0/1.2</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2</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10.0.0.1 255.255.255.128</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e0/1.3</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3</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10.0.2.254 255.255.255.0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e0/1.6</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encapsulation dot1Q 6</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address 10.0.0.14 255.255.255.240</w:t>
      </w:r>
    </w:p>
    <w:p w:rsidR="001B43DC" w:rsidRPr="00B56653" w:rsidRDefault="001B43DC" w:rsidP="00BB5F13">
      <w:pPr>
        <w:pStyle w:val="afff1"/>
        <w:numPr>
          <w:ilvl w:val="0"/>
          <w:numId w:val="30"/>
        </w:numPr>
        <w:ind w:left="357" w:hanging="357"/>
      </w:pPr>
      <w:r w:rsidRPr="00B56653">
        <w:rPr>
          <w:lang w:val="en-US"/>
        </w:rPr>
        <w:t>NAT</w:t>
      </w:r>
      <w:r w:rsidRPr="00B56653">
        <w:t xml:space="preserve"> и доступ в интернет:</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ip nat inside source list 1 interface e0/0 overload</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access-list 1 permit 10.0.0.0 0.0.255.255</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nat outside</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interface e0/1</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ip nat inside</w:t>
      </w:r>
    </w:p>
    <w:p w:rsidR="001B43DC" w:rsidRPr="00B56653" w:rsidRDefault="001B43DC" w:rsidP="00B56653">
      <w:pPr>
        <w:pStyle w:val="afff1"/>
        <w:rPr>
          <w:lang w:val="en-US"/>
        </w:rPr>
      </w:pPr>
      <w:r w:rsidRPr="00B56653">
        <w:rPr>
          <w:lang w:val="en-US"/>
        </w:rPr>
        <w:t xml:space="preserve">Дополнительно </w:t>
      </w:r>
    </w:p>
    <w:p w:rsidR="001B43DC" w:rsidRPr="00B56653" w:rsidRDefault="001B43DC" w:rsidP="00BB5F13">
      <w:pPr>
        <w:pStyle w:val="afff1"/>
        <w:numPr>
          <w:ilvl w:val="0"/>
          <w:numId w:val="30"/>
        </w:numPr>
        <w:ind w:left="357" w:hanging="357"/>
      </w:pPr>
      <w:r w:rsidRPr="00B56653">
        <w:rPr>
          <w:lang w:val="en-US"/>
        </w:rPr>
        <w:t>DHCP</w:t>
      </w:r>
      <w:r w:rsidRPr="00B56653">
        <w:t xml:space="preserve"> (если не на сервере):</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ip dhcp pool PROGRAMMERS</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network 10.0.0.128 255.255.255.128</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default-router 10.0.0.1</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dns-server 10.0.2.10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lastRenderedPageBreak/>
        <w:t>ip dhcp pool ADMINS</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network 10.0.0.0 255.255.255.240</w:t>
      </w:r>
    </w:p>
    <w:p w:rsidR="001B43DC"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default-router 10.0.0.14</w:t>
      </w:r>
    </w:p>
    <w:p w:rsidR="00890F22" w:rsidRPr="00B56653" w:rsidRDefault="001B43DC" w:rsidP="00B56653">
      <w:pPr>
        <w:pStyle w:val="afff1"/>
        <w:shd w:val="clear" w:color="auto" w:fill="F2F2F2" w:themeFill="background1" w:themeFillShade="F2"/>
        <w:spacing w:line="240" w:lineRule="auto"/>
        <w:rPr>
          <w:rFonts w:ascii="Courier New" w:hAnsi="Courier New" w:cs="Courier New"/>
          <w:b/>
          <w:sz w:val="20"/>
          <w:lang w:val="en-US"/>
        </w:rPr>
      </w:pPr>
      <w:r w:rsidRPr="00B56653">
        <w:rPr>
          <w:rFonts w:ascii="Courier New" w:hAnsi="Courier New" w:cs="Courier New"/>
          <w:b/>
          <w:sz w:val="20"/>
          <w:lang w:val="en-US"/>
        </w:rPr>
        <w:t xml:space="preserve"> dns-server 10.0.2.10</w:t>
      </w:r>
    </w:p>
    <w:p w:rsidR="00890F22" w:rsidRPr="0049028C" w:rsidRDefault="00890F22" w:rsidP="00890F22">
      <w:pPr>
        <w:pStyle w:val="afff1"/>
        <w:rPr>
          <w:lang w:val="en-US"/>
        </w:rPr>
      </w:pPr>
    </w:p>
    <w:p w:rsidR="0049028C" w:rsidRPr="0049028C" w:rsidRDefault="0049028C" w:rsidP="0049028C">
      <w:pPr>
        <w:pStyle w:val="afff1"/>
        <w:keepNext/>
        <w:rPr>
          <w:b/>
          <w:lang w:val="en-US"/>
        </w:rPr>
      </w:pPr>
      <w:r w:rsidRPr="0049028C">
        <w:rPr>
          <w:b/>
          <w:lang w:val="en-US"/>
        </w:rPr>
        <w:t>pfSense (Firewall + WAN шлюз)</w:t>
      </w:r>
    </w:p>
    <w:p w:rsidR="0049028C" w:rsidRPr="0049028C" w:rsidRDefault="0049028C" w:rsidP="00BB5F13">
      <w:pPr>
        <w:pStyle w:val="afff1"/>
        <w:numPr>
          <w:ilvl w:val="0"/>
          <w:numId w:val="30"/>
        </w:numPr>
        <w:ind w:left="357" w:hanging="357"/>
      </w:pPr>
      <w:r w:rsidRPr="0049028C">
        <w:rPr>
          <w:lang w:val="en-US"/>
        </w:rPr>
        <w:t>WAN</w:t>
      </w:r>
      <w:r w:rsidRPr="0049028C">
        <w:t xml:space="preserve">: </w:t>
      </w:r>
      <w:r w:rsidRPr="0049028C">
        <w:rPr>
          <w:lang w:val="en-US"/>
        </w:rPr>
        <w:t>e</w:t>
      </w:r>
      <w:r w:rsidRPr="0049028C">
        <w:t>0 — подключение к интернету</w:t>
      </w:r>
    </w:p>
    <w:p w:rsidR="0049028C" w:rsidRPr="0049028C" w:rsidRDefault="0049028C" w:rsidP="00BB5F13">
      <w:pPr>
        <w:pStyle w:val="afff1"/>
        <w:numPr>
          <w:ilvl w:val="0"/>
          <w:numId w:val="30"/>
        </w:numPr>
        <w:ind w:left="357" w:hanging="357"/>
        <w:rPr>
          <w:lang w:val="en-US"/>
        </w:rPr>
      </w:pPr>
      <w:r w:rsidRPr="0049028C">
        <w:rPr>
          <w:lang w:val="en-US"/>
        </w:rPr>
        <w:t>LAN: e1 — 192.168.10.1/24</w:t>
      </w:r>
    </w:p>
    <w:p w:rsidR="0049028C" w:rsidRPr="0049028C" w:rsidRDefault="0049028C" w:rsidP="00BB5F13">
      <w:pPr>
        <w:pStyle w:val="afff1"/>
        <w:numPr>
          <w:ilvl w:val="0"/>
          <w:numId w:val="30"/>
        </w:numPr>
        <w:ind w:left="357" w:hanging="357"/>
        <w:rPr>
          <w:lang w:val="en-US"/>
        </w:rPr>
      </w:pPr>
      <w:r w:rsidRPr="0049028C">
        <w:rPr>
          <w:lang w:val="en-US"/>
        </w:rPr>
        <w:t>Базовые правила firewall:</w:t>
      </w:r>
    </w:p>
    <w:p w:rsidR="0049028C" w:rsidRDefault="0049028C" w:rsidP="00BB5F13">
      <w:pPr>
        <w:pStyle w:val="afff1"/>
        <w:numPr>
          <w:ilvl w:val="0"/>
          <w:numId w:val="30"/>
        </w:numPr>
      </w:pPr>
      <w:r>
        <w:t>Разрешить:</w:t>
      </w:r>
    </w:p>
    <w:p w:rsidR="0049028C" w:rsidRDefault="0049028C" w:rsidP="00BB5F13">
      <w:pPr>
        <w:pStyle w:val="afff1"/>
        <w:numPr>
          <w:ilvl w:val="1"/>
          <w:numId w:val="30"/>
        </w:numPr>
      </w:pPr>
      <w:r>
        <w:t>HTTP/HTTPS</w:t>
      </w:r>
    </w:p>
    <w:p w:rsidR="0049028C" w:rsidRDefault="0049028C" w:rsidP="00BB5F13">
      <w:pPr>
        <w:pStyle w:val="afff1"/>
        <w:numPr>
          <w:ilvl w:val="1"/>
          <w:numId w:val="30"/>
        </w:numPr>
      </w:pPr>
      <w:r>
        <w:t>DNS, SSH, ICMP</w:t>
      </w:r>
    </w:p>
    <w:p w:rsidR="0049028C" w:rsidRDefault="0049028C" w:rsidP="00BB5F13">
      <w:pPr>
        <w:pStyle w:val="afff1"/>
        <w:numPr>
          <w:ilvl w:val="1"/>
          <w:numId w:val="30"/>
        </w:numPr>
      </w:pPr>
      <w:r>
        <w:t>NAT к внешнему</w:t>
      </w:r>
    </w:p>
    <w:p w:rsidR="0049028C" w:rsidRDefault="0049028C" w:rsidP="00BB5F13">
      <w:pPr>
        <w:pStyle w:val="afff1"/>
        <w:numPr>
          <w:ilvl w:val="0"/>
          <w:numId w:val="30"/>
        </w:numPr>
      </w:pPr>
      <w:r>
        <w:t>Блокировать:</w:t>
      </w:r>
    </w:p>
    <w:p w:rsidR="0049028C" w:rsidRDefault="0049028C" w:rsidP="00BB5F13">
      <w:pPr>
        <w:pStyle w:val="afff1"/>
        <w:numPr>
          <w:ilvl w:val="1"/>
          <w:numId w:val="30"/>
        </w:numPr>
      </w:pPr>
      <w:r>
        <w:t>МежVLAN (кроме Admin → Server)</w:t>
      </w:r>
    </w:p>
    <w:p w:rsidR="0049028C" w:rsidRDefault="0049028C" w:rsidP="00BB5F13">
      <w:pPr>
        <w:pStyle w:val="afff1"/>
        <w:numPr>
          <w:ilvl w:val="1"/>
          <w:numId w:val="30"/>
        </w:numPr>
      </w:pPr>
      <w:r>
        <w:t>Входящие подключения к pfSense</w:t>
      </w:r>
    </w:p>
    <w:p w:rsidR="0049028C" w:rsidRPr="0049028C" w:rsidRDefault="0049028C" w:rsidP="00BB5F13">
      <w:pPr>
        <w:pStyle w:val="afff1"/>
        <w:numPr>
          <w:ilvl w:val="0"/>
          <w:numId w:val="30"/>
        </w:numPr>
        <w:ind w:left="357" w:hanging="357"/>
        <w:rPr>
          <w:lang w:val="en-US"/>
        </w:rPr>
      </w:pPr>
      <w:r w:rsidRPr="0049028C">
        <w:rPr>
          <w:lang w:val="en-US"/>
        </w:rPr>
        <w:t>IDS / IPS:</w:t>
      </w:r>
    </w:p>
    <w:p w:rsidR="0049028C" w:rsidRDefault="0049028C" w:rsidP="00BB5F13">
      <w:pPr>
        <w:pStyle w:val="afff1"/>
        <w:numPr>
          <w:ilvl w:val="0"/>
          <w:numId w:val="30"/>
        </w:numPr>
      </w:pPr>
      <w:r>
        <w:t>Установить пакет через pfSense Package Manager</w:t>
      </w:r>
    </w:p>
    <w:p w:rsidR="0049028C" w:rsidRDefault="0049028C" w:rsidP="00BB5F13">
      <w:pPr>
        <w:pStyle w:val="afff1"/>
        <w:numPr>
          <w:ilvl w:val="1"/>
          <w:numId w:val="30"/>
        </w:numPr>
      </w:pPr>
      <w:r>
        <w:t>Настроить:</w:t>
      </w:r>
    </w:p>
    <w:p w:rsidR="0049028C" w:rsidRDefault="0049028C" w:rsidP="00BB5F13">
      <w:pPr>
        <w:pStyle w:val="afff1"/>
        <w:numPr>
          <w:ilvl w:val="2"/>
          <w:numId w:val="30"/>
        </w:numPr>
      </w:pPr>
      <w:r>
        <w:t>LAN-интерфейс</w:t>
      </w:r>
    </w:p>
    <w:p w:rsidR="0049028C" w:rsidRPr="000A4C21" w:rsidRDefault="0049028C" w:rsidP="00BB5F13">
      <w:pPr>
        <w:pStyle w:val="afff1"/>
        <w:numPr>
          <w:ilvl w:val="2"/>
          <w:numId w:val="30"/>
        </w:numPr>
        <w:rPr>
          <w:lang w:val="en-US"/>
        </w:rPr>
      </w:pPr>
      <w:r>
        <w:t>Правила</w:t>
      </w:r>
      <w:r w:rsidRPr="000A4C21">
        <w:rPr>
          <w:lang w:val="en-US"/>
        </w:rPr>
        <w:t>: Emerging Threats, Snort GPL</w:t>
      </w:r>
    </w:p>
    <w:p w:rsidR="0049028C" w:rsidRDefault="0049028C" w:rsidP="00BB5F13">
      <w:pPr>
        <w:pStyle w:val="afff1"/>
        <w:numPr>
          <w:ilvl w:val="1"/>
          <w:numId w:val="30"/>
        </w:numPr>
      </w:pPr>
      <w:r>
        <w:t>Алерты:</w:t>
      </w:r>
    </w:p>
    <w:p w:rsidR="0049028C" w:rsidRPr="0049028C" w:rsidRDefault="0049028C" w:rsidP="00BB5F13">
      <w:pPr>
        <w:pStyle w:val="afff1"/>
        <w:numPr>
          <w:ilvl w:val="2"/>
          <w:numId w:val="30"/>
        </w:numPr>
        <w:rPr>
          <w:lang w:val="en-US"/>
        </w:rPr>
      </w:pPr>
      <w:r w:rsidRPr="0049028C">
        <w:rPr>
          <w:lang w:val="en-US"/>
        </w:rPr>
        <w:t>Port Scan</w:t>
      </w:r>
    </w:p>
    <w:p w:rsidR="0049028C" w:rsidRPr="0049028C" w:rsidRDefault="0049028C" w:rsidP="00BB5F13">
      <w:pPr>
        <w:pStyle w:val="afff1"/>
        <w:numPr>
          <w:ilvl w:val="2"/>
          <w:numId w:val="30"/>
        </w:numPr>
        <w:rPr>
          <w:lang w:val="en-US"/>
        </w:rPr>
      </w:pPr>
      <w:r w:rsidRPr="0049028C">
        <w:rPr>
          <w:lang w:val="en-US"/>
        </w:rPr>
        <w:t>Brute Force</w:t>
      </w:r>
    </w:p>
    <w:p w:rsidR="0049028C" w:rsidRPr="0049028C" w:rsidRDefault="0049028C" w:rsidP="00BB5F13">
      <w:pPr>
        <w:pStyle w:val="afff1"/>
        <w:numPr>
          <w:ilvl w:val="2"/>
          <w:numId w:val="30"/>
        </w:numPr>
        <w:rPr>
          <w:lang w:val="en-US"/>
        </w:rPr>
      </w:pPr>
      <w:r w:rsidRPr="0049028C">
        <w:rPr>
          <w:lang w:val="en-US"/>
        </w:rPr>
        <w:t>Malware Activity</w:t>
      </w:r>
    </w:p>
    <w:p w:rsidR="0049028C" w:rsidRDefault="0049028C" w:rsidP="00BB5F13">
      <w:pPr>
        <w:pStyle w:val="afff1"/>
        <w:numPr>
          <w:ilvl w:val="0"/>
          <w:numId w:val="30"/>
        </w:numPr>
      </w:pPr>
      <w:r>
        <w:t>Включить blocking mode</w:t>
      </w:r>
    </w:p>
    <w:p w:rsidR="0049028C" w:rsidRPr="0049028C" w:rsidRDefault="0049028C" w:rsidP="00BB5F13">
      <w:pPr>
        <w:pStyle w:val="afff1"/>
        <w:numPr>
          <w:ilvl w:val="0"/>
          <w:numId w:val="30"/>
        </w:numPr>
        <w:ind w:left="357" w:hanging="357"/>
        <w:rPr>
          <w:lang w:val="en-US"/>
        </w:rPr>
      </w:pPr>
      <w:r w:rsidRPr="0049028C">
        <w:rPr>
          <w:lang w:val="en-US"/>
        </w:rPr>
        <w:t>Логирование (настройка):</w:t>
      </w:r>
    </w:p>
    <w:p w:rsidR="0049028C" w:rsidRPr="0049028C" w:rsidRDefault="0049028C" w:rsidP="00BB5F13">
      <w:pPr>
        <w:pStyle w:val="afff1"/>
        <w:numPr>
          <w:ilvl w:val="0"/>
          <w:numId w:val="30"/>
        </w:numPr>
        <w:rPr>
          <w:lang w:val="en-US"/>
        </w:rPr>
      </w:pPr>
      <w:r w:rsidRPr="0049028C">
        <w:rPr>
          <w:lang w:val="en-US"/>
        </w:rPr>
        <w:t>System &gt; Logging -&gt; Remote syslog</w:t>
      </w:r>
    </w:p>
    <w:p w:rsidR="0049028C" w:rsidRPr="0049028C" w:rsidRDefault="0049028C" w:rsidP="00BB5F13">
      <w:pPr>
        <w:pStyle w:val="afff1"/>
        <w:numPr>
          <w:ilvl w:val="1"/>
          <w:numId w:val="30"/>
        </w:numPr>
        <w:rPr>
          <w:lang w:val="en-US"/>
        </w:rPr>
      </w:pPr>
      <w:r w:rsidRPr="0049028C">
        <w:rPr>
          <w:lang w:val="en-US"/>
        </w:rPr>
        <w:t>IP: 10.0.2.10</w:t>
      </w:r>
    </w:p>
    <w:p w:rsidR="0049028C" w:rsidRPr="0049028C" w:rsidRDefault="0049028C" w:rsidP="00BB5F13">
      <w:pPr>
        <w:pStyle w:val="afff1"/>
        <w:numPr>
          <w:ilvl w:val="1"/>
          <w:numId w:val="30"/>
        </w:numPr>
        <w:rPr>
          <w:lang w:val="en-US"/>
        </w:rPr>
      </w:pPr>
      <w:r w:rsidRPr="0049028C">
        <w:rPr>
          <w:lang w:val="en-US"/>
        </w:rPr>
        <w:t>Facility: local0</w:t>
      </w:r>
    </w:p>
    <w:p w:rsidR="0049028C" w:rsidRPr="0049028C" w:rsidRDefault="0049028C" w:rsidP="00BB5F13">
      <w:pPr>
        <w:pStyle w:val="afff1"/>
        <w:numPr>
          <w:ilvl w:val="1"/>
          <w:numId w:val="30"/>
        </w:numPr>
        <w:rPr>
          <w:lang w:val="en-US"/>
        </w:rPr>
      </w:pPr>
      <w:r w:rsidRPr="0049028C">
        <w:rPr>
          <w:lang w:val="en-US"/>
        </w:rPr>
        <w:t>Enable logging firewall events</w:t>
      </w:r>
    </w:p>
    <w:p w:rsidR="0049028C" w:rsidRDefault="0049028C" w:rsidP="000615CD">
      <w:pPr>
        <w:pStyle w:val="3"/>
      </w:pPr>
      <w:r>
        <w:lastRenderedPageBreak/>
        <w:t>Серверы — развертывание служб</w:t>
      </w:r>
    </w:p>
    <w:p w:rsidR="0049028C" w:rsidRDefault="0049028C" w:rsidP="0049028C">
      <w:pPr>
        <w:pStyle w:val="afff1"/>
      </w:pPr>
      <w:r>
        <w:t>Настройка серверов (пример):</w:t>
      </w:r>
    </w:p>
    <w:p w:rsidR="0049028C" w:rsidRPr="00AE1926" w:rsidRDefault="0049028C" w:rsidP="0076139B">
      <w:pPr>
        <w:pStyle w:val="afff1"/>
        <w:keepNext/>
        <w:rPr>
          <w:b/>
        </w:rPr>
      </w:pPr>
      <w:r w:rsidRPr="0076139B">
        <w:rPr>
          <w:b/>
          <w:lang w:val="en-US"/>
        </w:rPr>
        <w:t>WinServer</w:t>
      </w:r>
      <w:r w:rsidRPr="00AE1926">
        <w:rPr>
          <w:b/>
        </w:rPr>
        <w:t xml:space="preserve">16 (10.0.2.10)  — </w:t>
      </w:r>
      <w:r w:rsidRPr="0076139B">
        <w:rPr>
          <w:b/>
          <w:lang w:val="en-US"/>
        </w:rPr>
        <w:t>SYSLOG</w:t>
      </w:r>
      <w:r w:rsidRPr="00AE1926">
        <w:rPr>
          <w:b/>
        </w:rPr>
        <w:t xml:space="preserve"> + </w:t>
      </w:r>
      <w:r w:rsidRPr="0076139B">
        <w:rPr>
          <w:b/>
          <w:lang w:val="en-US"/>
        </w:rPr>
        <w:t>DNS</w:t>
      </w:r>
      <w:r w:rsidRPr="00AE1926">
        <w:rPr>
          <w:b/>
        </w:rPr>
        <w:t xml:space="preserve"> + </w:t>
      </w:r>
      <w:r w:rsidRPr="0076139B">
        <w:rPr>
          <w:b/>
          <w:lang w:val="en-US"/>
        </w:rPr>
        <w:t>DHCP</w:t>
      </w:r>
      <w:r w:rsidRPr="00AE1926">
        <w:rPr>
          <w:b/>
        </w:rPr>
        <w:t xml:space="preserve"> (если не на роутере)</w:t>
      </w:r>
    </w:p>
    <w:p w:rsidR="0049028C" w:rsidRPr="0076139B" w:rsidRDefault="0049028C" w:rsidP="0076139B">
      <w:pPr>
        <w:pStyle w:val="afff1"/>
        <w:keepNext/>
        <w:rPr>
          <w:b/>
          <w:lang w:val="en-US"/>
        </w:rPr>
      </w:pPr>
      <w:r w:rsidRPr="0076139B">
        <w:rPr>
          <w:b/>
          <w:lang w:val="en-US"/>
        </w:rPr>
        <w:t>RSyslog приёмник</w:t>
      </w:r>
    </w:p>
    <w:p w:rsidR="0049028C" w:rsidRPr="0049028C" w:rsidRDefault="0049028C" w:rsidP="00BB5F13">
      <w:pPr>
        <w:pStyle w:val="afff1"/>
        <w:numPr>
          <w:ilvl w:val="0"/>
          <w:numId w:val="30"/>
        </w:numPr>
        <w:ind w:left="357" w:hanging="357"/>
        <w:rPr>
          <w:lang w:val="en-US"/>
        </w:rPr>
      </w:pPr>
      <w:r w:rsidRPr="0076139B">
        <w:rPr>
          <w:lang w:val="en-US"/>
        </w:rPr>
        <w:t>Установка</w:t>
      </w:r>
      <w:r w:rsidRPr="0049028C">
        <w:rPr>
          <w:lang w:val="en-US"/>
        </w:rPr>
        <w:t xml:space="preserve"> NXLog:</w:t>
      </w:r>
    </w:p>
    <w:p w:rsidR="0049028C" w:rsidRPr="0076139B"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76139B">
        <w:rPr>
          <w:rFonts w:ascii="Courier New" w:hAnsi="Courier New" w:cs="Courier New"/>
          <w:b/>
          <w:sz w:val="20"/>
          <w:lang w:val="en-US"/>
        </w:rPr>
        <w:t>Install-PackageProvider -Name NuGet -Force</w:t>
      </w:r>
    </w:p>
    <w:p w:rsidR="0049028C" w:rsidRPr="0076139B"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76139B">
        <w:rPr>
          <w:rFonts w:ascii="Courier New" w:hAnsi="Courier New" w:cs="Courier New"/>
          <w:b/>
          <w:sz w:val="20"/>
          <w:lang w:val="en-US"/>
        </w:rPr>
        <w:t>Install-Module -Name nxlog-ce</w:t>
      </w:r>
    </w:p>
    <w:p w:rsidR="0049028C" w:rsidRPr="0049028C" w:rsidRDefault="0049028C" w:rsidP="0049028C">
      <w:pPr>
        <w:pStyle w:val="afff1"/>
        <w:rPr>
          <w:lang w:val="en-US"/>
        </w:rPr>
      </w:pPr>
      <w:r>
        <w:t>Конфигурация</w:t>
      </w:r>
      <w:r w:rsidR="00033FF4">
        <w:rPr>
          <w:lang w:val="en-US"/>
        </w:rPr>
        <w:t xml:space="preserve"> (nxlog.conf</w:t>
      </w:r>
      <w:r w:rsidRPr="0049028C">
        <w:rPr>
          <w:lang w:val="en-US"/>
        </w:rPr>
        <w: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&lt;Input in&gt;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Module im_udp</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Host 0.0.0.0</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Port 514</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&lt;/Input&gt;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&lt;Output out&gt;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Module om_file</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File "C:\\Logs\\switch_logs.log"</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&lt;/Output&gt;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&lt;Route r&gt;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 xml:space="preserve">  Path in =&gt; out</w:t>
      </w:r>
    </w:p>
    <w:p w:rsidR="0049028C" w:rsidRPr="00033FF4" w:rsidRDefault="0049028C" w:rsidP="0076139B">
      <w:pPr>
        <w:pStyle w:val="afff1"/>
        <w:shd w:val="clear" w:color="auto" w:fill="F2F2F2" w:themeFill="background1" w:themeFillShade="F2"/>
        <w:spacing w:line="240" w:lineRule="auto"/>
        <w:rPr>
          <w:rFonts w:ascii="Courier New" w:hAnsi="Courier New" w:cs="Courier New"/>
          <w:b/>
          <w:sz w:val="20"/>
          <w:lang w:val="en-US"/>
        </w:rPr>
      </w:pPr>
      <w:r w:rsidRPr="00033FF4">
        <w:rPr>
          <w:rFonts w:ascii="Courier New" w:hAnsi="Courier New" w:cs="Courier New"/>
          <w:b/>
          <w:sz w:val="20"/>
          <w:lang w:val="en-US"/>
        </w:rPr>
        <w:t>&lt;/Route&gt;</w:t>
      </w:r>
    </w:p>
    <w:p w:rsidR="0049028C" w:rsidRPr="0076139B" w:rsidRDefault="0049028C" w:rsidP="0076139B">
      <w:pPr>
        <w:pStyle w:val="afff1"/>
        <w:keepNext/>
        <w:rPr>
          <w:b/>
          <w:lang w:val="en-US"/>
        </w:rPr>
      </w:pPr>
      <w:r w:rsidRPr="0076139B">
        <w:rPr>
          <w:b/>
          <w:lang w:val="en-US"/>
        </w:rPr>
        <w:t>DNS Server</w:t>
      </w:r>
    </w:p>
    <w:p w:rsidR="0049028C" w:rsidRPr="0049028C" w:rsidRDefault="0049028C" w:rsidP="00BB5F13">
      <w:pPr>
        <w:pStyle w:val="afff1"/>
        <w:numPr>
          <w:ilvl w:val="0"/>
          <w:numId w:val="30"/>
        </w:numPr>
        <w:ind w:left="357" w:hanging="357"/>
        <w:rPr>
          <w:lang w:val="en-US"/>
        </w:rPr>
      </w:pPr>
      <w:r w:rsidRPr="0076139B">
        <w:rPr>
          <w:lang w:val="en-US"/>
        </w:rPr>
        <w:t>Зона</w:t>
      </w:r>
      <w:r w:rsidR="00746230">
        <w:rPr>
          <w:lang w:val="en-US"/>
        </w:rPr>
        <w:t>: gamedev.local</w:t>
      </w:r>
    </w:p>
    <w:p w:rsidR="0049028C" w:rsidRPr="0049028C" w:rsidRDefault="0049028C" w:rsidP="00BB5F13">
      <w:pPr>
        <w:pStyle w:val="afff1"/>
        <w:numPr>
          <w:ilvl w:val="0"/>
          <w:numId w:val="30"/>
        </w:numPr>
        <w:ind w:left="357" w:hanging="357"/>
        <w:rPr>
          <w:lang w:val="en-US"/>
        </w:rPr>
      </w:pPr>
      <w:r w:rsidRPr="0049028C">
        <w:rPr>
          <w:lang w:val="en-US"/>
        </w:rPr>
        <w:t>DNS-</w:t>
      </w:r>
      <w:r w:rsidRPr="0076139B">
        <w:rPr>
          <w:lang w:val="en-US"/>
        </w:rPr>
        <w:t>записи</w:t>
      </w:r>
      <w:r w:rsidRPr="0049028C">
        <w:rPr>
          <w:lang w:val="en-US"/>
        </w:rPr>
        <w:t>:</w:t>
      </w:r>
    </w:p>
    <w:p w:rsidR="0049028C" w:rsidRPr="0049028C" w:rsidRDefault="0049028C" w:rsidP="00BB5F13">
      <w:pPr>
        <w:pStyle w:val="afff1"/>
        <w:numPr>
          <w:ilvl w:val="0"/>
          <w:numId w:val="30"/>
        </w:numPr>
        <w:rPr>
          <w:lang w:val="en-US"/>
        </w:rPr>
      </w:pPr>
      <w:r w:rsidRPr="0049028C">
        <w:rPr>
          <w:lang w:val="en-US"/>
        </w:rPr>
        <w:t>router.gamedev.local -&gt; 10.0.0.1</w:t>
      </w:r>
    </w:p>
    <w:p w:rsidR="0049028C" w:rsidRPr="0049028C" w:rsidRDefault="0049028C" w:rsidP="00BB5F13">
      <w:pPr>
        <w:pStyle w:val="afff1"/>
        <w:numPr>
          <w:ilvl w:val="0"/>
          <w:numId w:val="30"/>
        </w:numPr>
        <w:rPr>
          <w:lang w:val="en-US"/>
        </w:rPr>
      </w:pPr>
      <w:r w:rsidRPr="0049028C">
        <w:rPr>
          <w:lang w:val="en-US"/>
        </w:rPr>
        <w:t>git.gamedev.local -&gt; 10.0.2.20</w:t>
      </w:r>
    </w:p>
    <w:p w:rsidR="0049028C" w:rsidRPr="0049028C" w:rsidRDefault="0049028C" w:rsidP="00BB5F13">
      <w:pPr>
        <w:pStyle w:val="afff1"/>
        <w:numPr>
          <w:ilvl w:val="0"/>
          <w:numId w:val="30"/>
        </w:numPr>
        <w:rPr>
          <w:lang w:val="en-US"/>
        </w:rPr>
      </w:pPr>
      <w:r w:rsidRPr="0049028C">
        <w:rPr>
          <w:lang w:val="en-US"/>
        </w:rPr>
        <w:t>files.gamedev.local -&gt; 10.0.2.30</w:t>
      </w:r>
    </w:p>
    <w:p w:rsidR="0049028C" w:rsidRPr="00746230" w:rsidRDefault="0049028C" w:rsidP="00746230">
      <w:pPr>
        <w:pStyle w:val="afff1"/>
        <w:keepNext/>
        <w:rPr>
          <w:b/>
          <w:lang w:val="en-US"/>
        </w:rPr>
      </w:pPr>
      <w:r w:rsidRPr="00746230">
        <w:rPr>
          <w:b/>
          <w:lang w:val="en-US"/>
        </w:rPr>
        <w:t>WinServer22 (10.0.2.20) — GIT + Jenkins</w:t>
      </w:r>
    </w:p>
    <w:p w:rsidR="0049028C" w:rsidRPr="0049028C" w:rsidRDefault="0049028C" w:rsidP="00BB5F13">
      <w:pPr>
        <w:pStyle w:val="afff1"/>
        <w:numPr>
          <w:ilvl w:val="0"/>
          <w:numId w:val="30"/>
        </w:numPr>
        <w:ind w:left="357" w:hanging="357"/>
        <w:rPr>
          <w:lang w:val="en-US"/>
        </w:rPr>
      </w:pPr>
      <w:r w:rsidRPr="0049028C">
        <w:rPr>
          <w:lang w:val="en-US"/>
        </w:rPr>
        <w:t xml:space="preserve">GitLab Runner (Docker </w:t>
      </w:r>
      <w:r w:rsidRPr="00582E5C">
        <w:rPr>
          <w:lang w:val="en-US"/>
        </w:rPr>
        <w:t>или</w:t>
      </w:r>
      <w:r w:rsidRPr="0049028C">
        <w:rPr>
          <w:lang w:val="en-US"/>
        </w:rPr>
        <w:t xml:space="preserve"> EXE)</w:t>
      </w:r>
    </w:p>
    <w:p w:rsidR="0049028C" w:rsidRPr="00582E5C" w:rsidRDefault="0049028C" w:rsidP="00BB5F13">
      <w:pPr>
        <w:pStyle w:val="afff1"/>
        <w:numPr>
          <w:ilvl w:val="0"/>
          <w:numId w:val="30"/>
        </w:numPr>
        <w:ind w:left="357" w:hanging="357"/>
      </w:pPr>
      <w:r w:rsidRPr="00582E5C">
        <w:rPr>
          <w:lang w:val="en-US"/>
        </w:rPr>
        <w:t>Jenkins</w:t>
      </w:r>
      <w:r w:rsidRPr="00582E5C">
        <w:t xml:space="preserve"> с интеграцией в </w:t>
      </w:r>
      <w:r w:rsidRPr="00582E5C">
        <w:rPr>
          <w:lang w:val="en-US"/>
        </w:rPr>
        <w:t>AD</w:t>
      </w:r>
      <w:r w:rsidRPr="00582E5C">
        <w:t xml:space="preserve"> (если настроено)</w:t>
      </w:r>
    </w:p>
    <w:p w:rsidR="0049028C" w:rsidRPr="00582E5C" w:rsidRDefault="0049028C" w:rsidP="00BB5F13">
      <w:pPr>
        <w:pStyle w:val="afff1"/>
        <w:numPr>
          <w:ilvl w:val="0"/>
          <w:numId w:val="30"/>
        </w:numPr>
        <w:ind w:left="357" w:hanging="357"/>
        <w:rPr>
          <w:lang w:val="en-US"/>
        </w:rPr>
      </w:pPr>
      <w:r w:rsidRPr="00582E5C">
        <w:rPr>
          <w:lang w:val="en-US"/>
        </w:rPr>
        <w:t>SSH ключи деплоя</w:t>
      </w:r>
    </w:p>
    <w:p w:rsidR="0049028C" w:rsidRPr="00582E5C" w:rsidRDefault="0049028C" w:rsidP="00BB5F13">
      <w:pPr>
        <w:pStyle w:val="afff1"/>
        <w:numPr>
          <w:ilvl w:val="0"/>
          <w:numId w:val="30"/>
        </w:numPr>
        <w:ind w:left="357" w:hanging="357"/>
        <w:rPr>
          <w:lang w:val="en-US"/>
        </w:rPr>
      </w:pPr>
      <w:r w:rsidRPr="00582E5C">
        <w:rPr>
          <w:lang w:val="en-US"/>
        </w:rPr>
        <w:t>Логирование действий разработчиков</w:t>
      </w:r>
    </w:p>
    <w:p w:rsidR="0049028C" w:rsidRPr="001E3427" w:rsidRDefault="0049028C" w:rsidP="001E3427">
      <w:pPr>
        <w:pStyle w:val="afff1"/>
        <w:keepNext/>
        <w:rPr>
          <w:b/>
          <w:lang w:val="en-US"/>
        </w:rPr>
      </w:pPr>
      <w:r w:rsidRPr="001E3427">
        <w:rPr>
          <w:b/>
          <w:lang w:val="en-US"/>
        </w:rPr>
        <w:t>Linux-сервер (10.0.2.30) — Fail2Ban, rsyslog, rsync</w:t>
      </w:r>
    </w:p>
    <w:p w:rsidR="0049028C" w:rsidRPr="001E3427" w:rsidRDefault="0049028C" w:rsidP="00BB5F13">
      <w:pPr>
        <w:pStyle w:val="afff1"/>
        <w:numPr>
          <w:ilvl w:val="0"/>
          <w:numId w:val="30"/>
        </w:numPr>
        <w:ind w:left="357" w:hanging="357"/>
        <w:rPr>
          <w:lang w:val="en-US"/>
        </w:rPr>
      </w:pPr>
      <w:r w:rsidRPr="001E3427">
        <w:rPr>
          <w:lang w:val="en-US"/>
        </w:rPr>
        <w:t>rsyslog (приём логов с Cisco/pfSense)</w:t>
      </w:r>
    </w:p>
    <w:p w:rsidR="0049028C" w:rsidRPr="0049028C" w:rsidRDefault="0049028C" w:rsidP="00BB5F13">
      <w:pPr>
        <w:pStyle w:val="afff1"/>
        <w:numPr>
          <w:ilvl w:val="0"/>
          <w:numId w:val="30"/>
        </w:numPr>
        <w:ind w:left="357" w:hanging="357"/>
        <w:rPr>
          <w:lang w:val="en-US"/>
        </w:rPr>
      </w:pPr>
      <w:r w:rsidRPr="0049028C">
        <w:rPr>
          <w:lang w:val="en-US"/>
        </w:rPr>
        <w:t>Fail2Ban</w:t>
      </w:r>
    </w:p>
    <w:p w:rsidR="0049028C" w:rsidRPr="0049028C" w:rsidRDefault="0049028C" w:rsidP="00BB5F13">
      <w:pPr>
        <w:pStyle w:val="afff1"/>
        <w:numPr>
          <w:ilvl w:val="0"/>
          <w:numId w:val="30"/>
        </w:numPr>
        <w:ind w:left="357" w:hanging="357"/>
        <w:rPr>
          <w:lang w:val="en-US"/>
        </w:rPr>
      </w:pPr>
      <w:r w:rsidRPr="0049028C">
        <w:rPr>
          <w:lang w:val="en-US"/>
        </w:rPr>
        <w:t>Git mirror / CI</w:t>
      </w:r>
    </w:p>
    <w:p w:rsidR="0049028C" w:rsidRPr="0049028C" w:rsidRDefault="0049028C" w:rsidP="00BB5F13">
      <w:pPr>
        <w:pStyle w:val="afff1"/>
        <w:numPr>
          <w:ilvl w:val="0"/>
          <w:numId w:val="30"/>
        </w:numPr>
        <w:ind w:left="357" w:hanging="357"/>
        <w:rPr>
          <w:lang w:val="en-US"/>
        </w:rPr>
      </w:pPr>
      <w:r w:rsidRPr="0049028C">
        <w:rPr>
          <w:lang w:val="en-US"/>
        </w:rPr>
        <w:t>SFTP</w:t>
      </w:r>
    </w:p>
    <w:p w:rsidR="0049028C" w:rsidRPr="0049028C" w:rsidRDefault="0049028C" w:rsidP="000615CD">
      <w:pPr>
        <w:pStyle w:val="3"/>
        <w:rPr>
          <w:lang w:val="en-US"/>
        </w:rPr>
      </w:pPr>
      <w:r w:rsidRPr="0049028C">
        <w:rPr>
          <w:lang w:val="en-US"/>
        </w:rPr>
        <w:lastRenderedPageBreak/>
        <w:t xml:space="preserve">Security Policy Checklist </w:t>
      </w:r>
    </w:p>
    <w:p w:rsidR="0049028C" w:rsidRPr="007A79FC" w:rsidRDefault="0049028C" w:rsidP="002C26CD">
      <w:pPr>
        <w:pStyle w:val="afff1"/>
        <w:keepNext/>
        <w:spacing w:before="60" w:after="60"/>
        <w:rPr>
          <w:b/>
        </w:rPr>
      </w:pPr>
      <w:r w:rsidRPr="007A79FC">
        <w:rPr>
          <w:b/>
        </w:rPr>
        <w:t>A. Контроль доступа</w:t>
      </w:r>
    </w:p>
    <w:p w:rsidR="00BC2C56" w:rsidRPr="00BC2C56" w:rsidRDefault="00BC2C56" w:rsidP="00BC2C56">
      <w:pPr>
        <w:pStyle w:val="afff4"/>
      </w:pPr>
      <w:r>
        <w:t xml:space="preserve">Таблица </w:t>
      </w:r>
      <w:fldSimple w:instr=" SEQ Таблица \* ARABIC ">
        <w:r w:rsidR="003A6C28">
          <w:rPr>
            <w:noProof/>
          </w:rPr>
          <w:t>4</w:t>
        </w:r>
      </w:fldSimple>
      <w:r>
        <w:t>. Группы доступа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281"/>
        <w:gridCol w:w="1379"/>
        <w:gridCol w:w="4969"/>
      </w:tblGrid>
      <w:tr w:rsidR="006A62A3" w:rsidRPr="009D0487" w:rsidTr="00BC2C56">
        <w:trPr>
          <w:trHeight w:val="351"/>
        </w:trPr>
        <w:tc>
          <w:tcPr>
            <w:tcW w:w="1704"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Группа</w:t>
            </w:r>
          </w:p>
        </w:tc>
        <w:tc>
          <w:tcPr>
            <w:tcW w:w="716"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VLAN</w:t>
            </w:r>
          </w:p>
        </w:tc>
        <w:tc>
          <w:tcPr>
            <w:tcW w:w="2580" w:type="pct"/>
            <w:shd w:val="clear" w:color="auto" w:fill="FFFFFF"/>
            <w:tcMar>
              <w:top w:w="57" w:type="dxa"/>
              <w:left w:w="57" w:type="dxa"/>
              <w:bottom w:w="57" w:type="dxa"/>
              <w:right w:w="57" w:type="dxa"/>
            </w:tcMar>
            <w:vAlign w:val="center"/>
          </w:tcPr>
          <w:p w:rsidR="006A62A3" w:rsidRPr="009D0487" w:rsidRDefault="006A62A3" w:rsidP="009D0487">
            <w:pPr>
              <w:jc w:val="center"/>
              <w:rPr>
                <w:rFonts w:eastAsia="Times New Roman"/>
                <w:b/>
                <w:color w:val="000000"/>
                <w:sz w:val="24"/>
                <w:szCs w:val="24"/>
                <w:lang w:eastAsia="ru-RU"/>
              </w:rPr>
            </w:pPr>
            <w:r w:rsidRPr="009D0487">
              <w:rPr>
                <w:rFonts w:eastAsia="Times New Roman"/>
                <w:b/>
                <w:color w:val="000000"/>
                <w:sz w:val="24"/>
                <w:szCs w:val="24"/>
                <w:lang w:eastAsia="ru-RU"/>
              </w:rPr>
              <w:t>Доступ к</w:t>
            </w:r>
          </w:p>
        </w:tc>
      </w:tr>
      <w:tr w:rsidR="006A62A3" w:rsidRPr="006A62A3" w:rsidTr="00BC2C56">
        <w:trPr>
          <w:trHeight w:val="323"/>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Программисты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2</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Git, Jenkins, интернет</w:t>
            </w:r>
          </w:p>
        </w:tc>
      </w:tr>
      <w:tr w:rsidR="006A62A3" w:rsidRPr="006A62A3" w:rsidTr="00BC2C56">
        <w:trPr>
          <w:trHeight w:val="334"/>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Администраторы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6</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Полный доступ</w:t>
            </w:r>
          </w:p>
        </w:tc>
      </w:tr>
      <w:tr w:rsidR="006A62A3" w:rsidRPr="006A62A3" w:rsidTr="00BC2C56">
        <w:trPr>
          <w:trHeight w:val="351"/>
        </w:trPr>
        <w:tc>
          <w:tcPr>
            <w:tcW w:w="1704"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Серверы</w:t>
            </w:r>
          </w:p>
        </w:tc>
        <w:tc>
          <w:tcPr>
            <w:tcW w:w="716"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3</w:t>
            </w:r>
          </w:p>
        </w:tc>
        <w:tc>
          <w:tcPr>
            <w:tcW w:w="2580" w:type="pct"/>
            <w:shd w:val="clear" w:color="auto" w:fill="FFFFFF"/>
            <w:tcMar>
              <w:top w:w="57" w:type="dxa"/>
              <w:left w:w="57" w:type="dxa"/>
              <w:bottom w:w="57" w:type="dxa"/>
              <w:right w:w="57" w:type="dxa"/>
            </w:tcMar>
            <w:vAlign w:val="center"/>
          </w:tcPr>
          <w:p w:rsidR="006A62A3" w:rsidRPr="006A62A3" w:rsidRDefault="006A62A3" w:rsidP="006A62A3">
            <w:pPr>
              <w:rPr>
                <w:rFonts w:eastAsia="Times New Roman"/>
                <w:color w:val="000000"/>
                <w:sz w:val="24"/>
                <w:szCs w:val="24"/>
                <w:lang w:eastAsia="ru-RU"/>
              </w:rPr>
            </w:pPr>
            <w:r w:rsidRPr="006A62A3">
              <w:rPr>
                <w:rFonts w:eastAsia="Times New Roman"/>
                <w:color w:val="000000"/>
                <w:sz w:val="24"/>
                <w:szCs w:val="24"/>
                <w:lang w:eastAsia="ru-RU"/>
              </w:rPr>
              <w:t>Только по нужным портам</w:t>
            </w:r>
          </w:p>
        </w:tc>
      </w:tr>
    </w:tbl>
    <w:p w:rsidR="0049028C" w:rsidRDefault="0049028C" w:rsidP="0049028C">
      <w:pPr>
        <w:pStyle w:val="afff1"/>
      </w:pPr>
    </w:p>
    <w:p w:rsidR="0049028C" w:rsidRPr="006A62A3" w:rsidRDefault="0049028C" w:rsidP="006A62A3">
      <w:pPr>
        <w:pStyle w:val="afff1"/>
        <w:keepNext/>
        <w:rPr>
          <w:b/>
          <w:lang w:val="en-US"/>
        </w:rPr>
      </w:pPr>
      <w:r w:rsidRPr="006A62A3">
        <w:rPr>
          <w:b/>
          <w:lang w:val="en-US"/>
        </w:rPr>
        <w:t>ACL на роутере:</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access-list 100 deny ip 10.0.0.128 0.0.0.127 10.0.2.0 0.0.0.255</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access-list 100 permit ip any any</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interface e0/1.2</w:t>
      </w:r>
    </w:p>
    <w:p w:rsidR="0049028C" w:rsidRPr="007A79FC" w:rsidRDefault="0049028C" w:rsidP="007A79FC">
      <w:pPr>
        <w:pStyle w:val="afff1"/>
        <w:shd w:val="clear" w:color="auto" w:fill="F2F2F2" w:themeFill="background1" w:themeFillShade="F2"/>
        <w:spacing w:line="240" w:lineRule="auto"/>
        <w:rPr>
          <w:rFonts w:ascii="Courier New" w:hAnsi="Courier New" w:cs="Courier New"/>
          <w:b/>
          <w:sz w:val="20"/>
          <w:lang w:val="en-US"/>
        </w:rPr>
      </w:pPr>
      <w:r w:rsidRPr="007A79FC">
        <w:rPr>
          <w:rFonts w:ascii="Courier New" w:hAnsi="Courier New" w:cs="Courier New"/>
          <w:b/>
          <w:sz w:val="20"/>
          <w:lang w:val="en-US"/>
        </w:rPr>
        <w:t xml:space="preserve"> ip access-group 100 in</w:t>
      </w:r>
    </w:p>
    <w:p w:rsidR="0049028C" w:rsidRPr="007A79FC" w:rsidRDefault="0049028C" w:rsidP="002C26CD">
      <w:pPr>
        <w:pStyle w:val="afff1"/>
        <w:keepNext/>
        <w:spacing w:before="60" w:after="60"/>
        <w:rPr>
          <w:b/>
        </w:rPr>
      </w:pPr>
      <w:r w:rsidRPr="007A79FC">
        <w:rPr>
          <w:b/>
        </w:rPr>
        <w:t>B. Аудит и логгирование</w:t>
      </w:r>
    </w:p>
    <w:p w:rsidR="0049028C" w:rsidRDefault="0049028C" w:rsidP="00BB5F13">
      <w:pPr>
        <w:pStyle w:val="afff1"/>
        <w:numPr>
          <w:ilvl w:val="0"/>
          <w:numId w:val="32"/>
        </w:numPr>
      </w:pPr>
      <w:r>
        <w:t>Все устройства логируют на 10.0.2.10</w:t>
      </w:r>
    </w:p>
    <w:p w:rsidR="0049028C" w:rsidRPr="002C26CD" w:rsidRDefault="0049028C" w:rsidP="00BB5F13">
      <w:pPr>
        <w:pStyle w:val="afff1"/>
        <w:numPr>
          <w:ilvl w:val="0"/>
          <w:numId w:val="32"/>
        </w:numPr>
      </w:pPr>
      <w:r>
        <w:t>Используется</w:t>
      </w:r>
      <w:r w:rsidRPr="002C26CD">
        <w:t>:</w:t>
      </w:r>
    </w:p>
    <w:p w:rsidR="0049028C" w:rsidRPr="0049028C" w:rsidRDefault="0049028C" w:rsidP="00BB5F13">
      <w:pPr>
        <w:pStyle w:val="afff1"/>
        <w:numPr>
          <w:ilvl w:val="0"/>
          <w:numId w:val="33"/>
        </w:numPr>
        <w:rPr>
          <w:lang w:val="en-US"/>
        </w:rPr>
      </w:pPr>
      <w:r w:rsidRPr="0049028C">
        <w:rPr>
          <w:lang w:val="en-US"/>
        </w:rPr>
        <w:t>login on-success/failure</w:t>
      </w:r>
    </w:p>
    <w:p w:rsidR="0049028C" w:rsidRPr="0049028C" w:rsidRDefault="0049028C" w:rsidP="00BB5F13">
      <w:pPr>
        <w:pStyle w:val="afff1"/>
        <w:numPr>
          <w:ilvl w:val="0"/>
          <w:numId w:val="33"/>
        </w:numPr>
        <w:rPr>
          <w:lang w:val="en-US"/>
        </w:rPr>
      </w:pPr>
      <w:r w:rsidRPr="0049028C">
        <w:rPr>
          <w:lang w:val="en-US"/>
        </w:rPr>
        <w:t>logging trap informational</w:t>
      </w:r>
    </w:p>
    <w:p w:rsidR="0049028C" w:rsidRPr="0049028C" w:rsidRDefault="0049028C" w:rsidP="00BB5F13">
      <w:pPr>
        <w:pStyle w:val="afff1"/>
        <w:numPr>
          <w:ilvl w:val="0"/>
          <w:numId w:val="33"/>
        </w:numPr>
        <w:rPr>
          <w:lang w:val="en-US"/>
        </w:rPr>
      </w:pPr>
      <w:r w:rsidRPr="0049028C">
        <w:rPr>
          <w:lang w:val="en-US"/>
        </w:rPr>
        <w:t>pfSense -&gt; syslog</w:t>
      </w:r>
    </w:p>
    <w:p w:rsidR="0049028C" w:rsidRPr="002C26CD" w:rsidRDefault="0049028C" w:rsidP="00BB5F13">
      <w:pPr>
        <w:pStyle w:val="afff1"/>
        <w:numPr>
          <w:ilvl w:val="0"/>
          <w:numId w:val="32"/>
        </w:numPr>
      </w:pPr>
      <w:r>
        <w:t>Анализ</w:t>
      </w:r>
      <w:r w:rsidRPr="002C26CD">
        <w:t xml:space="preserve"> </w:t>
      </w:r>
      <w:r>
        <w:t>логов</w:t>
      </w:r>
      <w:r w:rsidRPr="002C26CD">
        <w:t xml:space="preserve"> </w:t>
      </w:r>
      <w:r>
        <w:t>через</w:t>
      </w:r>
      <w:r w:rsidRPr="002C26CD">
        <w:t xml:space="preserve"> ELK stack (</w:t>
      </w:r>
      <w:r>
        <w:t>опц</w:t>
      </w:r>
      <w:r w:rsidRPr="002C26CD">
        <w:t>.)</w:t>
      </w:r>
    </w:p>
    <w:p w:rsidR="0049028C" w:rsidRPr="007A79FC" w:rsidRDefault="0049028C" w:rsidP="002C26CD">
      <w:pPr>
        <w:pStyle w:val="afff1"/>
        <w:keepNext/>
        <w:spacing w:before="60" w:after="60"/>
        <w:rPr>
          <w:b/>
        </w:rPr>
      </w:pPr>
      <w:r w:rsidRPr="007A79FC">
        <w:rPr>
          <w:b/>
        </w:rPr>
        <w:t>C. Резервное копирование</w:t>
      </w:r>
    </w:p>
    <w:p w:rsidR="0049028C" w:rsidRPr="004141FD" w:rsidRDefault="0049028C" w:rsidP="00BB5F13">
      <w:pPr>
        <w:pStyle w:val="afff1"/>
        <w:numPr>
          <w:ilvl w:val="0"/>
          <w:numId w:val="34"/>
        </w:numPr>
      </w:pPr>
      <w:r w:rsidRPr="0049028C">
        <w:rPr>
          <w:lang w:val="en-US"/>
        </w:rPr>
        <w:t>WinServer</w:t>
      </w:r>
      <w:r w:rsidRPr="004141FD">
        <w:t xml:space="preserve">16: </w:t>
      </w:r>
      <w:r>
        <w:t>резерв</w:t>
      </w:r>
      <w:r w:rsidRPr="004141FD">
        <w:t xml:space="preserve"> </w:t>
      </w:r>
      <w:r w:rsidRPr="0049028C">
        <w:rPr>
          <w:lang w:val="en-US"/>
        </w:rPr>
        <w:t>DNS</w:t>
      </w:r>
      <w:r w:rsidRPr="004141FD">
        <w:t xml:space="preserve">, </w:t>
      </w:r>
      <w:r w:rsidRPr="0049028C">
        <w:rPr>
          <w:lang w:val="en-US"/>
        </w:rPr>
        <w:t>DHCP</w:t>
      </w:r>
      <w:r w:rsidRPr="004141FD">
        <w:t xml:space="preserve"> </w:t>
      </w:r>
      <w:r>
        <w:t>и</w:t>
      </w:r>
      <w:r w:rsidRPr="004141FD">
        <w:t xml:space="preserve"> </w:t>
      </w:r>
      <w:r w:rsidRPr="0049028C">
        <w:rPr>
          <w:lang w:val="en-US"/>
        </w:rPr>
        <w:t>SYSLOG</w:t>
      </w:r>
      <w:r w:rsidRPr="004141FD">
        <w:t xml:space="preserve"> </w:t>
      </w:r>
      <w:r>
        <w:t>каждую</w:t>
      </w:r>
      <w:r w:rsidRPr="004141FD">
        <w:t xml:space="preserve"> </w:t>
      </w:r>
      <w:r>
        <w:t>ночь</w:t>
      </w:r>
      <w:r w:rsidRPr="004141FD">
        <w:t xml:space="preserve"> </w:t>
      </w:r>
      <w:r>
        <w:t>на</w:t>
      </w:r>
      <w:r w:rsidRPr="004141FD">
        <w:t xml:space="preserve"> </w:t>
      </w:r>
      <w:r w:rsidRPr="0049028C">
        <w:rPr>
          <w:lang w:val="en-US"/>
        </w:rPr>
        <w:t>NAS</w:t>
      </w:r>
    </w:p>
    <w:p w:rsidR="0049028C" w:rsidRDefault="0049028C" w:rsidP="00BB5F13">
      <w:pPr>
        <w:pStyle w:val="afff1"/>
        <w:numPr>
          <w:ilvl w:val="0"/>
          <w:numId w:val="34"/>
        </w:numPr>
      </w:pPr>
      <w:r>
        <w:t>Linux-сервер:</w:t>
      </w:r>
    </w:p>
    <w:p w:rsidR="0049028C" w:rsidRDefault="0049028C" w:rsidP="00BB5F13">
      <w:pPr>
        <w:pStyle w:val="afff1"/>
        <w:numPr>
          <w:ilvl w:val="0"/>
          <w:numId w:val="35"/>
        </w:numPr>
      </w:pPr>
      <w:r>
        <w:t>rsnapshot / rsync на внешний диск</w:t>
      </w:r>
    </w:p>
    <w:p w:rsidR="0049028C" w:rsidRDefault="0049028C" w:rsidP="00BB5F13">
      <w:pPr>
        <w:pStyle w:val="afff1"/>
        <w:numPr>
          <w:ilvl w:val="0"/>
          <w:numId w:val="35"/>
        </w:numPr>
      </w:pPr>
      <w:r>
        <w:t>Журнал rsyslog сохраняется ежедневно</w:t>
      </w:r>
    </w:p>
    <w:p w:rsidR="0049028C" w:rsidRDefault="0049028C" w:rsidP="00BB5F13">
      <w:pPr>
        <w:pStyle w:val="afff1"/>
        <w:numPr>
          <w:ilvl w:val="0"/>
          <w:numId w:val="34"/>
        </w:numPr>
      </w:pPr>
      <w:r>
        <w:t>Cisco config: `copy running-config tftp` по расписанию через cron или вручную</w:t>
      </w:r>
    </w:p>
    <w:p w:rsidR="0049028C" w:rsidRPr="007A79FC" w:rsidRDefault="0049028C" w:rsidP="002C26CD">
      <w:pPr>
        <w:pStyle w:val="afff1"/>
        <w:keepNext/>
        <w:spacing w:before="60" w:after="60"/>
        <w:rPr>
          <w:b/>
        </w:rPr>
      </w:pPr>
      <w:r w:rsidRPr="007A79FC">
        <w:rPr>
          <w:b/>
        </w:rPr>
        <w:t>D. Обновления</w:t>
      </w:r>
    </w:p>
    <w:p w:rsidR="0049028C" w:rsidRDefault="0049028C" w:rsidP="00BB5F13">
      <w:pPr>
        <w:pStyle w:val="afff1"/>
        <w:numPr>
          <w:ilvl w:val="0"/>
          <w:numId w:val="36"/>
        </w:numPr>
      </w:pPr>
      <w:r>
        <w:t>Windows Server -&gt; WSUS или вручную еженедельно</w:t>
      </w:r>
    </w:p>
    <w:p w:rsidR="0049028C" w:rsidRDefault="0049028C" w:rsidP="00BB5F13">
      <w:pPr>
        <w:pStyle w:val="afff1"/>
        <w:numPr>
          <w:ilvl w:val="0"/>
          <w:numId w:val="36"/>
        </w:numPr>
      </w:pPr>
      <w:r>
        <w:t xml:space="preserve">Linux -&gt; еженедельно вручную с ипользованием менеджера пакетов </w:t>
      </w:r>
    </w:p>
    <w:p w:rsidR="0049028C" w:rsidRDefault="0049028C" w:rsidP="00BB5F13">
      <w:pPr>
        <w:pStyle w:val="afff1"/>
        <w:numPr>
          <w:ilvl w:val="0"/>
          <w:numId w:val="36"/>
        </w:numPr>
      </w:pPr>
      <w:r>
        <w:t>Cisco -&gt; регулярная проверка (минимум раз в месяц) и обновление образов</w:t>
      </w:r>
    </w:p>
    <w:p w:rsidR="0049028C" w:rsidRDefault="0049028C" w:rsidP="00BB5F13">
      <w:pPr>
        <w:pStyle w:val="afff1"/>
        <w:numPr>
          <w:ilvl w:val="0"/>
          <w:numId w:val="36"/>
        </w:numPr>
      </w:pPr>
      <w:r>
        <w:lastRenderedPageBreak/>
        <w:t>pfSense -&gt; ручное обновление через GUI</w:t>
      </w:r>
    </w:p>
    <w:p w:rsidR="0049028C" w:rsidRPr="007A79FC" w:rsidRDefault="0049028C" w:rsidP="002C26CD">
      <w:pPr>
        <w:pStyle w:val="afff1"/>
        <w:keepNext/>
        <w:spacing w:before="60" w:after="60"/>
        <w:rPr>
          <w:b/>
        </w:rPr>
      </w:pPr>
      <w:r w:rsidRPr="007A79FC">
        <w:rPr>
          <w:b/>
        </w:rPr>
        <w:t>E. Пароли и аутентификация</w:t>
      </w:r>
    </w:p>
    <w:p w:rsidR="0049028C" w:rsidRDefault="0049028C" w:rsidP="00BB5F13">
      <w:pPr>
        <w:pStyle w:val="afff1"/>
        <w:numPr>
          <w:ilvl w:val="0"/>
          <w:numId w:val="37"/>
        </w:numPr>
      </w:pPr>
      <w:r>
        <w:t>Сложные пароли &gt;= 15 символов</w:t>
      </w:r>
    </w:p>
    <w:p w:rsidR="0049028C" w:rsidRDefault="0049028C" w:rsidP="00BB5F13">
      <w:pPr>
        <w:pStyle w:val="afff1"/>
        <w:numPr>
          <w:ilvl w:val="0"/>
          <w:numId w:val="37"/>
        </w:numPr>
      </w:pPr>
      <w:r>
        <w:t>Ротация каждые 90 дней (опц.)</w:t>
      </w:r>
    </w:p>
    <w:p w:rsidR="0049028C" w:rsidRDefault="0049028C" w:rsidP="00BB5F13">
      <w:pPr>
        <w:pStyle w:val="afff1"/>
        <w:numPr>
          <w:ilvl w:val="0"/>
          <w:numId w:val="37"/>
        </w:numPr>
      </w:pPr>
      <w:r>
        <w:t>Двухфакторная авторизация</w:t>
      </w:r>
    </w:p>
    <w:p w:rsidR="0049028C" w:rsidRDefault="0049028C" w:rsidP="00BB5F13">
      <w:pPr>
        <w:pStyle w:val="afff1"/>
        <w:numPr>
          <w:ilvl w:val="0"/>
          <w:numId w:val="37"/>
        </w:numPr>
      </w:pPr>
      <w:r>
        <w:t>SSH доступ (если есть) — по ключам</w:t>
      </w:r>
    </w:p>
    <w:p w:rsidR="0049028C" w:rsidRPr="007A79FC" w:rsidRDefault="0049028C" w:rsidP="002C26CD">
      <w:pPr>
        <w:pStyle w:val="afff1"/>
        <w:keepNext/>
        <w:spacing w:before="60" w:after="60"/>
        <w:rPr>
          <w:b/>
        </w:rPr>
      </w:pPr>
      <w:r w:rsidRPr="007A79FC">
        <w:rPr>
          <w:b/>
        </w:rPr>
        <w:t>F. IDS/IPS и защита от атак</w:t>
      </w:r>
    </w:p>
    <w:p w:rsidR="0049028C" w:rsidRPr="00A93422" w:rsidRDefault="0049028C" w:rsidP="00BB5F13">
      <w:pPr>
        <w:pStyle w:val="afff1"/>
        <w:numPr>
          <w:ilvl w:val="0"/>
          <w:numId w:val="37"/>
        </w:numPr>
      </w:pPr>
      <w:r w:rsidRPr="00A93422">
        <w:t xml:space="preserve">Suricata </w:t>
      </w:r>
      <w:r>
        <w:t>на</w:t>
      </w:r>
      <w:r w:rsidRPr="00A93422">
        <w:t xml:space="preserve"> pfSense</w:t>
      </w:r>
    </w:p>
    <w:p w:rsidR="0049028C" w:rsidRPr="00A93422" w:rsidRDefault="0049028C" w:rsidP="00BB5F13">
      <w:pPr>
        <w:pStyle w:val="afff1"/>
        <w:numPr>
          <w:ilvl w:val="0"/>
          <w:numId w:val="37"/>
        </w:numPr>
      </w:pPr>
      <w:r w:rsidRPr="00A93422">
        <w:t xml:space="preserve">Fail2Ban </w:t>
      </w:r>
      <w:r>
        <w:t>на</w:t>
      </w:r>
      <w:r w:rsidRPr="00A93422">
        <w:t xml:space="preserve"> Linux</w:t>
      </w:r>
    </w:p>
    <w:p w:rsidR="0049028C" w:rsidRDefault="0049028C" w:rsidP="00BB5F13">
      <w:pPr>
        <w:pStyle w:val="afff1"/>
        <w:numPr>
          <w:ilvl w:val="0"/>
          <w:numId w:val="37"/>
        </w:numPr>
      </w:pPr>
      <w:r>
        <w:t>Ограничение по MAC-адресу на Switch7/8</w:t>
      </w:r>
    </w:p>
    <w:p w:rsidR="0049028C" w:rsidRDefault="0049028C" w:rsidP="00BB5F13">
      <w:pPr>
        <w:pStyle w:val="afff1"/>
        <w:numPr>
          <w:ilvl w:val="0"/>
          <w:numId w:val="37"/>
        </w:numPr>
      </w:pPr>
      <w:r>
        <w:t>Блокировка неизвестных устройств через port-security</w:t>
      </w:r>
    </w:p>
    <w:p w:rsidR="00890F22" w:rsidRDefault="00890F22" w:rsidP="00890F22">
      <w:pPr>
        <w:pStyle w:val="afff1"/>
      </w:pPr>
    </w:p>
    <w:p w:rsidR="00237F49" w:rsidRDefault="00237F49" w:rsidP="00890F22">
      <w:pPr>
        <w:pStyle w:val="afff1"/>
      </w:pPr>
    </w:p>
    <w:p w:rsidR="00237F49" w:rsidRPr="00A30103" w:rsidRDefault="00237F49" w:rsidP="00237F49">
      <w:pPr>
        <w:pStyle w:val="1"/>
        <w:rPr>
          <w:lang w:val="ru-RU"/>
        </w:rPr>
      </w:pPr>
      <w:bookmarkStart w:id="29" w:name="_Toc198738523"/>
      <w:r w:rsidRPr="00A30103">
        <w:rPr>
          <w:lang w:val="ru-RU"/>
        </w:rPr>
        <w:lastRenderedPageBreak/>
        <w:t>Описание личного вклада в представляемые результаты</w:t>
      </w:r>
      <w:bookmarkEnd w:id="29"/>
    </w:p>
    <w:p w:rsidR="00711FC3" w:rsidRDefault="00711FC3" w:rsidP="009423FE">
      <w:pPr>
        <w:pStyle w:val="a4"/>
      </w:pPr>
      <w:r>
        <w:t>Личными результатами автора данного отчета, полученными в ходе выполнения задания на практику, являются:</w:t>
      </w:r>
    </w:p>
    <w:p w:rsidR="00237F49" w:rsidRDefault="00237F49" w:rsidP="009423FE">
      <w:pPr>
        <w:pStyle w:val="afff1"/>
        <w:numPr>
          <w:ilvl w:val="0"/>
          <w:numId w:val="45"/>
        </w:numPr>
      </w:pPr>
      <w:r>
        <w:t>Базовая часть: создание сайта</w:t>
      </w:r>
      <w:r w:rsidR="009423FE">
        <w:t>:</w:t>
      </w:r>
    </w:p>
    <w:p w:rsidR="00237F49" w:rsidRDefault="00237F49" w:rsidP="00FD314B">
      <w:pPr>
        <w:pStyle w:val="a0"/>
        <w:numPr>
          <w:ilvl w:val="0"/>
          <w:numId w:val="46"/>
        </w:numPr>
      </w:pPr>
      <w:r>
        <w:t>Настройка конфигурационного файла:</w:t>
      </w:r>
      <w:r w:rsidR="009423FE">
        <w:t xml:space="preserve"> </w:t>
      </w:r>
      <w:r w:rsidR="008854EC">
        <w:t xml:space="preserve">произведена </w:t>
      </w:r>
      <w:r w:rsidR="009423FE">
        <w:t>настройка</w:t>
      </w:r>
      <w:r>
        <w:t xml:space="preserve"> конфигурационного файла проекта, определ</w:t>
      </w:r>
      <w:r w:rsidR="009423FE">
        <w:t>ены</w:t>
      </w:r>
      <w:r>
        <w:t xml:space="preserve"> параметры сборки и маршрутизации, что обеспечило корректную работу сайта при публикации.</w:t>
      </w:r>
    </w:p>
    <w:p w:rsidR="00237F49" w:rsidRDefault="00237F49" w:rsidP="009423FE">
      <w:pPr>
        <w:pStyle w:val="a0"/>
        <w:numPr>
          <w:ilvl w:val="0"/>
          <w:numId w:val="46"/>
        </w:numPr>
      </w:pPr>
      <w:r>
        <w:t>Создание раздела "Ресурсы" и "Безопасность LAN":</w:t>
      </w:r>
      <w:r w:rsidR="009423FE">
        <w:t xml:space="preserve"> </w:t>
      </w:r>
      <w:r w:rsidR="008854EC">
        <w:t xml:space="preserve">разработана </w:t>
      </w:r>
      <w:r>
        <w:t>с</w:t>
      </w:r>
      <w:r w:rsidR="009423FE">
        <w:t>труктура</w:t>
      </w:r>
      <w:r>
        <w:t xml:space="preserve"> и контент </w:t>
      </w:r>
      <w:r w:rsidR="009423FE">
        <w:t>для двух ключевых разделов</w:t>
      </w:r>
      <w:r>
        <w:t xml:space="preserve"> сайта: "Ресурсы" — с полезными материалами и ссылками, а также "Безопасность LAN", с процессом выполнения вариативной части задания.</w:t>
      </w:r>
    </w:p>
    <w:p w:rsidR="00237F49" w:rsidRDefault="00237F49" w:rsidP="00FD314B">
      <w:pPr>
        <w:pStyle w:val="a0"/>
        <w:numPr>
          <w:ilvl w:val="0"/>
          <w:numId w:val="46"/>
        </w:numPr>
      </w:pPr>
      <w:r>
        <w:t>Консультации с куратором:</w:t>
      </w:r>
      <w:r w:rsidR="008854EC">
        <w:t xml:space="preserve"> и</w:t>
      </w:r>
      <w:r>
        <w:t>нициирова</w:t>
      </w:r>
      <w:r w:rsidR="008854EC">
        <w:t>на серия</w:t>
      </w:r>
      <w:r>
        <w:t xml:space="preserve"> консультаций с куратором проекта для уточнения требований и получения экспертной оценки реализуемых решений.</w:t>
      </w:r>
    </w:p>
    <w:p w:rsidR="00237F49" w:rsidRDefault="00447F67" w:rsidP="00FD314B">
      <w:pPr>
        <w:pStyle w:val="a0"/>
        <w:numPr>
          <w:ilvl w:val="0"/>
          <w:numId w:val="46"/>
        </w:numPr>
      </w:pPr>
      <w:r>
        <w:t>Подбор и интеграция графических элементов</w:t>
      </w:r>
      <w:r w:rsidR="00237F49">
        <w:t>:</w:t>
      </w:r>
      <w:r>
        <w:t xml:space="preserve"> были п</w:t>
      </w:r>
      <w:r w:rsidR="00237F49">
        <w:t>одобра</w:t>
      </w:r>
      <w:r>
        <w:t>ны и интегрированы</w:t>
      </w:r>
      <w:r w:rsidR="00237F49">
        <w:t xml:space="preserve"> графические материалы в сайт, обеспечив визуальную наглядность и повышение информативности контента.</w:t>
      </w:r>
    </w:p>
    <w:p w:rsidR="00237F49" w:rsidRDefault="00237F49" w:rsidP="00FD314B">
      <w:pPr>
        <w:pStyle w:val="a0"/>
        <w:numPr>
          <w:ilvl w:val="0"/>
          <w:numId w:val="46"/>
        </w:numPr>
      </w:pPr>
      <w:r>
        <w:t>Публикация сайта и сборка через GitHub Pages:</w:t>
      </w:r>
      <w:r w:rsidR="00F30DEE">
        <w:t xml:space="preserve"> осуществлена настройка</w:t>
      </w:r>
      <w:r>
        <w:t xml:space="preserve"> автоматическ</w:t>
      </w:r>
      <w:r w:rsidR="00F30DEE">
        <w:t>ой</w:t>
      </w:r>
      <w:r>
        <w:t xml:space="preserve"> сборк</w:t>
      </w:r>
      <w:r w:rsidR="00F30DEE">
        <w:t>и проекта и выполнена его публикация</w:t>
      </w:r>
      <w:r>
        <w:t xml:space="preserve"> с использованием GitHub Pages, обеспечив общедоступность ресурса в сети.</w:t>
      </w:r>
    </w:p>
    <w:p w:rsidR="00237F49" w:rsidRDefault="00237F49" w:rsidP="00803EC4">
      <w:pPr>
        <w:pStyle w:val="afff1"/>
        <w:numPr>
          <w:ilvl w:val="0"/>
          <w:numId w:val="45"/>
        </w:numPr>
      </w:pPr>
      <w:r>
        <w:t>Вариативная часть: безопасность LAN</w:t>
      </w:r>
    </w:p>
    <w:p w:rsidR="00237F49" w:rsidRDefault="00237F49" w:rsidP="00B76B4C">
      <w:pPr>
        <w:pStyle w:val="a0"/>
        <w:numPr>
          <w:ilvl w:val="0"/>
          <w:numId w:val="52"/>
        </w:numPr>
      </w:pPr>
      <w:r>
        <w:t>Работа с виртуальной лабораторией и создание сети Game Dev:</w:t>
      </w:r>
      <w:r w:rsidR="00B76B4C">
        <w:t xml:space="preserve"> настроена </w:t>
      </w:r>
      <w:r>
        <w:t>виртуальн</w:t>
      </w:r>
      <w:r w:rsidR="00B76B4C">
        <w:t>ая лаборатория, разработана и реализовала топология</w:t>
      </w:r>
      <w:r>
        <w:t xml:space="preserve"> локальной сети Game Dev</w:t>
      </w:r>
    </w:p>
    <w:p w:rsidR="00237F49" w:rsidRDefault="00237F49" w:rsidP="00B76B4C">
      <w:pPr>
        <w:pStyle w:val="a0"/>
        <w:numPr>
          <w:ilvl w:val="0"/>
          <w:numId w:val="52"/>
        </w:numPr>
      </w:pPr>
      <w:r>
        <w:t>VLAN Hopping: демонстрация и защита</w:t>
      </w:r>
      <w:r w:rsidR="00B76B4C">
        <w:t>: смоделирована атака</w:t>
      </w:r>
      <w:r>
        <w:t xml:space="preserve"> VLAN Hopping для демонстрации потенциальных уязвимостей, а также реал</w:t>
      </w:r>
      <w:r w:rsidR="00B76B4C">
        <w:t>изованы</w:t>
      </w:r>
      <w:r>
        <w:t xml:space="preserve"> </w:t>
      </w:r>
      <w:r w:rsidR="00B76B4C">
        <w:t xml:space="preserve">необходимые </w:t>
      </w:r>
      <w:r>
        <w:t>защитные меры</w:t>
      </w:r>
      <w:r w:rsidR="00B76B4C">
        <w:t>.</w:t>
      </w:r>
    </w:p>
    <w:p w:rsidR="00B76B4C" w:rsidRPr="003B623D" w:rsidRDefault="00B76B4C" w:rsidP="00B76B4C">
      <w:pPr>
        <w:pStyle w:val="afff1"/>
        <w:numPr>
          <w:ilvl w:val="0"/>
          <w:numId w:val="45"/>
        </w:numPr>
      </w:pPr>
      <w:r>
        <w:t xml:space="preserve">Анализ инцидента </w:t>
      </w:r>
      <w:r w:rsidRPr="00B76B4C">
        <w:t>ShrinkLocker</w:t>
      </w:r>
    </w:p>
    <w:p w:rsidR="00F4000B" w:rsidRPr="000F6C3A" w:rsidRDefault="00F4000B" w:rsidP="006E5590">
      <w:pPr>
        <w:pStyle w:val="01"/>
        <w:rPr>
          <w:lang w:val="ru-RU"/>
        </w:rPr>
      </w:pPr>
      <w:bookmarkStart w:id="30" w:name="_Toc198738524"/>
      <w:r w:rsidRPr="000F6C3A">
        <w:rPr>
          <w:lang w:val="ru-RU"/>
        </w:rPr>
        <w:lastRenderedPageBreak/>
        <w:t>Заключение</w:t>
      </w:r>
      <w:bookmarkEnd w:id="30"/>
    </w:p>
    <w:p w:rsidR="00D712C3" w:rsidRDefault="00404B64" w:rsidP="006B600E">
      <w:pPr>
        <w:pStyle w:val="a4"/>
      </w:pPr>
      <w:r>
        <w:t>В</w:t>
      </w:r>
      <w:r w:rsidR="00C35F5E">
        <w:t xml:space="preserve"> ходе практики были получены следующие самостоятельные результаты:</w:t>
      </w:r>
    </w:p>
    <w:p w:rsidR="00B757CD" w:rsidRDefault="00B757CD" w:rsidP="00B757CD">
      <w:pPr>
        <w:pStyle w:val="a4"/>
      </w:pPr>
      <w:r>
        <w:t>1. </w:t>
      </w:r>
      <w:r w:rsidR="00BA6F8E">
        <w:t xml:space="preserve">Состоялось знакомство с деятельностью </w:t>
      </w:r>
      <w:r w:rsidR="00BA6F8E" w:rsidRPr="00BA6F8E">
        <w:t>лаборатории «Программно-аппаратных средств обеспечения информационной безопасности» в составе факультета Информационных технологий Московского политехнического университета. На этом этапе было выполнено кафедральное индивидуальное отдельное задание, связанное с поиском и изучением актуальной информации по инцидентам в сфере информационной безопасности.</w:t>
      </w:r>
      <w:r w:rsidR="00BA6F8E">
        <w:t xml:space="preserve"> </w:t>
      </w:r>
      <w:r>
        <w:t xml:space="preserve">Проведен </w:t>
      </w:r>
      <w:r w:rsidR="006765A1">
        <w:t>анализ</w:t>
      </w:r>
      <w:r>
        <w:t xml:space="preserve"> инцидента безопасности с использованием атаки ShrinkLocker, что способствовало пониманию тактик и техник атак на основе модели MITRE ATT&amp;CK.</w:t>
      </w:r>
    </w:p>
    <w:p w:rsidR="00DF669D" w:rsidRDefault="00B757CD" w:rsidP="00DF669D">
      <w:pPr>
        <w:pStyle w:val="a4"/>
      </w:pPr>
      <w:r>
        <w:t>2</w:t>
      </w:r>
      <w:r w:rsidR="00B97A44">
        <w:t>. </w:t>
      </w:r>
      <w:r w:rsidR="00C35F5E">
        <w:t>Проанализирована деятельность организации-заказчика проекта</w:t>
      </w:r>
      <w:r w:rsidR="000A47D5">
        <w:t xml:space="preserve">, в </w:t>
      </w:r>
      <w:r w:rsidR="00C35F5E">
        <w:t xml:space="preserve">интересах </w:t>
      </w:r>
      <w:r w:rsidR="000A47D5">
        <w:t>которой</w:t>
      </w:r>
      <w:r w:rsidR="00C35F5E">
        <w:t xml:space="preserve"> был реализован проект по разработке и реализации статичного </w:t>
      </w:r>
      <w:r w:rsidR="00C35F5E">
        <w:rPr>
          <w:lang w:val="en-US"/>
        </w:rPr>
        <w:t>web</w:t>
      </w:r>
      <w:r w:rsidR="00C35F5E" w:rsidRPr="00A92B00">
        <w:t>-</w:t>
      </w:r>
      <w:r w:rsidR="00C35F5E">
        <w:t xml:space="preserve">сайта об основном проекте по дисциплине </w:t>
      </w:r>
      <w:r w:rsidR="000A47D5">
        <w:t xml:space="preserve">«Проектная </w:t>
      </w:r>
      <w:r w:rsidR="00C35F5E">
        <w:t>деятельность</w:t>
      </w:r>
      <w:r w:rsidR="000A47D5">
        <w:t>»</w:t>
      </w:r>
      <w:r w:rsidR="00C35F5E">
        <w:t xml:space="preserve">. </w:t>
      </w:r>
      <w:r w:rsidR="00D642EB">
        <w:t xml:space="preserve">В процессе этого были освоены навыки работы с системами контроля версий (Git, GitHub). </w:t>
      </w:r>
      <w:r w:rsidR="00B97A44">
        <w:t>Эт</w:t>
      </w:r>
      <w:r w:rsidR="000A47D5">
        <w:t>а работа также позволила</w:t>
      </w:r>
      <w:r w:rsidR="00B97A44">
        <w:t xml:space="preserve"> освоить технологии HTML, CSS, Markdown и платформу Hugo.</w:t>
      </w:r>
      <w:r w:rsidR="00DF669D" w:rsidRPr="00DF669D">
        <w:t xml:space="preserve"> </w:t>
      </w:r>
      <w:r w:rsidR="00DF669D">
        <w:t xml:space="preserve">В результате этого этапа практики также был разработан отчет в формате </w:t>
      </w:r>
      <w:r w:rsidR="00DF669D">
        <w:rPr>
          <w:lang w:val="en-US"/>
        </w:rPr>
        <w:t>Markdown</w:t>
      </w:r>
      <w:r w:rsidR="00DF669D" w:rsidRPr="006E4D5C">
        <w:t xml:space="preserve"> </w:t>
      </w:r>
      <w:r w:rsidR="00DF669D">
        <w:t>с описанием опыта и полученных знаний по итогам реализации проекта.</w:t>
      </w:r>
    </w:p>
    <w:p w:rsidR="00BC0D93" w:rsidRDefault="00C35F5E" w:rsidP="00BC0D93">
      <w:pPr>
        <w:pStyle w:val="a4"/>
      </w:pPr>
      <w:r>
        <w:t>В процессе реализации названного проекта осуществлялись взаимодейс</w:t>
      </w:r>
      <w:r w:rsidR="00BC0D93">
        <w:t>твия с партнерской организацией. Так,</w:t>
      </w:r>
      <w:r>
        <w:t xml:space="preserve"> </w:t>
      </w:r>
      <w:r w:rsidR="000A47D5">
        <w:t xml:space="preserve">в частности, было </w:t>
      </w:r>
      <w:r>
        <w:t>прин</w:t>
      </w:r>
      <w:r w:rsidR="000A47D5">
        <w:t>ято</w:t>
      </w:r>
      <w:r>
        <w:t xml:space="preserve"> участие в мероприятиях по тематике проекта и профилю деятельности организации-партнера</w:t>
      </w:r>
      <w:r w:rsidR="00BC0D93">
        <w:t>, а именно: 1) конференции R-EVOlution Conference 2025 и 2) мастер-классе «Выключите SOC, мы теряем деньги!», что позволило расширить профессиональные знания и навыки в области информационной безопасности.</w:t>
      </w:r>
    </w:p>
    <w:p w:rsidR="00C35F5E" w:rsidRDefault="000B39AF" w:rsidP="00C35F5E">
      <w:pPr>
        <w:pStyle w:val="a4"/>
      </w:pPr>
      <w:r>
        <w:t>3. </w:t>
      </w:r>
      <w:r w:rsidR="004C7696">
        <w:t>В процессе выполнения вариативной части задания на практику, р</w:t>
      </w:r>
      <w:r w:rsidR="00C35F5E">
        <w:t>еализована безопасная локальная сеть (LAN) в виртуальной среде PNETLab, включая настройку сетевых устройств, создание политик безопасности и управление доступом.</w:t>
      </w:r>
    </w:p>
    <w:p w:rsidR="00C35F5E" w:rsidRDefault="004C7696" w:rsidP="00C35F5E">
      <w:pPr>
        <w:pStyle w:val="a4"/>
      </w:pPr>
      <w:r>
        <w:lastRenderedPageBreak/>
        <w:t xml:space="preserve">Таким образом, </w:t>
      </w:r>
      <w:r w:rsidR="00C35F5E">
        <w:t xml:space="preserve">деятельность </w:t>
      </w:r>
      <w:r>
        <w:t xml:space="preserve">по реализации задания, поставленного на практику, </w:t>
      </w:r>
      <w:r w:rsidR="00C35F5E">
        <w:t>способствовала углублению знаний в области информационной безопасности, веб-разработки и сетевого администрирования, что имеет важное значение для дальнейшего профессионального развития</w:t>
      </w:r>
      <w:r>
        <w:t xml:space="preserve"> в ходе учебной деятельности в стенах Московского Политеха</w:t>
      </w:r>
      <w:r w:rsidR="00C35F5E">
        <w:t>.</w:t>
      </w:r>
    </w:p>
    <w:p w:rsidR="00C35F5E" w:rsidRDefault="00C35F5E" w:rsidP="006B600E">
      <w:pPr>
        <w:pStyle w:val="a4"/>
      </w:pPr>
    </w:p>
    <w:p w:rsidR="00FC7B7F" w:rsidRPr="007A085B" w:rsidRDefault="00FC7B7F" w:rsidP="008B133F">
      <w:pPr>
        <w:pStyle w:val="a4"/>
      </w:pPr>
    </w:p>
    <w:p w:rsidR="00030ED5" w:rsidRPr="006E4AC5" w:rsidRDefault="00266636" w:rsidP="00A145DF">
      <w:pPr>
        <w:pStyle w:val="01"/>
        <w:spacing w:line="348" w:lineRule="auto"/>
        <w:rPr>
          <w:lang w:val="ru-RU"/>
        </w:rPr>
      </w:pPr>
      <w:bookmarkStart w:id="31" w:name="_Toc198738525"/>
      <w:r w:rsidRPr="006E4AC5">
        <w:rPr>
          <w:lang w:val="ru-RU"/>
        </w:rPr>
        <w:lastRenderedPageBreak/>
        <w:t>Список использованн</w:t>
      </w:r>
      <w:r w:rsidR="003272DC">
        <w:rPr>
          <w:lang w:val="ru-RU"/>
        </w:rPr>
        <w:t>ых источников</w:t>
      </w:r>
      <w:bookmarkEnd w:id="31"/>
    </w:p>
    <w:p w:rsidR="008D5944" w:rsidRPr="00DF6281" w:rsidRDefault="00DF6281" w:rsidP="00A145DF">
      <w:pPr>
        <w:pStyle w:val="a"/>
        <w:suppressAutoHyphens/>
        <w:spacing w:line="348" w:lineRule="auto"/>
        <w:ind w:left="499" w:hanging="357"/>
      </w:pPr>
      <w:bookmarkStart w:id="32" w:name="_Ref194874570"/>
      <w:bookmarkStart w:id="33" w:name="_Ref194875237"/>
      <w:r>
        <w:rPr>
          <w:lang w:val="en-US"/>
        </w:rPr>
        <w:t xml:space="preserve">Zugec, M. </w:t>
      </w:r>
      <w:r w:rsidR="008D5944" w:rsidRPr="00A47013">
        <w:rPr>
          <w:lang w:val="en-US"/>
        </w:rPr>
        <w:t>ShrinkLocker (+Decryptor): Fro</w:t>
      </w:r>
      <w:r w:rsidR="00D11D32">
        <w:rPr>
          <w:lang w:val="en-US"/>
        </w:rPr>
        <w:t>m Friend to Foe, and Back Again.</w:t>
      </w:r>
      <w:r w:rsidR="008D5944" w:rsidRPr="00A47013">
        <w:rPr>
          <w:lang w:val="en-US"/>
        </w:rPr>
        <w:t xml:space="preserve"> </w:t>
      </w:r>
      <w:r w:rsidR="00EF153D" w:rsidRPr="00EF153D">
        <w:rPr>
          <w:lang w:val="en-US"/>
        </w:rPr>
        <w:t xml:space="preserve">- </w:t>
      </w:r>
      <w:r w:rsidR="00EF153D">
        <w:t>Текст</w:t>
      </w:r>
      <w:r w:rsidR="00EF153D" w:rsidRPr="00EF153D">
        <w:rPr>
          <w:lang w:val="en-US"/>
        </w:rPr>
        <w:t xml:space="preserve">: </w:t>
      </w:r>
      <w:r w:rsidR="00EF153D">
        <w:t>электронный</w:t>
      </w:r>
      <w:r>
        <w:rPr>
          <w:lang w:val="en-US"/>
        </w:rPr>
        <w:t>.</w:t>
      </w:r>
      <w:r w:rsidR="00EF153D" w:rsidRPr="00EF153D">
        <w:rPr>
          <w:lang w:val="en-US"/>
        </w:rPr>
        <w:t xml:space="preserve"> </w:t>
      </w:r>
      <w:r w:rsidR="008D5944">
        <w:rPr>
          <w:lang w:val="en-US"/>
        </w:rPr>
        <w:t>URL</w:t>
      </w:r>
      <w:r w:rsidR="008D5944" w:rsidRPr="00A30103">
        <w:t xml:space="preserve">: </w:t>
      </w:r>
      <w:hyperlink r:id="rId29" w:history="1">
        <w:r w:rsidR="008D5944" w:rsidRPr="00A47013">
          <w:rPr>
            <w:rStyle w:val="afd"/>
            <w:lang w:val="en-US"/>
          </w:rPr>
          <w:t>https</w:t>
        </w:r>
        <w:r w:rsidR="008D5944" w:rsidRPr="00A30103">
          <w:rPr>
            <w:rStyle w:val="afd"/>
          </w:rPr>
          <w:t>://</w:t>
        </w:r>
        <w:r w:rsidR="008D5944" w:rsidRPr="00A47013">
          <w:rPr>
            <w:rStyle w:val="afd"/>
            <w:lang w:val="en-US"/>
          </w:rPr>
          <w:t>www</w:t>
        </w:r>
        <w:r w:rsidR="008D5944" w:rsidRPr="00A30103">
          <w:rPr>
            <w:rStyle w:val="afd"/>
          </w:rPr>
          <w:t>.</w:t>
        </w:r>
        <w:r w:rsidR="008D5944" w:rsidRPr="00A47013">
          <w:rPr>
            <w:rStyle w:val="afd"/>
            <w:lang w:val="en-US"/>
          </w:rPr>
          <w:t>bit</w:t>
        </w:r>
        <w:r w:rsidR="008D5944" w:rsidRPr="00A47013">
          <w:rPr>
            <w:rStyle w:val="afd"/>
            <w:lang w:val="en-US"/>
          </w:rPr>
          <w:t>d</w:t>
        </w:r>
        <w:r w:rsidR="008D5944" w:rsidRPr="00A47013">
          <w:rPr>
            <w:rStyle w:val="afd"/>
            <w:lang w:val="en-US"/>
          </w:rPr>
          <w:t>efender</w:t>
        </w:r>
        <w:r w:rsidR="008D5944" w:rsidRPr="00A30103">
          <w:rPr>
            <w:rStyle w:val="afd"/>
          </w:rPr>
          <w:t>.</w:t>
        </w:r>
        <w:r w:rsidR="008D5944" w:rsidRPr="00A47013">
          <w:rPr>
            <w:rStyle w:val="afd"/>
            <w:lang w:val="en-US"/>
          </w:rPr>
          <w:t>com</w:t>
        </w:r>
        <w:r w:rsidR="008D5944" w:rsidRPr="00A30103">
          <w:rPr>
            <w:rStyle w:val="afd"/>
          </w:rPr>
          <w:t>/</w:t>
        </w:r>
        <w:r w:rsidR="008D5944" w:rsidRPr="00A47013">
          <w:rPr>
            <w:rStyle w:val="afd"/>
            <w:lang w:val="en-US"/>
          </w:rPr>
          <w:t>en</w:t>
        </w:r>
        <w:r w:rsidR="008D5944" w:rsidRPr="00A30103">
          <w:rPr>
            <w:rStyle w:val="afd"/>
          </w:rPr>
          <w:t>-</w:t>
        </w:r>
        <w:r w:rsidR="008D5944" w:rsidRPr="00A47013">
          <w:rPr>
            <w:rStyle w:val="afd"/>
            <w:lang w:val="en-US"/>
          </w:rPr>
          <w:t>gb</w:t>
        </w:r>
        <w:r w:rsidR="008D5944" w:rsidRPr="00A30103">
          <w:rPr>
            <w:rStyle w:val="afd"/>
          </w:rPr>
          <w:t>/</w:t>
        </w:r>
        <w:r w:rsidR="008D5944" w:rsidRPr="00A47013">
          <w:rPr>
            <w:rStyle w:val="afd"/>
            <w:lang w:val="en-US"/>
          </w:rPr>
          <w:t>blog</w:t>
        </w:r>
        <w:r w:rsidR="008D5944" w:rsidRPr="00A30103">
          <w:rPr>
            <w:rStyle w:val="afd"/>
          </w:rPr>
          <w:t>/</w:t>
        </w:r>
        <w:r w:rsidR="008D5944" w:rsidRPr="00A47013">
          <w:rPr>
            <w:rStyle w:val="afd"/>
            <w:lang w:val="en-US"/>
          </w:rPr>
          <w:t>businessinsights</w:t>
        </w:r>
        <w:r w:rsidR="008D5944" w:rsidRPr="00A30103">
          <w:rPr>
            <w:rStyle w:val="afd"/>
          </w:rPr>
          <w:t>/</w:t>
        </w:r>
        <w:r w:rsidR="008D5944" w:rsidRPr="00A47013">
          <w:rPr>
            <w:rStyle w:val="afd"/>
            <w:lang w:val="en-US"/>
          </w:rPr>
          <w:t>shrinklocker</w:t>
        </w:r>
        <w:r w:rsidR="008D5944" w:rsidRPr="00DF6281">
          <w:rPr>
            <w:rStyle w:val="afd"/>
          </w:rPr>
          <w:t>-</w:t>
        </w:r>
        <w:r w:rsidR="008D5944" w:rsidRPr="00A47013">
          <w:rPr>
            <w:rStyle w:val="afd"/>
            <w:lang w:val="en-US"/>
          </w:rPr>
          <w:t>decryptor</w:t>
        </w:r>
        <w:r w:rsidR="008D5944" w:rsidRPr="00DF6281">
          <w:rPr>
            <w:rStyle w:val="afd"/>
          </w:rPr>
          <w:t>-</w:t>
        </w:r>
        <w:r w:rsidR="008D5944" w:rsidRPr="00A47013">
          <w:rPr>
            <w:rStyle w:val="afd"/>
            <w:lang w:val="en-US"/>
          </w:rPr>
          <w:t>from</w:t>
        </w:r>
        <w:r w:rsidR="008D5944" w:rsidRPr="00DF6281">
          <w:rPr>
            <w:rStyle w:val="afd"/>
          </w:rPr>
          <w:t>-</w:t>
        </w:r>
        <w:r w:rsidR="008D5944" w:rsidRPr="00A47013">
          <w:rPr>
            <w:rStyle w:val="afd"/>
            <w:lang w:val="en-US"/>
          </w:rPr>
          <w:t>friend</w:t>
        </w:r>
        <w:r w:rsidR="008D5944" w:rsidRPr="00DF6281">
          <w:rPr>
            <w:rStyle w:val="afd"/>
          </w:rPr>
          <w:t>-</w:t>
        </w:r>
        <w:r w:rsidR="008D5944" w:rsidRPr="00A47013">
          <w:rPr>
            <w:rStyle w:val="afd"/>
            <w:lang w:val="en-US"/>
          </w:rPr>
          <w:t>to</w:t>
        </w:r>
        <w:r w:rsidR="008D5944" w:rsidRPr="00DF6281">
          <w:rPr>
            <w:rStyle w:val="afd"/>
          </w:rPr>
          <w:t>-</w:t>
        </w:r>
        <w:r w:rsidR="008D5944" w:rsidRPr="00A47013">
          <w:rPr>
            <w:rStyle w:val="afd"/>
            <w:lang w:val="en-US"/>
          </w:rPr>
          <w:t>foe</w:t>
        </w:r>
        <w:r w:rsidR="008D5944" w:rsidRPr="00DF6281">
          <w:rPr>
            <w:rStyle w:val="afd"/>
          </w:rPr>
          <w:t>-</w:t>
        </w:r>
        <w:r w:rsidR="008D5944" w:rsidRPr="00A47013">
          <w:rPr>
            <w:rStyle w:val="afd"/>
            <w:lang w:val="en-US"/>
          </w:rPr>
          <w:t>and</w:t>
        </w:r>
        <w:r w:rsidR="008D5944" w:rsidRPr="00DF6281">
          <w:rPr>
            <w:rStyle w:val="afd"/>
          </w:rPr>
          <w:t>-</w:t>
        </w:r>
        <w:r w:rsidR="008D5944" w:rsidRPr="00A47013">
          <w:rPr>
            <w:rStyle w:val="afd"/>
            <w:lang w:val="en-US"/>
          </w:rPr>
          <w:t>back</w:t>
        </w:r>
        <w:r w:rsidR="008D5944" w:rsidRPr="00DF6281">
          <w:rPr>
            <w:rStyle w:val="afd"/>
          </w:rPr>
          <w:t>-</w:t>
        </w:r>
        <w:r w:rsidR="008D5944" w:rsidRPr="00A47013">
          <w:rPr>
            <w:rStyle w:val="afd"/>
            <w:lang w:val="en-US"/>
          </w:rPr>
          <w:t>again</w:t>
        </w:r>
      </w:hyperlink>
      <w:r w:rsidR="008D5944" w:rsidRPr="00DF6281">
        <w:t xml:space="preserve"> (</w:t>
      </w:r>
      <w:r w:rsidR="008D5944">
        <w:t>дата</w:t>
      </w:r>
      <w:r w:rsidR="008D5944" w:rsidRPr="00DF6281">
        <w:t xml:space="preserve"> </w:t>
      </w:r>
      <w:r w:rsidR="008D5944">
        <w:t>обращения</w:t>
      </w:r>
      <w:r w:rsidR="008D5944" w:rsidRPr="00DF6281">
        <w:t xml:space="preserve">: 06.04.25 </w:t>
      </w:r>
      <w:r w:rsidR="008D5944">
        <w:t>г</w:t>
      </w:r>
      <w:r w:rsidR="008D5944" w:rsidRPr="00DF6281">
        <w:t>).</w:t>
      </w:r>
      <w:bookmarkEnd w:id="32"/>
    </w:p>
    <w:p w:rsidR="00004CFD" w:rsidRPr="002B7A8D" w:rsidRDefault="00004CFD" w:rsidP="00A145DF">
      <w:pPr>
        <w:pStyle w:val="a"/>
        <w:spacing w:line="348" w:lineRule="auto"/>
      </w:pPr>
      <w:bookmarkStart w:id="34" w:name="_Ref194875385"/>
      <w:r>
        <w:rPr>
          <w:lang w:val="en-US"/>
        </w:rPr>
        <w:t>ATT</w:t>
      </w:r>
      <w:r w:rsidRPr="00004CFD">
        <w:rPr>
          <w:lang w:val="en-US"/>
        </w:rPr>
        <w:t>&amp;</w:t>
      </w:r>
      <w:r>
        <w:rPr>
          <w:lang w:val="en-US"/>
        </w:rPr>
        <w:t>CK</w:t>
      </w:r>
      <w:r w:rsidRPr="00004CFD">
        <w:rPr>
          <w:lang w:val="en-US"/>
        </w:rPr>
        <w:t xml:space="preserve">. </w:t>
      </w:r>
      <w:r>
        <w:rPr>
          <w:lang w:val="en-US"/>
        </w:rPr>
        <w:t xml:space="preserve">Mitre: </w:t>
      </w:r>
      <w:r w:rsidR="00F7349C">
        <w:rPr>
          <w:lang w:val="en-US"/>
        </w:rPr>
        <w:t>Enterprise tactics</w:t>
      </w:r>
      <w:r w:rsidR="00D11D32">
        <w:rPr>
          <w:lang w:val="en-US"/>
        </w:rPr>
        <w:t>.</w:t>
      </w:r>
      <w:r w:rsidR="002B7A8D" w:rsidRPr="002B7A8D">
        <w:rPr>
          <w:lang w:val="en-US"/>
        </w:rPr>
        <w:t xml:space="preserve"> </w:t>
      </w:r>
      <w:r w:rsidR="005934D0" w:rsidRPr="005934D0">
        <w:rPr>
          <w:lang w:val="en-US"/>
        </w:rPr>
        <w:t xml:space="preserve">- </w:t>
      </w:r>
      <w:r w:rsidR="005934D0" w:rsidRPr="005934D0">
        <w:t>Текст</w:t>
      </w:r>
      <w:r w:rsidR="005934D0" w:rsidRPr="005934D0">
        <w:rPr>
          <w:lang w:val="en-US"/>
        </w:rPr>
        <w:t xml:space="preserve">: </w:t>
      </w:r>
      <w:r w:rsidR="005934D0" w:rsidRPr="005934D0">
        <w:t>электронный</w:t>
      </w:r>
      <w:r w:rsidR="005934D0" w:rsidRPr="005934D0">
        <w:rPr>
          <w:lang w:val="en-US"/>
        </w:rPr>
        <w:t>.</w:t>
      </w:r>
      <w:r w:rsidRPr="00004CFD">
        <w:rPr>
          <w:lang w:val="en-US"/>
        </w:rPr>
        <w:t xml:space="preserve"> </w:t>
      </w:r>
      <w:r>
        <w:rPr>
          <w:lang w:val="en-US"/>
        </w:rPr>
        <w:t>URL</w:t>
      </w:r>
      <w:r w:rsidR="002B7A8D" w:rsidRPr="00A30103">
        <w:t>:</w:t>
      </w:r>
      <w:r w:rsidRPr="00A30103">
        <w:t xml:space="preserve"> </w:t>
      </w:r>
      <w:hyperlink r:id="rId30" w:history="1">
        <w:r w:rsidRPr="00004CFD">
          <w:rPr>
            <w:rStyle w:val="afd"/>
            <w:lang w:val="en-US"/>
          </w:rPr>
          <w:t>https</w:t>
        </w:r>
        <w:r w:rsidRPr="00A30103">
          <w:rPr>
            <w:rStyle w:val="afd"/>
          </w:rPr>
          <w:t>://</w:t>
        </w:r>
        <w:r w:rsidRPr="00004CFD">
          <w:rPr>
            <w:rStyle w:val="afd"/>
            <w:lang w:val="en-US"/>
          </w:rPr>
          <w:t>attack</w:t>
        </w:r>
        <w:r w:rsidRPr="00A30103">
          <w:rPr>
            <w:rStyle w:val="afd"/>
          </w:rPr>
          <w:t>.</w:t>
        </w:r>
        <w:r w:rsidRPr="00004CFD">
          <w:rPr>
            <w:rStyle w:val="afd"/>
            <w:lang w:val="en-US"/>
          </w:rPr>
          <w:t>mitre</w:t>
        </w:r>
        <w:r w:rsidRPr="00A30103">
          <w:rPr>
            <w:rStyle w:val="afd"/>
          </w:rPr>
          <w:t>.</w:t>
        </w:r>
        <w:r w:rsidRPr="00004CFD">
          <w:rPr>
            <w:rStyle w:val="afd"/>
            <w:lang w:val="en-US"/>
          </w:rPr>
          <w:t>org</w:t>
        </w:r>
        <w:r w:rsidRPr="002B7A8D">
          <w:rPr>
            <w:rStyle w:val="afd"/>
          </w:rPr>
          <w:t>/</w:t>
        </w:r>
        <w:r w:rsidRPr="00004CFD">
          <w:rPr>
            <w:rStyle w:val="afd"/>
            <w:lang w:val="en-US"/>
          </w:rPr>
          <w:t>tactics</w:t>
        </w:r>
        <w:r w:rsidRPr="002B7A8D">
          <w:rPr>
            <w:rStyle w:val="afd"/>
          </w:rPr>
          <w:t>/</w:t>
        </w:r>
        <w:r w:rsidRPr="00004CFD">
          <w:rPr>
            <w:rStyle w:val="afd"/>
            <w:lang w:val="en-US"/>
          </w:rPr>
          <w:t>enterprise</w:t>
        </w:r>
        <w:r w:rsidRPr="002B7A8D">
          <w:rPr>
            <w:rStyle w:val="afd"/>
          </w:rPr>
          <w:t>/</w:t>
        </w:r>
      </w:hyperlink>
      <w:r w:rsidR="002B7A8D">
        <w:rPr>
          <w:rStyle w:val="afd"/>
        </w:rPr>
        <w:t xml:space="preserve"> </w:t>
      </w:r>
      <w:r w:rsidR="002B7A8D" w:rsidRPr="00500400">
        <w:t>(</w:t>
      </w:r>
      <w:r w:rsidR="002B7A8D">
        <w:t>дата обращения: 06.04.25 г).</w:t>
      </w:r>
      <w:bookmarkEnd w:id="33"/>
      <w:bookmarkEnd w:id="34"/>
    </w:p>
    <w:p w:rsidR="00787B9C" w:rsidRDefault="002B7A8D" w:rsidP="00A145DF">
      <w:pPr>
        <w:pStyle w:val="a"/>
        <w:suppressAutoHyphens/>
        <w:spacing w:line="348" w:lineRule="auto"/>
        <w:ind w:left="499" w:hanging="357"/>
        <w:jc w:val="left"/>
      </w:pPr>
      <w:bookmarkStart w:id="35" w:name="_Ref194875245"/>
      <w:r>
        <w:rPr>
          <w:lang w:val="en-US"/>
        </w:rPr>
        <w:t>ATT</w:t>
      </w:r>
      <w:r w:rsidRPr="00004CFD">
        <w:rPr>
          <w:lang w:val="en-US"/>
        </w:rPr>
        <w:t>&amp;</w:t>
      </w:r>
      <w:r>
        <w:rPr>
          <w:lang w:val="en-US"/>
        </w:rPr>
        <w:t>CK</w:t>
      </w:r>
      <w:r w:rsidRPr="00004CFD">
        <w:rPr>
          <w:lang w:val="en-US"/>
        </w:rPr>
        <w:t xml:space="preserve">. </w:t>
      </w:r>
      <w:r>
        <w:rPr>
          <w:lang w:val="en-US"/>
        </w:rPr>
        <w:t>Mitre: Data Encrypted for Impact</w:t>
      </w:r>
      <w:r w:rsidR="00D11D32">
        <w:rPr>
          <w:lang w:val="en-US"/>
        </w:rPr>
        <w:t>.</w:t>
      </w:r>
      <w:r w:rsidRPr="002B7A8D">
        <w:rPr>
          <w:lang w:val="en-US"/>
        </w:rPr>
        <w:t xml:space="preserve"> </w:t>
      </w:r>
      <w:r w:rsidR="00BF444B" w:rsidRPr="005934D0">
        <w:rPr>
          <w:lang w:val="en-US"/>
        </w:rPr>
        <w:t xml:space="preserve">- </w:t>
      </w:r>
      <w:r w:rsidR="00BF444B" w:rsidRPr="005934D0">
        <w:t>Текст</w:t>
      </w:r>
      <w:r w:rsidR="00BF444B" w:rsidRPr="005934D0">
        <w:rPr>
          <w:lang w:val="en-US"/>
        </w:rPr>
        <w:t xml:space="preserve">: </w:t>
      </w:r>
      <w:r w:rsidR="00BF444B" w:rsidRPr="005934D0">
        <w:t>электронный</w:t>
      </w:r>
      <w:r w:rsidR="00BF444B" w:rsidRPr="005934D0">
        <w:rPr>
          <w:lang w:val="en-US"/>
        </w:rPr>
        <w:t>.</w:t>
      </w:r>
      <w:r w:rsidR="00BF444B" w:rsidRPr="00004CFD">
        <w:rPr>
          <w:lang w:val="en-US"/>
        </w:rPr>
        <w:t xml:space="preserve"> </w:t>
      </w:r>
      <w:r>
        <w:rPr>
          <w:lang w:val="en-US"/>
        </w:rPr>
        <w:t>URL</w:t>
      </w:r>
      <w:r w:rsidRPr="002B7A8D">
        <w:t xml:space="preserve">: </w:t>
      </w:r>
      <w:hyperlink r:id="rId31" w:history="1">
        <w:r w:rsidRPr="002B7A8D">
          <w:rPr>
            <w:rStyle w:val="afd"/>
            <w:lang w:val="en-US"/>
          </w:rPr>
          <w:t>https</w:t>
        </w:r>
        <w:r w:rsidRPr="002B7A8D">
          <w:rPr>
            <w:rStyle w:val="afd"/>
          </w:rPr>
          <w:t>://</w:t>
        </w:r>
        <w:r w:rsidRPr="002B7A8D">
          <w:rPr>
            <w:rStyle w:val="afd"/>
            <w:lang w:val="en-US"/>
          </w:rPr>
          <w:t>attack</w:t>
        </w:r>
        <w:r w:rsidRPr="002B7A8D">
          <w:rPr>
            <w:rStyle w:val="afd"/>
          </w:rPr>
          <w:t>.</w:t>
        </w:r>
        <w:r w:rsidRPr="002B7A8D">
          <w:rPr>
            <w:rStyle w:val="afd"/>
            <w:lang w:val="en-US"/>
          </w:rPr>
          <w:t>mitre</w:t>
        </w:r>
        <w:r w:rsidRPr="002B7A8D">
          <w:rPr>
            <w:rStyle w:val="afd"/>
          </w:rPr>
          <w:t>.</w:t>
        </w:r>
        <w:r w:rsidRPr="002B7A8D">
          <w:rPr>
            <w:rStyle w:val="afd"/>
            <w:lang w:val="en-US"/>
          </w:rPr>
          <w:t>org</w:t>
        </w:r>
        <w:r w:rsidRPr="002B7A8D">
          <w:rPr>
            <w:rStyle w:val="afd"/>
          </w:rPr>
          <w:t>/</w:t>
        </w:r>
        <w:r w:rsidRPr="002B7A8D">
          <w:rPr>
            <w:rStyle w:val="afd"/>
            <w:lang w:val="en-US"/>
          </w:rPr>
          <w:t>techniques</w:t>
        </w:r>
        <w:r w:rsidRPr="002B7A8D">
          <w:rPr>
            <w:rStyle w:val="afd"/>
          </w:rPr>
          <w:t>/</w:t>
        </w:r>
        <w:r w:rsidRPr="002B7A8D">
          <w:rPr>
            <w:rStyle w:val="afd"/>
            <w:lang w:val="en-US"/>
          </w:rPr>
          <w:t>T</w:t>
        </w:r>
        <w:r w:rsidRPr="002B7A8D">
          <w:rPr>
            <w:rStyle w:val="afd"/>
          </w:rPr>
          <w:t>1486/</w:t>
        </w:r>
      </w:hyperlink>
      <w:r>
        <w:rPr>
          <w:rStyle w:val="afd"/>
        </w:rPr>
        <w:t xml:space="preserve"> </w:t>
      </w:r>
      <w:r w:rsidRPr="00500400">
        <w:t>(</w:t>
      </w:r>
      <w:r>
        <w:t>дата обращения: 06.04.25 г).</w:t>
      </w:r>
      <w:bookmarkEnd w:id="35"/>
    </w:p>
    <w:p w:rsidR="00ED7A7E" w:rsidRPr="001A2DDB" w:rsidRDefault="00ED7A7E" w:rsidP="00A145DF">
      <w:pPr>
        <w:pStyle w:val="a"/>
        <w:suppressAutoHyphens/>
        <w:spacing w:line="348" w:lineRule="auto"/>
        <w:ind w:left="499" w:hanging="357"/>
        <w:jc w:val="left"/>
      </w:pPr>
      <w:r w:rsidRPr="00ED7A7E">
        <w:t xml:space="preserve">Введение в </w:t>
      </w:r>
      <w:r w:rsidRPr="00ED7A7E">
        <w:rPr>
          <w:lang w:val="en-US"/>
        </w:rPr>
        <w:t>CSS</w:t>
      </w:r>
      <w:r w:rsidRPr="00ED7A7E">
        <w:t xml:space="preserve"> верстку: </w:t>
      </w:r>
      <w:r w:rsidR="007638CC" w:rsidRPr="007638CC">
        <w:t xml:space="preserve">- </w:t>
      </w:r>
      <w:r w:rsidR="007638CC" w:rsidRPr="005934D0">
        <w:t>Текст</w:t>
      </w:r>
      <w:r w:rsidR="007638CC" w:rsidRPr="007638CC">
        <w:t xml:space="preserve">: </w:t>
      </w:r>
      <w:r w:rsidR="007638CC" w:rsidRPr="005934D0">
        <w:t>электронный</w:t>
      </w:r>
      <w:r w:rsidR="007638CC" w:rsidRPr="007638CC">
        <w:t xml:space="preserve">. </w:t>
      </w:r>
      <w:r>
        <w:rPr>
          <w:lang w:val="en-US"/>
        </w:rPr>
        <w:t>URL</w:t>
      </w:r>
      <w:r w:rsidRPr="001A2DDB">
        <w:t xml:space="preserve">: </w:t>
      </w:r>
      <w:hyperlink r:id="rId32"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Learn</w:t>
        </w:r>
        <w:r w:rsidRPr="001A2DDB">
          <w:rPr>
            <w:rStyle w:val="afd"/>
          </w:rPr>
          <w:t>_</w:t>
        </w:r>
        <w:r w:rsidRPr="004F1CA2">
          <w:rPr>
            <w:rStyle w:val="afd"/>
            <w:lang w:val="en-US"/>
          </w:rPr>
          <w:t>web</w:t>
        </w:r>
        <w:r w:rsidRPr="001A2DDB">
          <w:rPr>
            <w:rStyle w:val="afd"/>
          </w:rPr>
          <w:t>_</w:t>
        </w:r>
        <w:r w:rsidRPr="004F1CA2">
          <w:rPr>
            <w:rStyle w:val="afd"/>
            <w:lang w:val="en-US"/>
          </w:rPr>
          <w:t>development</w:t>
        </w:r>
        <w:r w:rsidRPr="001A2DDB">
          <w:rPr>
            <w:rStyle w:val="afd"/>
          </w:rPr>
          <w:t>/</w:t>
        </w:r>
        <w:r w:rsidRPr="004F1CA2">
          <w:rPr>
            <w:rStyle w:val="afd"/>
            <w:lang w:val="en-US"/>
          </w:rPr>
          <w:t>Core</w:t>
        </w:r>
        <w:r w:rsidRPr="001A2DDB">
          <w:rPr>
            <w:rStyle w:val="afd"/>
          </w:rPr>
          <w:t>/</w:t>
        </w:r>
        <w:r w:rsidRPr="004F1CA2">
          <w:rPr>
            <w:rStyle w:val="afd"/>
            <w:lang w:val="en-US"/>
          </w:rPr>
          <w:t>CSS</w:t>
        </w:r>
        <w:r w:rsidRPr="001A2DDB">
          <w:rPr>
            <w:rStyle w:val="afd"/>
          </w:rPr>
          <w:t>_</w:t>
        </w:r>
        <w:r w:rsidRPr="004F1CA2">
          <w:rPr>
            <w:rStyle w:val="afd"/>
            <w:lang w:val="en-US"/>
          </w:rPr>
          <w:t>layout</w:t>
        </w:r>
        <w:r w:rsidRPr="001A2DDB">
          <w:rPr>
            <w:rStyle w:val="afd"/>
          </w:rPr>
          <w:t>/</w:t>
        </w:r>
        <w:r w:rsidRPr="004F1CA2">
          <w:rPr>
            <w:rStyle w:val="afd"/>
            <w:lang w:val="en-US"/>
          </w:rPr>
          <w:t>Introduction</w:t>
        </w:r>
      </w:hyperlink>
      <w:r w:rsidR="001A2DDB" w:rsidRPr="001A2DDB">
        <w:t xml:space="preserve"> </w:t>
      </w:r>
      <w:r w:rsidR="001A2DDB" w:rsidRPr="00500400">
        <w:t>(</w:t>
      </w:r>
      <w:r w:rsidR="001A2DDB">
        <w:t>дата обращения: 17.04.25 г).</w:t>
      </w:r>
    </w:p>
    <w:p w:rsidR="00ED7A7E" w:rsidRPr="001D4846" w:rsidRDefault="007638CC" w:rsidP="00A145DF">
      <w:pPr>
        <w:pStyle w:val="a"/>
        <w:suppressAutoHyphens/>
        <w:spacing w:line="348" w:lineRule="auto"/>
        <w:ind w:left="499" w:hanging="357"/>
        <w:jc w:val="left"/>
      </w:pPr>
      <w:r>
        <w:t xml:space="preserve">Фирсова, Е. </w:t>
      </w:r>
      <w:r w:rsidR="00ED7A7E" w:rsidRPr="00ED7A7E">
        <w:rPr>
          <w:lang w:val="en-US"/>
        </w:rPr>
        <w:t>DevTools</w:t>
      </w:r>
      <w:r w:rsidR="00D11D32">
        <w:t xml:space="preserve"> для «чайников».</w:t>
      </w:r>
      <w:r w:rsidR="00ED7A7E" w:rsidRPr="00ED7A7E">
        <w:t xml:space="preserve"> </w:t>
      </w:r>
      <w:r w:rsidRPr="007638CC">
        <w:t xml:space="preserve">- </w:t>
      </w:r>
      <w:r w:rsidRPr="005934D0">
        <w:t>Текст</w:t>
      </w:r>
      <w:r w:rsidRPr="007638CC">
        <w:t xml:space="preserve">: </w:t>
      </w:r>
      <w:r w:rsidRPr="005934D0">
        <w:t>электронный</w:t>
      </w:r>
      <w:r w:rsidR="00A56A42">
        <w:t xml:space="preserve"> //Хабр</w:t>
      </w:r>
      <w:r w:rsidR="00A56A42" w:rsidRPr="00A56A42">
        <w:t>.</w:t>
      </w:r>
      <w:r w:rsidR="00A56A42">
        <w:rPr>
          <w:lang w:val="en-US"/>
        </w:rPr>
        <w:t>ru</w:t>
      </w:r>
      <w:r w:rsidR="00A56A42" w:rsidRPr="00A56A42">
        <w:t xml:space="preserve"> [</w:t>
      </w:r>
      <w:r w:rsidR="00A56A42">
        <w:t>сайт</w:t>
      </w:r>
      <w:r w:rsidR="00A56A42" w:rsidRPr="00A56A42">
        <w:t>]</w:t>
      </w:r>
      <w:r w:rsidR="00A56A42">
        <w:t xml:space="preserve"> -</w:t>
      </w:r>
      <w:r w:rsidR="00ED7A7E" w:rsidRPr="00ED7A7E">
        <w:t xml:space="preserve"> </w:t>
      </w:r>
      <w:r w:rsidR="00ED7A7E">
        <w:rPr>
          <w:lang w:val="en-US"/>
        </w:rPr>
        <w:t>URL</w:t>
      </w:r>
      <w:r w:rsidR="00ED7A7E" w:rsidRPr="001D4846">
        <w:t xml:space="preserve">: </w:t>
      </w:r>
      <w:hyperlink r:id="rId33" w:history="1">
        <w:r w:rsidR="00ED7A7E" w:rsidRPr="004F1CA2">
          <w:rPr>
            <w:rStyle w:val="afd"/>
            <w:lang w:val="en-US"/>
          </w:rPr>
          <w:t>https</w:t>
        </w:r>
        <w:r w:rsidR="00ED7A7E" w:rsidRPr="001D4846">
          <w:rPr>
            <w:rStyle w:val="afd"/>
          </w:rPr>
          <w:t>://</w:t>
        </w:r>
        <w:r w:rsidR="00ED7A7E" w:rsidRPr="004F1CA2">
          <w:rPr>
            <w:rStyle w:val="afd"/>
            <w:lang w:val="en-US"/>
          </w:rPr>
          <w:t>habr</w:t>
        </w:r>
        <w:r w:rsidR="00ED7A7E" w:rsidRPr="001D4846">
          <w:rPr>
            <w:rStyle w:val="afd"/>
          </w:rPr>
          <w:t>.</w:t>
        </w:r>
        <w:r w:rsidR="00ED7A7E" w:rsidRPr="004F1CA2">
          <w:rPr>
            <w:rStyle w:val="afd"/>
            <w:lang w:val="en-US"/>
          </w:rPr>
          <w:t>c</w:t>
        </w:r>
        <w:r w:rsidR="00ED7A7E" w:rsidRPr="004F1CA2">
          <w:rPr>
            <w:rStyle w:val="afd"/>
            <w:lang w:val="en-US"/>
          </w:rPr>
          <w:t>o</w:t>
        </w:r>
        <w:r w:rsidR="00ED7A7E" w:rsidRPr="004F1CA2">
          <w:rPr>
            <w:rStyle w:val="afd"/>
            <w:lang w:val="en-US"/>
          </w:rPr>
          <w:t>m</w:t>
        </w:r>
        <w:r w:rsidR="00ED7A7E" w:rsidRPr="001D4846">
          <w:rPr>
            <w:rStyle w:val="afd"/>
          </w:rPr>
          <w:t>/</w:t>
        </w:r>
        <w:r w:rsidR="00ED7A7E" w:rsidRPr="004F1CA2">
          <w:rPr>
            <w:rStyle w:val="afd"/>
            <w:lang w:val="en-US"/>
          </w:rPr>
          <w:t>ru</w:t>
        </w:r>
        <w:r w:rsidR="00ED7A7E" w:rsidRPr="001D4846">
          <w:rPr>
            <w:rStyle w:val="afd"/>
          </w:rPr>
          <w:t>/</w:t>
        </w:r>
        <w:r w:rsidR="00ED7A7E" w:rsidRPr="004F1CA2">
          <w:rPr>
            <w:rStyle w:val="afd"/>
            <w:lang w:val="en-US"/>
          </w:rPr>
          <w:t>articles</w:t>
        </w:r>
        <w:r w:rsidR="00ED7A7E" w:rsidRPr="001D4846">
          <w:rPr>
            <w:rStyle w:val="afd"/>
          </w:rPr>
          <w:t>/548898</w:t>
        </w:r>
      </w:hyperlink>
    </w:p>
    <w:p w:rsidR="00ED7A7E" w:rsidRPr="001A2DDB" w:rsidRDefault="00ED7A7E" w:rsidP="00A145DF">
      <w:pPr>
        <w:pStyle w:val="a"/>
        <w:suppressAutoHyphens/>
        <w:spacing w:line="348" w:lineRule="auto"/>
        <w:ind w:left="499" w:hanging="357"/>
        <w:jc w:val="left"/>
      </w:pPr>
      <w:r w:rsidRPr="00ED7A7E">
        <w:t xml:space="preserve">Элементы </w:t>
      </w:r>
      <w:r w:rsidRPr="00ED7A7E">
        <w:rPr>
          <w:lang w:val="en-US"/>
        </w:rPr>
        <w:t>HTML</w:t>
      </w:r>
      <w:r w:rsidR="00D11D32">
        <w:t>.</w:t>
      </w:r>
      <w:r w:rsidR="001E2CD8">
        <w:t xml:space="preserve"> </w:t>
      </w:r>
      <w:r w:rsidR="001E2CD8" w:rsidRPr="007638CC">
        <w:t xml:space="preserve">- </w:t>
      </w:r>
      <w:r w:rsidR="001E2CD8" w:rsidRPr="005934D0">
        <w:t>Текст</w:t>
      </w:r>
      <w:r w:rsidR="001E2CD8" w:rsidRPr="007638CC">
        <w:t xml:space="preserve">: </w:t>
      </w:r>
      <w:r w:rsidR="001E2CD8" w:rsidRPr="005934D0">
        <w:t>электронный</w:t>
      </w:r>
      <w:r w:rsidR="001E2CD8" w:rsidRPr="007638CC">
        <w:t xml:space="preserve">. </w:t>
      </w:r>
      <w:r>
        <w:rPr>
          <w:lang w:val="en-US"/>
        </w:rPr>
        <w:t>URL</w:t>
      </w:r>
      <w:r w:rsidRPr="001A2DDB">
        <w:t xml:space="preserve">: </w:t>
      </w:r>
      <w:hyperlink r:id="rId34"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Web</w:t>
        </w:r>
        <w:r w:rsidRPr="001A2DDB">
          <w:rPr>
            <w:rStyle w:val="afd"/>
          </w:rPr>
          <w:t>/</w:t>
        </w:r>
        <w:r w:rsidRPr="004F1CA2">
          <w:rPr>
            <w:rStyle w:val="afd"/>
            <w:lang w:val="en-US"/>
          </w:rPr>
          <w:t>HTML</w:t>
        </w:r>
        <w:r w:rsidRPr="001A2DDB">
          <w:rPr>
            <w:rStyle w:val="afd"/>
          </w:rPr>
          <w:t>/</w:t>
        </w:r>
        <w:r w:rsidRPr="004F1CA2">
          <w:rPr>
            <w:rStyle w:val="afd"/>
            <w:lang w:val="en-US"/>
          </w:rPr>
          <w:t>Element</w:t>
        </w:r>
      </w:hyperlink>
      <w:r w:rsidR="001A2DDB" w:rsidRPr="001A2DDB">
        <w:t xml:space="preserve"> </w:t>
      </w:r>
      <w:r w:rsidR="001A2DDB" w:rsidRPr="00500400">
        <w:t>(</w:t>
      </w:r>
      <w:r w:rsidR="001A2DDB">
        <w:t>дата обращения: 19.04.25 г).</w:t>
      </w:r>
    </w:p>
    <w:p w:rsidR="00ED7A7E" w:rsidRPr="001A2DDB" w:rsidRDefault="00ED7A7E" w:rsidP="00A145DF">
      <w:pPr>
        <w:pStyle w:val="a"/>
        <w:suppressAutoHyphens/>
        <w:spacing w:line="348" w:lineRule="auto"/>
        <w:ind w:left="499" w:hanging="357"/>
        <w:jc w:val="left"/>
      </w:pPr>
      <w:r w:rsidRPr="00ED7A7E">
        <w:t xml:space="preserve">Основы </w:t>
      </w:r>
      <w:r w:rsidRPr="00ED7A7E">
        <w:rPr>
          <w:lang w:val="en-US"/>
        </w:rPr>
        <w:t>HTML</w:t>
      </w:r>
      <w:r w:rsidR="00D11D32">
        <w:t>.</w:t>
      </w:r>
      <w:r w:rsidRPr="00ED7A7E">
        <w:t xml:space="preserve"> </w:t>
      </w:r>
      <w:r w:rsidR="00D11D32" w:rsidRPr="007638CC">
        <w:t xml:space="preserve">- </w:t>
      </w:r>
      <w:r w:rsidR="00D11D32" w:rsidRPr="005934D0">
        <w:t>Текст</w:t>
      </w:r>
      <w:r w:rsidR="00D11D32" w:rsidRPr="007638CC">
        <w:t xml:space="preserve">: </w:t>
      </w:r>
      <w:r w:rsidR="00D11D32" w:rsidRPr="005934D0">
        <w:t>электронный</w:t>
      </w:r>
      <w:r w:rsidR="00D11D32" w:rsidRPr="007638CC">
        <w:t>.</w:t>
      </w:r>
      <w:r w:rsidRPr="00ED7A7E">
        <w:t xml:space="preserve"> </w:t>
      </w:r>
      <w:r>
        <w:rPr>
          <w:lang w:val="en-US"/>
        </w:rPr>
        <w:t>URL</w:t>
      </w:r>
      <w:r w:rsidRPr="001A2DDB">
        <w:t xml:space="preserve">: </w:t>
      </w:r>
      <w:hyperlink r:id="rId35" w:history="1">
        <w:r w:rsidRPr="004F1CA2">
          <w:rPr>
            <w:rStyle w:val="afd"/>
            <w:lang w:val="en-US"/>
          </w:rPr>
          <w:t>https</w:t>
        </w:r>
        <w:r w:rsidRPr="001A2DDB">
          <w:rPr>
            <w:rStyle w:val="afd"/>
          </w:rPr>
          <w:t>://</w:t>
        </w:r>
        <w:r w:rsidRPr="004F1CA2">
          <w:rPr>
            <w:rStyle w:val="afd"/>
            <w:lang w:val="en-US"/>
          </w:rPr>
          <w:t>developer</w:t>
        </w:r>
        <w:r w:rsidRPr="001A2DDB">
          <w:rPr>
            <w:rStyle w:val="afd"/>
          </w:rPr>
          <w:t>.</w:t>
        </w:r>
        <w:r w:rsidRPr="004F1CA2">
          <w:rPr>
            <w:rStyle w:val="afd"/>
            <w:lang w:val="en-US"/>
          </w:rPr>
          <w:t>mozilla</w:t>
        </w:r>
        <w:r w:rsidRPr="001A2DDB">
          <w:rPr>
            <w:rStyle w:val="afd"/>
          </w:rPr>
          <w:t>.</w:t>
        </w:r>
        <w:r w:rsidRPr="004F1CA2">
          <w:rPr>
            <w:rStyle w:val="afd"/>
            <w:lang w:val="en-US"/>
          </w:rPr>
          <w:t>org</w:t>
        </w:r>
        <w:r w:rsidRPr="001A2DDB">
          <w:rPr>
            <w:rStyle w:val="afd"/>
          </w:rPr>
          <w:t>/</w:t>
        </w:r>
        <w:r w:rsidRPr="004F1CA2">
          <w:rPr>
            <w:rStyle w:val="afd"/>
            <w:lang w:val="en-US"/>
          </w:rPr>
          <w:t>ru</w:t>
        </w:r>
        <w:r w:rsidRPr="001A2DDB">
          <w:rPr>
            <w:rStyle w:val="afd"/>
          </w:rPr>
          <w:t>/</w:t>
        </w:r>
        <w:r w:rsidRPr="004F1CA2">
          <w:rPr>
            <w:rStyle w:val="afd"/>
            <w:lang w:val="en-US"/>
          </w:rPr>
          <w:t>docs</w:t>
        </w:r>
        <w:r w:rsidRPr="001A2DDB">
          <w:rPr>
            <w:rStyle w:val="afd"/>
          </w:rPr>
          <w:t>/</w:t>
        </w:r>
        <w:r w:rsidRPr="004F1CA2">
          <w:rPr>
            <w:rStyle w:val="afd"/>
            <w:lang w:val="en-US"/>
          </w:rPr>
          <w:t>Learn</w:t>
        </w:r>
        <w:r w:rsidRPr="001A2DDB">
          <w:rPr>
            <w:rStyle w:val="afd"/>
          </w:rPr>
          <w:t>_</w:t>
        </w:r>
        <w:r w:rsidRPr="004F1CA2">
          <w:rPr>
            <w:rStyle w:val="afd"/>
            <w:lang w:val="en-US"/>
          </w:rPr>
          <w:t>web</w:t>
        </w:r>
        <w:r w:rsidRPr="001A2DDB">
          <w:rPr>
            <w:rStyle w:val="afd"/>
          </w:rPr>
          <w:t>_</w:t>
        </w:r>
        <w:r w:rsidRPr="004F1CA2">
          <w:rPr>
            <w:rStyle w:val="afd"/>
            <w:lang w:val="en-US"/>
          </w:rPr>
          <w:t>development</w:t>
        </w:r>
        <w:r w:rsidRPr="001A2DDB">
          <w:rPr>
            <w:rStyle w:val="afd"/>
          </w:rPr>
          <w:t>/</w:t>
        </w:r>
        <w:r w:rsidRPr="004F1CA2">
          <w:rPr>
            <w:rStyle w:val="afd"/>
            <w:lang w:val="en-US"/>
          </w:rPr>
          <w:t>Geting</w:t>
        </w:r>
        <w:r w:rsidRPr="001A2DDB">
          <w:rPr>
            <w:rStyle w:val="afd"/>
          </w:rPr>
          <w:t>_</w:t>
        </w:r>
        <w:r w:rsidRPr="004F1CA2">
          <w:rPr>
            <w:rStyle w:val="afd"/>
            <w:lang w:val="en-US"/>
          </w:rPr>
          <w:t>started</w:t>
        </w:r>
        <w:r w:rsidRPr="001A2DDB">
          <w:rPr>
            <w:rStyle w:val="afd"/>
          </w:rPr>
          <w:t>/</w:t>
        </w:r>
        <w:r w:rsidRPr="004F1CA2">
          <w:rPr>
            <w:rStyle w:val="afd"/>
            <w:lang w:val="en-US"/>
          </w:rPr>
          <w:t>Your</w:t>
        </w:r>
        <w:r w:rsidRPr="001A2DDB">
          <w:rPr>
            <w:rStyle w:val="afd"/>
          </w:rPr>
          <w:t>_</w:t>
        </w:r>
        <w:r w:rsidRPr="004F1CA2">
          <w:rPr>
            <w:rStyle w:val="afd"/>
            <w:lang w:val="en-US"/>
          </w:rPr>
          <w:t>first</w:t>
        </w:r>
        <w:r w:rsidRPr="001A2DDB">
          <w:rPr>
            <w:rStyle w:val="afd"/>
          </w:rPr>
          <w:t>_</w:t>
        </w:r>
        <w:r w:rsidRPr="004F1CA2">
          <w:rPr>
            <w:rStyle w:val="afd"/>
            <w:lang w:val="en-US"/>
          </w:rPr>
          <w:t>website</w:t>
        </w:r>
        <w:r w:rsidRPr="001A2DDB">
          <w:rPr>
            <w:rStyle w:val="afd"/>
          </w:rPr>
          <w:t>/</w:t>
        </w:r>
        <w:r w:rsidRPr="004F1CA2">
          <w:rPr>
            <w:rStyle w:val="afd"/>
            <w:lang w:val="en-US"/>
          </w:rPr>
          <w:t>Creating</w:t>
        </w:r>
        <w:r w:rsidRPr="001A2DDB">
          <w:rPr>
            <w:rStyle w:val="afd"/>
          </w:rPr>
          <w:t>_</w:t>
        </w:r>
        <w:r w:rsidRPr="004F1CA2">
          <w:rPr>
            <w:rStyle w:val="afd"/>
            <w:lang w:val="en-US"/>
          </w:rPr>
          <w:t>the</w:t>
        </w:r>
        <w:r w:rsidRPr="001A2DDB">
          <w:rPr>
            <w:rStyle w:val="afd"/>
          </w:rPr>
          <w:t>_</w:t>
        </w:r>
        <w:r w:rsidRPr="004F1CA2">
          <w:rPr>
            <w:rStyle w:val="afd"/>
            <w:lang w:val="en-US"/>
          </w:rPr>
          <w:t>content</w:t>
        </w:r>
      </w:hyperlink>
      <w:r w:rsidR="001A2DDB" w:rsidRPr="001A2DDB">
        <w:t xml:space="preserve"> </w:t>
      </w:r>
      <w:r w:rsidR="001A2DDB" w:rsidRPr="00500400">
        <w:t>(</w:t>
      </w:r>
      <w:r w:rsidR="001A2DDB">
        <w:t>дата обращения: 07.04.25 г).</w:t>
      </w:r>
    </w:p>
    <w:p w:rsidR="00ED7A7E" w:rsidRPr="001A2DDB" w:rsidRDefault="00ED7A7E" w:rsidP="00A145DF">
      <w:pPr>
        <w:pStyle w:val="a"/>
        <w:suppressAutoHyphens/>
        <w:spacing w:line="348" w:lineRule="auto"/>
        <w:ind w:left="499" w:hanging="357"/>
        <w:jc w:val="left"/>
      </w:pPr>
      <w:r w:rsidRPr="00ED7A7E">
        <w:t xml:space="preserve">Основы </w:t>
      </w:r>
      <w:r w:rsidRPr="00ED7A7E">
        <w:rPr>
          <w:lang w:val="en-US"/>
        </w:rPr>
        <w:t>CSS</w:t>
      </w:r>
      <w:r w:rsidR="003740F2">
        <w:t>.</w:t>
      </w:r>
      <w:r w:rsidR="003740F2" w:rsidRPr="00ED7A7E">
        <w:t xml:space="preserve"> </w:t>
      </w:r>
      <w:r w:rsidR="003740F2" w:rsidRPr="007638CC">
        <w:t xml:space="preserve">- </w:t>
      </w:r>
      <w:r w:rsidR="003740F2" w:rsidRPr="005934D0">
        <w:t>Текст</w:t>
      </w:r>
      <w:r w:rsidR="003740F2" w:rsidRPr="007638CC">
        <w:t xml:space="preserve">: </w:t>
      </w:r>
      <w:r w:rsidR="003740F2" w:rsidRPr="005934D0">
        <w:t>электронный</w:t>
      </w:r>
      <w:r w:rsidR="003740F2" w:rsidRPr="007638CC">
        <w:t>.</w:t>
      </w:r>
      <w:r w:rsidR="003740F2" w:rsidRPr="00ED7A7E">
        <w:t xml:space="preserve"> </w:t>
      </w:r>
      <w:r w:rsidRPr="00ED7A7E">
        <w:t xml:space="preserve"> </w:t>
      </w:r>
      <w:r w:rsidRPr="00ED7A7E">
        <w:rPr>
          <w:lang w:val="en-US"/>
        </w:rPr>
        <w:t>URL</w:t>
      </w:r>
      <w:r w:rsidRPr="001A2DDB">
        <w:t xml:space="preserve">: </w:t>
      </w:r>
      <w:hyperlink r:id="rId36" w:tgtFrame="_blank" w:tooltip="https://developer.mozilla.org/ru/docs/Web/CSS" w:history="1">
        <w:r w:rsidRPr="00ED7A7E">
          <w:rPr>
            <w:lang w:val="en-US"/>
          </w:rPr>
          <w:t>https</w:t>
        </w:r>
        <w:r w:rsidRPr="001A2DDB">
          <w:t>://</w:t>
        </w:r>
        <w:r w:rsidRPr="00ED7A7E">
          <w:rPr>
            <w:lang w:val="en-US"/>
          </w:rPr>
          <w:t>developer</w:t>
        </w:r>
        <w:r w:rsidRPr="001A2DDB">
          <w:t>.</w:t>
        </w:r>
        <w:r w:rsidRPr="00ED7A7E">
          <w:rPr>
            <w:lang w:val="en-US"/>
          </w:rPr>
          <w:t>mozilla</w:t>
        </w:r>
        <w:r w:rsidRPr="001A2DDB">
          <w:t>.</w:t>
        </w:r>
        <w:r w:rsidRPr="00ED7A7E">
          <w:rPr>
            <w:lang w:val="en-US"/>
          </w:rPr>
          <w:t>org</w:t>
        </w:r>
        <w:r w:rsidRPr="001A2DDB">
          <w:t>/</w:t>
        </w:r>
        <w:r w:rsidRPr="00ED7A7E">
          <w:rPr>
            <w:lang w:val="en-US"/>
          </w:rPr>
          <w:t>ru</w:t>
        </w:r>
        <w:r w:rsidRPr="001A2DDB">
          <w:t>/</w:t>
        </w:r>
        <w:r w:rsidRPr="00ED7A7E">
          <w:rPr>
            <w:lang w:val="en-US"/>
          </w:rPr>
          <w:t>docs</w:t>
        </w:r>
        <w:r w:rsidRPr="001A2DDB">
          <w:t>/</w:t>
        </w:r>
        <w:r w:rsidRPr="00ED7A7E">
          <w:rPr>
            <w:lang w:val="en-US"/>
          </w:rPr>
          <w:t>Web</w:t>
        </w:r>
        <w:r w:rsidRPr="001A2DDB">
          <w:t>/</w:t>
        </w:r>
        <w:r w:rsidRPr="00ED7A7E">
          <w:rPr>
            <w:lang w:val="en-US"/>
          </w:rPr>
          <w:t>CSS</w:t>
        </w:r>
      </w:hyperlink>
      <w:r w:rsidR="00226F82">
        <w:t xml:space="preserve"> </w:t>
      </w:r>
      <w:r w:rsidR="001A2DDB" w:rsidRPr="00500400">
        <w:t>(</w:t>
      </w:r>
      <w:r w:rsidR="001A2DDB">
        <w:t>дата обращения: 17.04.25 г).</w:t>
      </w:r>
    </w:p>
    <w:p w:rsidR="00ED7A7E" w:rsidRPr="001A2DDB" w:rsidRDefault="004B0FEB" w:rsidP="00A145DF">
      <w:pPr>
        <w:pStyle w:val="a"/>
        <w:suppressAutoHyphens/>
        <w:spacing w:line="348" w:lineRule="auto"/>
        <w:ind w:left="499" w:hanging="357"/>
        <w:jc w:val="left"/>
      </w:pPr>
      <w:r>
        <w:rPr>
          <w:lang w:val="en-US"/>
        </w:rPr>
        <w:t>Git</w:t>
      </w:r>
      <w:r>
        <w:t>: о</w:t>
      </w:r>
      <w:r w:rsidR="00ED7A7E" w:rsidRPr="00ED7A7E">
        <w:t>фициальн</w:t>
      </w:r>
      <w:r>
        <w:t>ый сайт</w:t>
      </w:r>
      <w:r w:rsidR="00ED7A7E" w:rsidRPr="00ED7A7E">
        <w:t xml:space="preserve">: </w:t>
      </w:r>
      <w:r w:rsidR="00ED7A7E">
        <w:t>сайт</w:t>
      </w:r>
      <w:r w:rsidR="00ED7A7E" w:rsidRPr="00ED7A7E">
        <w:t xml:space="preserve">. </w:t>
      </w:r>
      <w:r w:rsidR="00ED7A7E" w:rsidRPr="00ED7A7E">
        <w:rPr>
          <w:lang w:val="en-US"/>
        </w:rPr>
        <w:t>URL</w:t>
      </w:r>
      <w:r w:rsidR="00ED7A7E" w:rsidRPr="001A2DDB">
        <w:t xml:space="preserve">: </w:t>
      </w:r>
      <w:hyperlink r:id="rId37" w:tgtFrame="_blank" w:tooltip="https://git-scm.com/book/ru/v2" w:history="1">
        <w:r w:rsidR="00ED7A7E" w:rsidRPr="00ED7A7E">
          <w:rPr>
            <w:lang w:val="en-US"/>
          </w:rPr>
          <w:t>https</w:t>
        </w:r>
        <w:r w:rsidR="00ED7A7E" w:rsidRPr="001A2DDB">
          <w:t>://</w:t>
        </w:r>
        <w:r w:rsidR="00ED7A7E" w:rsidRPr="00ED7A7E">
          <w:rPr>
            <w:lang w:val="en-US"/>
          </w:rPr>
          <w:t>git</w:t>
        </w:r>
        <w:r w:rsidR="00ED7A7E" w:rsidRPr="001A2DDB">
          <w:t>-</w:t>
        </w:r>
        <w:r w:rsidR="00ED7A7E" w:rsidRPr="00ED7A7E">
          <w:rPr>
            <w:lang w:val="en-US"/>
          </w:rPr>
          <w:t>scm</w:t>
        </w:r>
        <w:r w:rsidR="00ED7A7E" w:rsidRPr="001A2DDB">
          <w:t>.</w:t>
        </w:r>
        <w:r w:rsidR="00ED7A7E" w:rsidRPr="00ED7A7E">
          <w:rPr>
            <w:lang w:val="en-US"/>
          </w:rPr>
          <w:t>com</w:t>
        </w:r>
        <w:r w:rsidR="00ED7A7E" w:rsidRPr="001A2DDB">
          <w:t>/</w:t>
        </w:r>
        <w:r w:rsidR="00ED7A7E" w:rsidRPr="00ED7A7E">
          <w:rPr>
            <w:lang w:val="en-US"/>
          </w:rPr>
          <w:t>book</w:t>
        </w:r>
        <w:r w:rsidR="00ED7A7E" w:rsidRPr="001A2DDB">
          <w:t>/</w:t>
        </w:r>
        <w:r w:rsidR="00ED7A7E" w:rsidRPr="00ED7A7E">
          <w:rPr>
            <w:lang w:val="en-US"/>
          </w:rPr>
          <w:t>ru</w:t>
        </w:r>
        <w:r w:rsidR="00ED7A7E" w:rsidRPr="001A2DDB">
          <w:t>/</w:t>
        </w:r>
        <w:r w:rsidR="00ED7A7E" w:rsidRPr="00ED7A7E">
          <w:rPr>
            <w:lang w:val="en-US"/>
          </w:rPr>
          <w:t>v</w:t>
        </w:r>
        <w:r w:rsidR="00ED7A7E" w:rsidRPr="001A2DDB">
          <w:t>2</w:t>
        </w:r>
      </w:hyperlink>
      <w:r w:rsidR="00ED7A7E" w:rsidRPr="001A2DDB">
        <w:t xml:space="preserve"> </w:t>
      </w:r>
      <w:r w:rsidR="001A2DDB" w:rsidRPr="00500400">
        <w:t>(</w:t>
      </w:r>
      <w:r w:rsidR="001A2DDB">
        <w:t>дата обращения: 06.04.25 г).</w:t>
      </w:r>
    </w:p>
    <w:p w:rsidR="00ED7A7E" w:rsidRDefault="00ED7A7E" w:rsidP="00A145DF">
      <w:pPr>
        <w:pStyle w:val="a"/>
        <w:suppressAutoHyphens/>
        <w:spacing w:line="348" w:lineRule="auto"/>
        <w:ind w:left="499" w:hanging="357"/>
        <w:jc w:val="left"/>
      </w:pPr>
      <w:r w:rsidRPr="00ED7A7E">
        <w:t xml:space="preserve">Уроки по </w:t>
      </w:r>
      <w:r w:rsidR="008D3447">
        <w:t>тегу «</w:t>
      </w:r>
      <w:r w:rsidRPr="00ED7A7E">
        <w:rPr>
          <w:lang w:val="en-US"/>
        </w:rPr>
        <w:t>Markdown</w:t>
      </w:r>
      <w:r w:rsidR="008D3447">
        <w:t xml:space="preserve">». </w:t>
      </w:r>
      <w:r w:rsidR="008D3447" w:rsidRPr="007638CC">
        <w:t xml:space="preserve">- </w:t>
      </w:r>
      <w:r w:rsidR="008D3447" w:rsidRPr="005934D0">
        <w:t>Текст</w:t>
      </w:r>
      <w:r w:rsidR="008D3447" w:rsidRPr="007638CC">
        <w:t xml:space="preserve">: </w:t>
      </w:r>
      <w:r w:rsidR="008D3447" w:rsidRPr="005934D0">
        <w:t>электронный</w:t>
      </w:r>
      <w:r w:rsidR="008D3447" w:rsidRPr="007638CC">
        <w:t>.</w:t>
      </w:r>
      <w:r w:rsidRPr="00ED7A7E">
        <w:t xml:space="preserve"> </w:t>
      </w:r>
      <w:r>
        <w:rPr>
          <w:lang w:val="en-US"/>
        </w:rPr>
        <w:t>URL</w:t>
      </w:r>
      <w:r w:rsidRPr="00E03EE3">
        <w:t xml:space="preserve">: </w:t>
      </w:r>
      <w:hyperlink r:id="rId38" w:tgtFrame="_blank" w:tooltip="https://ru.hexlet.io/lesson_filters/markdown" w:history="1">
        <w:r w:rsidRPr="00ED7A7E">
          <w:rPr>
            <w:lang w:val="en-US"/>
          </w:rPr>
          <w:t>https</w:t>
        </w:r>
        <w:r w:rsidRPr="00E03EE3">
          <w:t>://</w:t>
        </w:r>
        <w:r w:rsidRPr="00ED7A7E">
          <w:rPr>
            <w:lang w:val="en-US"/>
          </w:rPr>
          <w:t>ru</w:t>
        </w:r>
        <w:r w:rsidRPr="00E03EE3">
          <w:t>.</w:t>
        </w:r>
        <w:r w:rsidRPr="00ED7A7E">
          <w:rPr>
            <w:lang w:val="en-US"/>
          </w:rPr>
          <w:t>hexlet</w:t>
        </w:r>
        <w:r w:rsidRPr="00E03EE3">
          <w:t>.</w:t>
        </w:r>
        <w:r w:rsidRPr="00ED7A7E">
          <w:rPr>
            <w:lang w:val="en-US"/>
          </w:rPr>
          <w:t>io</w:t>
        </w:r>
        <w:r w:rsidRPr="00E03EE3">
          <w:t>/</w:t>
        </w:r>
        <w:r w:rsidRPr="00ED7A7E">
          <w:rPr>
            <w:lang w:val="en-US"/>
          </w:rPr>
          <w:t>lesson</w:t>
        </w:r>
        <w:r w:rsidRPr="00E03EE3">
          <w:t>_</w:t>
        </w:r>
        <w:r w:rsidRPr="00ED7A7E">
          <w:rPr>
            <w:lang w:val="en-US"/>
          </w:rPr>
          <w:t>filters</w:t>
        </w:r>
        <w:r w:rsidRPr="00E03EE3">
          <w:t>/</w:t>
        </w:r>
        <w:r w:rsidRPr="00ED7A7E">
          <w:rPr>
            <w:lang w:val="en-US"/>
          </w:rPr>
          <w:t>markdown</w:t>
        </w:r>
      </w:hyperlink>
      <w:r w:rsidR="004F07ED" w:rsidRPr="00E03EE3">
        <w:t xml:space="preserve"> </w:t>
      </w:r>
      <w:r w:rsidR="00E03EE3" w:rsidRPr="00500400">
        <w:t>(</w:t>
      </w:r>
      <w:r w:rsidR="00E03EE3">
        <w:t>дата обраще</w:t>
      </w:r>
      <w:r w:rsidR="00815BA9">
        <w:t>ния: 09</w:t>
      </w:r>
      <w:r w:rsidR="00E03EE3">
        <w:t>.04.25 г).</w:t>
      </w:r>
    </w:p>
    <w:p w:rsidR="00226F82" w:rsidRPr="00E03EE3" w:rsidRDefault="007C4B5B" w:rsidP="00A145DF">
      <w:pPr>
        <w:pStyle w:val="a"/>
        <w:suppressAutoHyphens/>
        <w:spacing w:line="348" w:lineRule="auto"/>
        <w:ind w:left="499" w:hanging="357"/>
        <w:jc w:val="left"/>
      </w:pPr>
      <w:r>
        <w:t xml:space="preserve"> Курс по основам сетей. </w:t>
      </w:r>
      <w:r w:rsidR="008D3447" w:rsidRPr="007638CC">
        <w:t xml:space="preserve">- </w:t>
      </w:r>
      <w:r w:rsidR="008D3447" w:rsidRPr="005934D0">
        <w:t>Текст</w:t>
      </w:r>
      <w:r w:rsidR="008D3447" w:rsidRPr="007638CC">
        <w:t xml:space="preserve">: </w:t>
      </w:r>
      <w:r w:rsidR="008D3447" w:rsidRPr="005934D0">
        <w:t>электронный</w:t>
      </w:r>
      <w:r w:rsidR="008D3447" w:rsidRPr="007638CC">
        <w:t>.</w:t>
      </w:r>
      <w:r w:rsidR="008D3447">
        <w:t xml:space="preserve"> </w:t>
      </w:r>
      <w:r>
        <w:rPr>
          <w:lang w:val="en-US"/>
        </w:rPr>
        <w:t>URL</w:t>
      </w:r>
      <w:r w:rsidRPr="00E03EE3">
        <w:t xml:space="preserve">: </w:t>
      </w:r>
      <w:r w:rsidR="00226F82" w:rsidRPr="00226F82">
        <w:t xml:space="preserve"> </w:t>
      </w:r>
      <w:hyperlink r:id="rId39" w:tgtFrame="_blank" w:tooltip="https://positive-technologies.yonote.ru/share/d4322269-ee09-418b-a9ab-75e3a6bccbba/doc/modul-3-networks-basic-j6YiXWFZD1" w:history="1">
        <w:r w:rsidR="00226F82" w:rsidRPr="00226F82">
          <w:t>https://positive-technologies.yonote.ru/share/d4322269-ee09-418b-a9ab-75e3a6bccbba/doc/modul-3-networks-basic-j6YiXWFZD1</w:t>
        </w:r>
      </w:hyperlink>
      <w:r w:rsidR="00226F82" w:rsidRPr="00500400">
        <w:t xml:space="preserve"> (</w:t>
      </w:r>
      <w:r w:rsidR="00226F82">
        <w:t>дата обраще</w:t>
      </w:r>
      <w:r>
        <w:t>ния: 23</w:t>
      </w:r>
      <w:r w:rsidR="00226F82">
        <w:t>.04.25 г).</w:t>
      </w:r>
    </w:p>
    <w:p w:rsidR="00C85AF4" w:rsidRPr="00A145DF" w:rsidRDefault="00C85AF4" w:rsidP="00C85AF4">
      <w:pPr>
        <w:rPr>
          <w:sz w:val="12"/>
        </w:rPr>
      </w:pPr>
    </w:p>
    <w:p w:rsidR="00C85AF4" w:rsidRPr="00A145DF" w:rsidRDefault="00C85AF4" w:rsidP="00C85AF4">
      <w:pPr>
        <w:pStyle w:val="a"/>
        <w:rPr>
          <w:sz w:val="12"/>
        </w:rPr>
        <w:sectPr w:rsidR="00C85AF4" w:rsidRPr="00A145DF" w:rsidSect="00BC53DD">
          <w:pgSz w:w="11907" w:h="16839"/>
          <w:pgMar w:top="1134" w:right="567" w:bottom="1134" w:left="1701" w:header="567" w:footer="567" w:gutter="0"/>
          <w:cols w:space="708"/>
          <w:docGrid w:linePitch="381"/>
        </w:sectPr>
      </w:pPr>
    </w:p>
    <w:p w:rsidR="00C85AF4" w:rsidRPr="00706B63" w:rsidRDefault="00C85AF4" w:rsidP="004A326F">
      <w:pPr>
        <w:pStyle w:val="12"/>
      </w:pPr>
      <w:bookmarkStart w:id="36" w:name="_Toc194883151"/>
      <w:bookmarkStart w:id="37" w:name="_Toc198738526"/>
      <w:r w:rsidRPr="00706B63">
        <w:lastRenderedPageBreak/>
        <w:t xml:space="preserve">Тактики и техники по </w:t>
      </w:r>
      <w:r w:rsidRPr="009B46D5">
        <w:t>MITRE</w:t>
      </w:r>
      <w:r w:rsidRPr="00706B63">
        <w:t xml:space="preserve"> </w:t>
      </w:r>
      <w:r w:rsidRPr="009B46D5">
        <w:t>ATT</w:t>
      </w:r>
      <w:r w:rsidRPr="00706B63">
        <w:t>&amp;</w:t>
      </w:r>
      <w:r w:rsidRPr="009B46D5">
        <w:t>CK</w:t>
      </w:r>
      <w:bookmarkEnd w:id="36"/>
      <w:bookmarkEnd w:id="37"/>
    </w:p>
    <w:p w:rsidR="00C85AF4" w:rsidRDefault="00C85AF4" w:rsidP="00C85AF4">
      <w:pPr>
        <w:pStyle w:val="afff4"/>
      </w:pPr>
      <w:r>
        <w:t>Таблица П1. Упомянутые в анализе инцидента тактики по MITRE ATT&amp;CK</w:t>
      </w:r>
    </w:p>
    <w:tbl>
      <w:tblPr>
        <w:tblStyle w:val="aff2"/>
        <w:tblW w:w="5000" w:type="pct"/>
        <w:tblLook w:val="04A0" w:firstRow="1" w:lastRow="0" w:firstColumn="1" w:lastColumn="0" w:noHBand="0" w:noVBand="1"/>
      </w:tblPr>
      <w:tblGrid>
        <w:gridCol w:w="3641"/>
        <w:gridCol w:w="3640"/>
        <w:gridCol w:w="3640"/>
        <w:gridCol w:w="3640"/>
      </w:tblGrid>
      <w:tr w:rsidR="00C85AF4" w:rsidRPr="00826928" w:rsidTr="00BC53DD">
        <w:trPr>
          <w:tblHeader/>
        </w:trPr>
        <w:tc>
          <w:tcPr>
            <w:tcW w:w="1250" w:type="pct"/>
          </w:tcPr>
          <w:p w:rsidR="00C85AF4" w:rsidRPr="007C4B5B" w:rsidRDefault="00C85AF4" w:rsidP="00BC53DD">
            <w:pPr>
              <w:jc w:val="center"/>
              <w:rPr>
                <w:sz w:val="24"/>
              </w:rPr>
            </w:pPr>
            <w:r w:rsidRPr="00826928">
              <w:rPr>
                <w:sz w:val="24"/>
                <w:lang w:val="en-US"/>
              </w:rPr>
              <w:t>ID</w:t>
            </w:r>
          </w:p>
        </w:tc>
        <w:tc>
          <w:tcPr>
            <w:tcW w:w="1250" w:type="pct"/>
          </w:tcPr>
          <w:p w:rsidR="00C85AF4" w:rsidRPr="007C4B5B" w:rsidRDefault="00C85AF4" w:rsidP="00BC53DD">
            <w:pPr>
              <w:jc w:val="center"/>
              <w:rPr>
                <w:sz w:val="24"/>
              </w:rPr>
            </w:pPr>
            <w:r w:rsidRPr="00826928">
              <w:rPr>
                <w:sz w:val="24"/>
                <w:lang w:val="en-US"/>
              </w:rPr>
              <w:t>Name</w:t>
            </w:r>
          </w:p>
        </w:tc>
        <w:tc>
          <w:tcPr>
            <w:tcW w:w="1250" w:type="pct"/>
          </w:tcPr>
          <w:p w:rsidR="00C85AF4" w:rsidRPr="00826928" w:rsidRDefault="00C85AF4" w:rsidP="00BC53DD">
            <w:pPr>
              <w:jc w:val="center"/>
              <w:rPr>
                <w:sz w:val="24"/>
                <w:lang w:val="en-US"/>
              </w:rPr>
            </w:pPr>
            <w:r w:rsidRPr="00826928">
              <w:rPr>
                <w:sz w:val="24"/>
                <w:lang w:val="en-US"/>
              </w:rPr>
              <w:t>Description</w:t>
            </w:r>
          </w:p>
        </w:tc>
        <w:tc>
          <w:tcPr>
            <w:tcW w:w="1250" w:type="pct"/>
          </w:tcPr>
          <w:p w:rsidR="00C85AF4" w:rsidRPr="00826928" w:rsidRDefault="00C85AF4" w:rsidP="00BC53DD">
            <w:pPr>
              <w:jc w:val="center"/>
              <w:rPr>
                <w:sz w:val="24"/>
              </w:rPr>
            </w:pPr>
            <w:r w:rsidRPr="00826928">
              <w:rPr>
                <w:sz w:val="24"/>
              </w:rPr>
              <w:t>Перевод описания</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TA0001</w:t>
            </w:r>
          </w:p>
        </w:tc>
        <w:tc>
          <w:tcPr>
            <w:tcW w:w="1250" w:type="pct"/>
          </w:tcPr>
          <w:p w:rsidR="00C85AF4" w:rsidRPr="00826928" w:rsidRDefault="00C85AF4" w:rsidP="00BC53DD">
            <w:pPr>
              <w:rPr>
                <w:sz w:val="24"/>
                <w:lang w:val="en-US"/>
              </w:rPr>
            </w:pPr>
            <w:r w:rsidRPr="00826928">
              <w:rPr>
                <w:sz w:val="24"/>
                <w:lang w:val="en-US"/>
              </w:rPr>
              <w:t>Initial Access</w:t>
            </w:r>
          </w:p>
        </w:tc>
        <w:tc>
          <w:tcPr>
            <w:tcW w:w="1250" w:type="pct"/>
          </w:tcPr>
          <w:p w:rsidR="00C85AF4" w:rsidRPr="00826928" w:rsidRDefault="00C85AF4" w:rsidP="00BC53DD">
            <w:pPr>
              <w:rPr>
                <w:sz w:val="24"/>
                <w:lang w:val="en-US"/>
              </w:rPr>
            </w:pPr>
            <w:r w:rsidRPr="00826928">
              <w:rPr>
                <w:sz w:val="24"/>
                <w:lang w:val="en-US"/>
              </w:rPr>
              <w:t>The adversary is trying to get into your network.</w:t>
            </w:r>
          </w:p>
        </w:tc>
        <w:tc>
          <w:tcPr>
            <w:tcW w:w="1250" w:type="pct"/>
          </w:tcPr>
          <w:p w:rsidR="00C85AF4" w:rsidRPr="00826928" w:rsidRDefault="00C85AF4" w:rsidP="00BC53DD">
            <w:pPr>
              <w:rPr>
                <w:sz w:val="24"/>
              </w:rPr>
            </w:pPr>
            <w:r w:rsidRPr="00826928">
              <w:rPr>
                <w:sz w:val="24"/>
              </w:rPr>
              <w:t>Злоумышленник пытается получить доступ к вашей сети</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TA0007</w:t>
            </w:r>
          </w:p>
        </w:tc>
        <w:tc>
          <w:tcPr>
            <w:tcW w:w="1250" w:type="pct"/>
          </w:tcPr>
          <w:p w:rsidR="00C85AF4" w:rsidRPr="00826928" w:rsidRDefault="00C85AF4" w:rsidP="00BC53DD">
            <w:pPr>
              <w:rPr>
                <w:sz w:val="24"/>
                <w:lang w:val="en-US"/>
              </w:rPr>
            </w:pPr>
            <w:r w:rsidRPr="00826928">
              <w:rPr>
                <w:sz w:val="24"/>
                <w:lang w:val="en-US"/>
              </w:rPr>
              <w:t>Discovery</w:t>
            </w:r>
          </w:p>
        </w:tc>
        <w:tc>
          <w:tcPr>
            <w:tcW w:w="1250" w:type="pct"/>
          </w:tcPr>
          <w:p w:rsidR="00C85AF4" w:rsidRPr="00826928" w:rsidRDefault="00C85AF4" w:rsidP="00BC53DD">
            <w:pPr>
              <w:rPr>
                <w:sz w:val="24"/>
                <w:lang w:val="en-US"/>
              </w:rPr>
            </w:pPr>
            <w:r w:rsidRPr="00826928">
              <w:rPr>
                <w:sz w:val="24"/>
                <w:lang w:val="en-US"/>
              </w:rPr>
              <w:t>The adversary is trying to figure out your environment.</w:t>
            </w:r>
          </w:p>
        </w:tc>
        <w:tc>
          <w:tcPr>
            <w:tcW w:w="1250" w:type="pct"/>
          </w:tcPr>
          <w:p w:rsidR="00C85AF4" w:rsidRPr="00826928" w:rsidRDefault="00C85AF4" w:rsidP="00BC53DD">
            <w:pPr>
              <w:rPr>
                <w:sz w:val="24"/>
              </w:rPr>
            </w:pPr>
            <w:r w:rsidRPr="00826928">
              <w:rPr>
                <w:sz w:val="24"/>
              </w:rPr>
              <w:t>Злоумышленник пытается изучить инфраструктуру и конфигурацию системы.</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TA0002</w:t>
            </w:r>
          </w:p>
        </w:tc>
        <w:tc>
          <w:tcPr>
            <w:tcW w:w="1250" w:type="pct"/>
          </w:tcPr>
          <w:p w:rsidR="00C85AF4" w:rsidRPr="00826928" w:rsidRDefault="00C85AF4" w:rsidP="00BC53DD">
            <w:pPr>
              <w:rPr>
                <w:sz w:val="24"/>
                <w:lang w:val="en-US"/>
              </w:rPr>
            </w:pPr>
            <w:r w:rsidRPr="00826928">
              <w:rPr>
                <w:sz w:val="24"/>
                <w:lang w:val="en-US"/>
              </w:rPr>
              <w:t>Execution</w:t>
            </w:r>
          </w:p>
        </w:tc>
        <w:tc>
          <w:tcPr>
            <w:tcW w:w="1250" w:type="pct"/>
          </w:tcPr>
          <w:p w:rsidR="00C85AF4" w:rsidRPr="00826928" w:rsidRDefault="00C85AF4" w:rsidP="00BC53DD">
            <w:pPr>
              <w:rPr>
                <w:sz w:val="24"/>
                <w:lang w:val="en-US"/>
              </w:rPr>
            </w:pPr>
            <w:r w:rsidRPr="00826928">
              <w:rPr>
                <w:sz w:val="24"/>
                <w:lang w:val="en-US"/>
              </w:rPr>
              <w:t>The adversary is trying to run malicious code.</w:t>
            </w:r>
          </w:p>
        </w:tc>
        <w:tc>
          <w:tcPr>
            <w:tcW w:w="1250" w:type="pct"/>
          </w:tcPr>
          <w:p w:rsidR="00C85AF4" w:rsidRPr="00826928" w:rsidRDefault="00C85AF4" w:rsidP="00BC53DD">
            <w:pPr>
              <w:rPr>
                <w:sz w:val="24"/>
              </w:rPr>
            </w:pPr>
            <w:r w:rsidRPr="00826928">
              <w:rPr>
                <w:sz w:val="24"/>
              </w:rPr>
              <w:t>Злоумышленник пытается выполнить вредоносный код.</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TA0005</w:t>
            </w:r>
          </w:p>
        </w:tc>
        <w:tc>
          <w:tcPr>
            <w:tcW w:w="1250" w:type="pct"/>
          </w:tcPr>
          <w:p w:rsidR="00C85AF4" w:rsidRPr="00826928" w:rsidRDefault="00C85AF4" w:rsidP="00BC53DD">
            <w:pPr>
              <w:rPr>
                <w:sz w:val="24"/>
                <w:lang w:val="en-US"/>
              </w:rPr>
            </w:pPr>
            <w:r w:rsidRPr="00826928">
              <w:rPr>
                <w:sz w:val="24"/>
                <w:lang w:val="en-US"/>
              </w:rPr>
              <w:t>Defense Evasion</w:t>
            </w:r>
          </w:p>
        </w:tc>
        <w:tc>
          <w:tcPr>
            <w:tcW w:w="1250" w:type="pct"/>
          </w:tcPr>
          <w:p w:rsidR="00C85AF4" w:rsidRPr="00826928" w:rsidRDefault="00C85AF4" w:rsidP="00BC53DD">
            <w:pPr>
              <w:rPr>
                <w:sz w:val="24"/>
                <w:lang w:val="en-US"/>
              </w:rPr>
            </w:pPr>
            <w:r w:rsidRPr="00826928">
              <w:rPr>
                <w:sz w:val="24"/>
                <w:lang w:val="en-US"/>
              </w:rPr>
              <w:t>The adversary is trying to avoid being detected.</w:t>
            </w:r>
          </w:p>
        </w:tc>
        <w:tc>
          <w:tcPr>
            <w:tcW w:w="1250" w:type="pct"/>
          </w:tcPr>
          <w:p w:rsidR="00C85AF4" w:rsidRPr="00826928" w:rsidRDefault="00C85AF4" w:rsidP="00BC53DD">
            <w:pPr>
              <w:rPr>
                <w:sz w:val="24"/>
                <w:lang w:val="en-US"/>
              </w:rPr>
            </w:pPr>
            <w:r w:rsidRPr="00826928">
              <w:rPr>
                <w:sz w:val="24"/>
              </w:rPr>
              <w:t>Злоумышленник пытается избежать обнаружения.</w:t>
            </w:r>
          </w:p>
        </w:tc>
      </w:tr>
      <w:tr w:rsidR="00C85AF4" w:rsidRPr="00826928" w:rsidTr="00BC53DD">
        <w:tc>
          <w:tcPr>
            <w:tcW w:w="1250" w:type="pct"/>
          </w:tcPr>
          <w:p w:rsidR="00C85AF4" w:rsidRPr="00826928" w:rsidRDefault="00C85AF4" w:rsidP="00BC53DD">
            <w:pPr>
              <w:rPr>
                <w:sz w:val="24"/>
                <w:lang w:val="en-US"/>
              </w:rPr>
            </w:pPr>
            <w:r w:rsidRPr="00826928">
              <w:rPr>
                <w:sz w:val="24"/>
                <w:lang w:val="en-US"/>
              </w:rPr>
              <w:t>TA0006</w:t>
            </w:r>
          </w:p>
        </w:tc>
        <w:tc>
          <w:tcPr>
            <w:tcW w:w="1250" w:type="pct"/>
          </w:tcPr>
          <w:p w:rsidR="00C85AF4" w:rsidRPr="00826928" w:rsidRDefault="00C85AF4" w:rsidP="00BC53DD">
            <w:pPr>
              <w:rPr>
                <w:sz w:val="24"/>
                <w:lang w:val="en-US"/>
              </w:rPr>
            </w:pPr>
            <w:r w:rsidRPr="00826928">
              <w:rPr>
                <w:sz w:val="24"/>
                <w:lang w:val="en-US"/>
              </w:rPr>
              <w:t>Impact</w:t>
            </w:r>
          </w:p>
        </w:tc>
        <w:tc>
          <w:tcPr>
            <w:tcW w:w="1250" w:type="pct"/>
          </w:tcPr>
          <w:p w:rsidR="00C85AF4" w:rsidRPr="00826928" w:rsidRDefault="00C85AF4" w:rsidP="00BC53DD">
            <w:pPr>
              <w:rPr>
                <w:sz w:val="24"/>
                <w:lang w:val="en-US"/>
              </w:rPr>
            </w:pPr>
            <w:r w:rsidRPr="00826928">
              <w:rPr>
                <w:sz w:val="24"/>
                <w:lang w:val="en-US"/>
              </w:rPr>
              <w:t>The adversary is trying to manipulate, interrupt, or destroy your systems and data.</w:t>
            </w:r>
          </w:p>
        </w:tc>
        <w:tc>
          <w:tcPr>
            <w:tcW w:w="1250" w:type="pct"/>
          </w:tcPr>
          <w:p w:rsidR="00C85AF4" w:rsidRPr="00826928" w:rsidRDefault="00C85AF4" w:rsidP="00BC53DD">
            <w:pPr>
              <w:rPr>
                <w:sz w:val="24"/>
              </w:rPr>
            </w:pPr>
            <w:r w:rsidRPr="00826928">
              <w:rPr>
                <w:sz w:val="24"/>
              </w:rPr>
              <w:t>Злоумышленник пытается повлиять на работу системы, нарушить её или уничтожить данные</w:t>
            </w:r>
          </w:p>
        </w:tc>
      </w:tr>
    </w:tbl>
    <w:p w:rsidR="00C85AF4" w:rsidRPr="00C85AF4" w:rsidRDefault="00C85AF4" w:rsidP="00C85AF4"/>
    <w:p w:rsidR="00C85AF4" w:rsidRDefault="00C85AF4" w:rsidP="00C85AF4">
      <w:pPr>
        <w:pStyle w:val="afff4"/>
      </w:pPr>
      <w:r>
        <w:t>Таблица П2. Упомянутые в анализе инцидента техники по MITRE ATT&amp;CK</w:t>
      </w:r>
    </w:p>
    <w:tbl>
      <w:tblPr>
        <w:tblStyle w:val="aff2"/>
        <w:tblW w:w="14596" w:type="dxa"/>
        <w:tblLayout w:type="fixed"/>
        <w:tblLook w:val="04A0" w:firstRow="1" w:lastRow="0" w:firstColumn="1" w:lastColumn="0" w:noHBand="0" w:noVBand="1"/>
      </w:tblPr>
      <w:tblGrid>
        <w:gridCol w:w="1157"/>
        <w:gridCol w:w="1211"/>
        <w:gridCol w:w="1596"/>
        <w:gridCol w:w="1418"/>
        <w:gridCol w:w="2303"/>
        <w:gridCol w:w="2304"/>
        <w:gridCol w:w="2303"/>
        <w:gridCol w:w="2304"/>
      </w:tblGrid>
      <w:tr w:rsidR="00C85AF4" w:rsidRPr="00826928" w:rsidTr="00BC53DD">
        <w:trPr>
          <w:tblHeader/>
        </w:trPr>
        <w:tc>
          <w:tcPr>
            <w:tcW w:w="1157"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ID</w:t>
            </w:r>
          </w:p>
        </w:tc>
        <w:tc>
          <w:tcPr>
            <w:tcW w:w="1211"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ID</w:t>
            </w:r>
          </w:p>
        </w:tc>
        <w:tc>
          <w:tcPr>
            <w:tcW w:w="1596"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Name</w:t>
            </w:r>
          </w:p>
        </w:tc>
        <w:tc>
          <w:tcPr>
            <w:tcW w:w="1418"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Name</w:t>
            </w:r>
          </w:p>
        </w:tc>
        <w:tc>
          <w:tcPr>
            <w:tcW w:w="2303" w:type="dxa"/>
            <w:vAlign w:val="center"/>
          </w:tcPr>
          <w:p w:rsidR="00C85AF4" w:rsidRPr="00826928" w:rsidRDefault="00C85AF4" w:rsidP="00BC53DD">
            <w:pPr>
              <w:suppressAutoHyphens/>
              <w:jc w:val="center"/>
              <w:rPr>
                <w:spacing w:val="-8"/>
                <w:sz w:val="24"/>
                <w:szCs w:val="24"/>
                <w:lang w:val="en-US"/>
              </w:rPr>
            </w:pPr>
            <w:r w:rsidRPr="00826928">
              <w:rPr>
                <w:spacing w:val="-8"/>
                <w:sz w:val="24"/>
                <w:szCs w:val="24"/>
                <w:lang w:val="en-US"/>
              </w:rPr>
              <w:t>Technique description</w:t>
            </w:r>
          </w:p>
        </w:tc>
        <w:tc>
          <w:tcPr>
            <w:tcW w:w="2304" w:type="dxa"/>
            <w:vAlign w:val="center"/>
          </w:tcPr>
          <w:p w:rsidR="00C85AF4" w:rsidRPr="00826928" w:rsidRDefault="00C85AF4" w:rsidP="00BC53DD">
            <w:pPr>
              <w:suppressAutoHyphens/>
              <w:jc w:val="center"/>
              <w:rPr>
                <w:spacing w:val="-8"/>
                <w:sz w:val="24"/>
                <w:szCs w:val="24"/>
                <w:lang w:val="en-US"/>
              </w:rPr>
            </w:pPr>
            <w:r>
              <w:rPr>
                <w:spacing w:val="-8"/>
                <w:sz w:val="24"/>
                <w:szCs w:val="24"/>
                <w:lang w:val="en-US"/>
              </w:rPr>
              <w:t>Sub-</w:t>
            </w:r>
            <w:r w:rsidRPr="00826928">
              <w:rPr>
                <w:spacing w:val="-8"/>
                <w:sz w:val="24"/>
                <w:szCs w:val="24"/>
                <w:lang w:val="en-US"/>
              </w:rPr>
              <w:t>technique description</w:t>
            </w:r>
          </w:p>
        </w:tc>
        <w:tc>
          <w:tcPr>
            <w:tcW w:w="2303" w:type="dxa"/>
            <w:vAlign w:val="center"/>
          </w:tcPr>
          <w:p w:rsidR="00C85AF4" w:rsidRPr="00826928" w:rsidRDefault="00C85AF4" w:rsidP="00BC53DD">
            <w:pPr>
              <w:suppressAutoHyphens/>
              <w:jc w:val="center"/>
              <w:rPr>
                <w:spacing w:val="-8"/>
                <w:sz w:val="24"/>
                <w:szCs w:val="24"/>
              </w:rPr>
            </w:pPr>
            <w:r w:rsidRPr="00826928">
              <w:rPr>
                <w:spacing w:val="-8"/>
                <w:sz w:val="24"/>
                <w:szCs w:val="24"/>
              </w:rPr>
              <w:t>Перевод описания техник</w:t>
            </w:r>
          </w:p>
        </w:tc>
        <w:tc>
          <w:tcPr>
            <w:tcW w:w="2304" w:type="dxa"/>
            <w:vAlign w:val="center"/>
          </w:tcPr>
          <w:p w:rsidR="00C85AF4" w:rsidRPr="00826928" w:rsidRDefault="00C85AF4" w:rsidP="00BC53DD">
            <w:pPr>
              <w:suppressAutoHyphens/>
              <w:jc w:val="center"/>
              <w:rPr>
                <w:spacing w:val="-8"/>
                <w:sz w:val="24"/>
                <w:szCs w:val="24"/>
              </w:rPr>
            </w:pPr>
            <w:r w:rsidRPr="00826928">
              <w:rPr>
                <w:spacing w:val="-8"/>
                <w:sz w:val="24"/>
                <w:szCs w:val="24"/>
              </w:rPr>
              <w:t>Перевод описания подтехник</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t>T1497</w:t>
            </w:r>
          </w:p>
        </w:tc>
        <w:tc>
          <w:tcPr>
            <w:tcW w:w="1211" w:type="dxa"/>
          </w:tcPr>
          <w:p w:rsidR="00C85AF4" w:rsidRPr="00826928" w:rsidRDefault="00C85AF4" w:rsidP="00BC53DD">
            <w:pPr>
              <w:rPr>
                <w:sz w:val="24"/>
                <w:szCs w:val="24"/>
                <w:lang w:val="en-US"/>
              </w:rPr>
            </w:pPr>
            <w:r w:rsidRPr="00826928">
              <w:rPr>
                <w:sz w:val="24"/>
                <w:szCs w:val="24"/>
                <w:lang w:val="en-US"/>
              </w:rPr>
              <w:t>.001 (System Checks)</w:t>
            </w:r>
          </w:p>
        </w:tc>
        <w:tc>
          <w:tcPr>
            <w:tcW w:w="1596" w:type="dxa"/>
          </w:tcPr>
          <w:p w:rsidR="00C85AF4" w:rsidRPr="00826928" w:rsidRDefault="00C85AF4" w:rsidP="00BC53DD">
            <w:pPr>
              <w:rPr>
                <w:sz w:val="24"/>
                <w:szCs w:val="24"/>
              </w:rPr>
            </w:pPr>
            <w:r w:rsidRPr="00826928">
              <w:rPr>
                <w:sz w:val="24"/>
                <w:szCs w:val="24"/>
              </w:rPr>
              <w:t>Virtualization</w:t>
            </w:r>
            <w:r>
              <w:rPr>
                <w:sz w:val="24"/>
                <w:szCs w:val="24"/>
              </w:rPr>
              <w:t xml:space="preserve"> </w:t>
            </w:r>
            <w:r w:rsidRPr="00826928">
              <w:rPr>
                <w:sz w:val="24"/>
                <w:szCs w:val="24"/>
              </w:rPr>
              <w:t>/</w:t>
            </w:r>
            <w:r>
              <w:rPr>
                <w:sz w:val="24"/>
                <w:szCs w:val="24"/>
              </w:rPr>
              <w:t xml:space="preserve"> </w:t>
            </w:r>
            <w:r w:rsidRPr="00826928">
              <w:rPr>
                <w:sz w:val="24"/>
                <w:szCs w:val="24"/>
              </w:rPr>
              <w:t>Sandbox Evasion</w:t>
            </w:r>
          </w:p>
        </w:tc>
        <w:tc>
          <w:tcPr>
            <w:tcW w:w="1418" w:type="dxa"/>
          </w:tcPr>
          <w:p w:rsidR="00C85AF4" w:rsidRPr="00826928" w:rsidRDefault="00C85AF4" w:rsidP="00BC53DD">
            <w:pPr>
              <w:rPr>
                <w:sz w:val="24"/>
                <w:szCs w:val="24"/>
                <w:lang w:val="en-US"/>
              </w:rPr>
            </w:pPr>
            <w:r w:rsidRPr="00826928">
              <w:rPr>
                <w:sz w:val="24"/>
                <w:szCs w:val="24"/>
                <w:lang w:val="en-US"/>
              </w:rPr>
              <w:t>System Checks</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employ various means to detect and avoid virtualization and analysis environments. This may include changing behaviors based on the results of checks for the presence of artifacts indicative of a </w:t>
            </w:r>
            <w:r w:rsidRPr="00826928">
              <w:rPr>
                <w:sz w:val="24"/>
                <w:szCs w:val="24"/>
                <w:lang w:val="en-US"/>
              </w:rPr>
              <w:lastRenderedPageBreak/>
              <w:t>virtual machine environment (VME) or sandbox. If the adversary detects a VME, they may alter their malware to disengage from the victim or conceal the core functions of the implant. They may also search for VME artifacts before dropping secondary or additional payloads. Adversaries may use the information learned from Virtualization/Sandbox Evasion during automated discovery to shape follow-on behaviors.</w:t>
            </w:r>
          </w:p>
          <w:p w:rsidR="00C85AF4" w:rsidRPr="00826928" w:rsidRDefault="00C85AF4" w:rsidP="00BC53DD">
            <w:pPr>
              <w:rPr>
                <w:sz w:val="24"/>
                <w:szCs w:val="24"/>
                <w:lang w:val="en-US"/>
              </w:rPr>
            </w:pP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employ various system checks to detect and avoid virtualization and analysis environments. This may include changing behaviors based on the results of checks for the presence of artifacts indicative of a </w:t>
            </w:r>
            <w:r w:rsidRPr="00826928">
              <w:rPr>
                <w:sz w:val="24"/>
                <w:szCs w:val="24"/>
                <w:lang w:val="en-US"/>
              </w:rPr>
              <w:lastRenderedPageBreak/>
              <w:t>virtual machine environment (VME) or sandbox. If the adversary detects a VME, they may alter their malware to disengage from the victim or conceal the core functions of the implant. They may also search for VME artifacts before dropping secondary or additional payloads. Adversaries may use the information learned from Virtualization/Sandbox Evasion during automated discovery to shape follow-on behaviors.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использовать различные методы для обнаружения и обхода виртуальных сред и сред анализа (песочниц).</w:t>
            </w:r>
          </w:p>
          <w:p w:rsidR="00C85AF4" w:rsidRPr="00826928" w:rsidRDefault="00C85AF4" w:rsidP="00BC53DD">
            <w:pPr>
              <w:rPr>
                <w:sz w:val="24"/>
                <w:szCs w:val="24"/>
              </w:rPr>
            </w:pPr>
            <w:r w:rsidRPr="00826928">
              <w:rPr>
                <w:sz w:val="24"/>
                <w:szCs w:val="24"/>
              </w:rPr>
              <w:t xml:space="preserve">Это может включать изменение поведения вредоносного ПО на основе </w:t>
            </w:r>
            <w:r w:rsidRPr="00826928">
              <w:rPr>
                <w:sz w:val="24"/>
                <w:szCs w:val="24"/>
              </w:rPr>
              <w:lastRenderedPageBreak/>
              <w:t>результатов проверок на наличие артефактов, указывающих на то, что система работает в виртуальной машине (VME) или песочнице.</w:t>
            </w:r>
          </w:p>
          <w:p w:rsidR="00C85AF4" w:rsidRPr="00826928" w:rsidRDefault="00C85AF4" w:rsidP="00BC53DD">
            <w:pPr>
              <w:rPr>
                <w:sz w:val="24"/>
                <w:szCs w:val="24"/>
              </w:rPr>
            </w:pPr>
            <w:r w:rsidRPr="00826928">
              <w:rPr>
                <w:sz w:val="24"/>
                <w:szCs w:val="24"/>
              </w:rPr>
              <w:t>Если злоумышленник обнаруживает признаки VME, он может изменить вредоносную программу так, чтобы она прекратила выполнение или скрыла свои основные функции.</w:t>
            </w:r>
          </w:p>
          <w:p w:rsidR="00C85AF4" w:rsidRPr="00826928" w:rsidRDefault="00C85AF4" w:rsidP="00BC53DD">
            <w:pPr>
              <w:rPr>
                <w:sz w:val="24"/>
                <w:szCs w:val="24"/>
              </w:rPr>
            </w:pPr>
            <w:r w:rsidRPr="00826928">
              <w:rPr>
                <w:sz w:val="24"/>
                <w:szCs w:val="24"/>
              </w:rPr>
              <w:t>Также может выполняться поиск артефактов VME до установки дополнительных вредоносных компонентов.</w:t>
            </w:r>
          </w:p>
          <w:p w:rsidR="00C85AF4" w:rsidRPr="00826928" w:rsidRDefault="00C85AF4" w:rsidP="00BC53DD">
            <w:pPr>
              <w:rPr>
                <w:sz w:val="24"/>
                <w:szCs w:val="24"/>
              </w:rPr>
            </w:pPr>
            <w:r w:rsidRPr="00826928">
              <w:rPr>
                <w:sz w:val="24"/>
                <w:szCs w:val="24"/>
              </w:rPr>
              <w:t xml:space="preserve">Информация, полученная в процессе уклонения от виртуализации и песочниц, может использоваться во время автоматической </w:t>
            </w:r>
            <w:r w:rsidRPr="00826928">
              <w:rPr>
                <w:sz w:val="24"/>
                <w:szCs w:val="24"/>
              </w:rPr>
              <w:lastRenderedPageBreak/>
              <w:t>разведки для адаптации дальнейшего поведения вредоносного кода.</w:t>
            </w:r>
          </w:p>
          <w:p w:rsidR="00C85AF4" w:rsidRPr="00826928" w:rsidRDefault="00C85AF4" w:rsidP="00BC53DD">
            <w:pPr>
              <w:rPr>
                <w:sz w:val="24"/>
                <w:szCs w:val="24"/>
              </w:rPr>
            </w:pPr>
          </w:p>
        </w:tc>
        <w:tc>
          <w:tcPr>
            <w:tcW w:w="2304" w:type="dxa"/>
          </w:tcPr>
          <w:p w:rsidR="00C85AF4" w:rsidRPr="00826928" w:rsidRDefault="00C85AF4" w:rsidP="00BC53DD">
            <w:pPr>
              <w:rPr>
                <w:sz w:val="24"/>
                <w:szCs w:val="24"/>
              </w:rPr>
            </w:pPr>
            <w:r w:rsidRPr="00826928">
              <w:rPr>
                <w:sz w:val="24"/>
                <w:szCs w:val="24"/>
              </w:rPr>
              <w:lastRenderedPageBreak/>
              <w:t>Злоумышленники могут использовать различные системные проверки, чтобы определить, выполняется ли их код в виртуальной среде или песочнице.</w:t>
            </w:r>
          </w:p>
          <w:p w:rsidR="00C85AF4" w:rsidRPr="00826928" w:rsidRDefault="00C85AF4" w:rsidP="00BC53DD">
            <w:pPr>
              <w:rPr>
                <w:sz w:val="24"/>
                <w:szCs w:val="24"/>
              </w:rPr>
            </w:pPr>
            <w:r w:rsidRPr="00826928">
              <w:rPr>
                <w:sz w:val="24"/>
                <w:szCs w:val="24"/>
              </w:rPr>
              <w:lastRenderedPageBreak/>
              <w:t>Они могут изменить поведение вредоносного ПО, если будут обнаружены признаки, указывающие на виртуализацию или анализ — например, характерные процессы, службы, файлы или параметры оборудования.</w:t>
            </w:r>
          </w:p>
          <w:p w:rsidR="00C85AF4" w:rsidRPr="00826928" w:rsidRDefault="00C85AF4" w:rsidP="00BC53DD">
            <w:pPr>
              <w:rPr>
                <w:sz w:val="24"/>
                <w:szCs w:val="24"/>
              </w:rPr>
            </w:pPr>
            <w:r w:rsidRPr="00826928">
              <w:rPr>
                <w:sz w:val="24"/>
                <w:szCs w:val="24"/>
              </w:rPr>
              <w:t>Если определяется, что система виртуализирована, вредонос может приостановить выполнение или скрыть свои основные действия.</w:t>
            </w:r>
          </w:p>
          <w:p w:rsidR="00C85AF4" w:rsidRPr="00826928" w:rsidRDefault="00C85AF4" w:rsidP="00BC53DD">
            <w:pPr>
              <w:rPr>
                <w:sz w:val="24"/>
                <w:szCs w:val="24"/>
              </w:rPr>
            </w:pPr>
            <w:r w:rsidRPr="00826928">
              <w:rPr>
                <w:sz w:val="24"/>
                <w:szCs w:val="24"/>
              </w:rPr>
              <w:t>Также он может не загружать дополнительные компоненты, пока не убедится, что работает вне среды анализа.</w:t>
            </w:r>
          </w:p>
          <w:p w:rsidR="00C85AF4" w:rsidRPr="00826928" w:rsidRDefault="00C85AF4" w:rsidP="00BC53DD">
            <w:pPr>
              <w:rPr>
                <w:sz w:val="24"/>
                <w:szCs w:val="24"/>
              </w:rPr>
            </w:pPr>
            <w:r w:rsidRPr="00826928">
              <w:rPr>
                <w:sz w:val="24"/>
                <w:szCs w:val="24"/>
              </w:rPr>
              <w:t xml:space="preserve">Эта информация может использоваться при автоматическом изучении </w:t>
            </w:r>
            <w:r w:rsidRPr="00826928">
              <w:rPr>
                <w:sz w:val="24"/>
                <w:szCs w:val="24"/>
              </w:rPr>
              <w:lastRenderedPageBreak/>
              <w:t>системы для корректировки дальнейших действий</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T1059</w:t>
            </w:r>
          </w:p>
        </w:tc>
        <w:tc>
          <w:tcPr>
            <w:tcW w:w="1211" w:type="dxa"/>
          </w:tcPr>
          <w:p w:rsidR="00C85AF4" w:rsidRPr="00826928" w:rsidRDefault="00C85AF4" w:rsidP="00BC53DD">
            <w:pPr>
              <w:rPr>
                <w:sz w:val="24"/>
                <w:szCs w:val="24"/>
                <w:lang w:val="en-US"/>
              </w:rPr>
            </w:pPr>
            <w:r w:rsidRPr="00826928">
              <w:rPr>
                <w:sz w:val="24"/>
                <w:szCs w:val="24"/>
                <w:lang w:val="en-US"/>
              </w:rPr>
              <w:t xml:space="preserve">.001 </w:t>
            </w:r>
          </w:p>
        </w:tc>
        <w:tc>
          <w:tcPr>
            <w:tcW w:w="1596" w:type="dxa"/>
          </w:tcPr>
          <w:p w:rsidR="00C85AF4" w:rsidRPr="00826928" w:rsidRDefault="00C85AF4" w:rsidP="00BC53DD">
            <w:pPr>
              <w:rPr>
                <w:sz w:val="24"/>
                <w:szCs w:val="24"/>
              </w:rPr>
            </w:pPr>
            <w:r w:rsidRPr="00826928">
              <w:rPr>
                <w:sz w:val="24"/>
                <w:szCs w:val="24"/>
              </w:rPr>
              <w:t>Command and Scripting Interpreter</w:t>
            </w:r>
          </w:p>
        </w:tc>
        <w:tc>
          <w:tcPr>
            <w:tcW w:w="1418" w:type="dxa"/>
          </w:tcPr>
          <w:p w:rsidR="00C85AF4" w:rsidRPr="00826928" w:rsidRDefault="00C85AF4" w:rsidP="00BC53DD">
            <w:pPr>
              <w:rPr>
                <w:sz w:val="24"/>
                <w:szCs w:val="24"/>
              </w:rPr>
            </w:pPr>
            <w:r w:rsidRPr="00826928">
              <w:rPr>
                <w:sz w:val="24"/>
                <w:szCs w:val="24"/>
              </w:rPr>
              <w:t>PowerShell</w:t>
            </w:r>
          </w:p>
        </w:tc>
        <w:tc>
          <w:tcPr>
            <w:tcW w:w="2303" w:type="dxa"/>
          </w:tcPr>
          <w:p w:rsidR="00C85AF4" w:rsidRPr="00826928" w:rsidRDefault="00C85AF4" w:rsidP="00BC53DD">
            <w:pPr>
              <w:rPr>
                <w:sz w:val="24"/>
                <w:szCs w:val="24"/>
                <w:lang w:val="en-US"/>
              </w:rPr>
            </w:pPr>
            <w:r w:rsidRPr="00826928">
              <w:rPr>
                <w:sz w:val="24"/>
                <w:szCs w:val="24"/>
                <w:lang w:val="en-US"/>
              </w:rPr>
              <w:t>Adversaries may abuse command and script interpreters to execute commands, scripts, or binaries. These interfaces and languages provide ways of interacting with computer systems and are a common feature across many different platforms. Most systems come with some built-in command-line interface and scripting capabilities, for example, macOS and Linux distributions include some flavor of Unix Shell while Windows installations include the Windows Command Shell and PowerShell.</w:t>
            </w:r>
          </w:p>
        </w:tc>
        <w:tc>
          <w:tcPr>
            <w:tcW w:w="2304" w:type="dxa"/>
          </w:tcPr>
          <w:p w:rsidR="00C85AF4" w:rsidRPr="00826928" w:rsidRDefault="00C85AF4" w:rsidP="00BC53DD">
            <w:pPr>
              <w:rPr>
                <w:sz w:val="24"/>
                <w:szCs w:val="24"/>
                <w:lang w:val="en-US"/>
              </w:rPr>
            </w:pPr>
            <w:r w:rsidRPr="00826928">
              <w:rPr>
                <w:sz w:val="24"/>
                <w:szCs w:val="24"/>
                <w:lang w:val="en-US"/>
              </w:rPr>
              <w:t xml:space="preserve">Adversaries may abuse PowerShell commands and scripts for execution. PowerShell is a powerful interactive command-line interface and scripting environment included in the Windows operating system. Adversaries can use PowerShell to perform a number of actions, including discovery of information and execution of code. Examples include the Start-Process cmdlet which can be used to run an executable and the Invoke-Command cmdlet which runs a command locally or on a remote </w:t>
            </w:r>
            <w:r w:rsidRPr="00826928">
              <w:rPr>
                <w:sz w:val="24"/>
                <w:szCs w:val="24"/>
                <w:lang w:val="en-US"/>
              </w:rPr>
              <w:lastRenderedPageBreak/>
              <w:t>computer (though administrator permissions are required to use PowerShell to connect to remote systems).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злоупотреблять интерпретаторами команд и скриптов для выполнения команд, сценариев или исполняемых файлов.</w:t>
            </w:r>
          </w:p>
          <w:p w:rsidR="00C85AF4" w:rsidRPr="00826928" w:rsidRDefault="00C85AF4" w:rsidP="00BC53DD">
            <w:pPr>
              <w:rPr>
                <w:sz w:val="24"/>
                <w:szCs w:val="24"/>
              </w:rPr>
            </w:pPr>
            <w:r w:rsidRPr="00826928">
              <w:rPr>
                <w:sz w:val="24"/>
                <w:szCs w:val="24"/>
              </w:rPr>
              <w:t>Эти интерфейсы и языки предоставляют способы взаимодействия с компьютерными системами и являются общей функцией на многих различных платформах.</w:t>
            </w:r>
          </w:p>
          <w:p w:rsidR="00C85AF4" w:rsidRPr="00826928" w:rsidRDefault="00C85AF4" w:rsidP="00BC53DD">
            <w:pPr>
              <w:rPr>
                <w:sz w:val="24"/>
                <w:szCs w:val="24"/>
              </w:rPr>
            </w:pPr>
            <w:r w:rsidRPr="00826928">
              <w:rPr>
                <w:sz w:val="24"/>
                <w:szCs w:val="24"/>
              </w:rPr>
              <w:t xml:space="preserve">Большинство систем включают встроенный интерфейс командной строки и возможности для написания скриптов — например, </w:t>
            </w:r>
            <w:r w:rsidRPr="00826928">
              <w:rPr>
                <w:sz w:val="24"/>
                <w:szCs w:val="24"/>
                <w:lang w:val="en-US"/>
              </w:rPr>
              <w:t>macOS</w:t>
            </w:r>
            <w:r w:rsidRPr="00826928">
              <w:rPr>
                <w:sz w:val="24"/>
                <w:szCs w:val="24"/>
              </w:rPr>
              <w:t xml:space="preserve"> и дистрибутивы </w:t>
            </w:r>
            <w:r w:rsidRPr="00826928">
              <w:rPr>
                <w:sz w:val="24"/>
                <w:szCs w:val="24"/>
                <w:lang w:val="en-US"/>
              </w:rPr>
              <w:t>Linux</w:t>
            </w:r>
            <w:r w:rsidRPr="00826928">
              <w:rPr>
                <w:sz w:val="24"/>
                <w:szCs w:val="24"/>
              </w:rPr>
              <w:t xml:space="preserve"> </w:t>
            </w:r>
            <w:r w:rsidRPr="00826928">
              <w:rPr>
                <w:sz w:val="24"/>
                <w:szCs w:val="24"/>
              </w:rPr>
              <w:lastRenderedPageBreak/>
              <w:t xml:space="preserve">содержат различные версии </w:t>
            </w:r>
            <w:r w:rsidRPr="00826928">
              <w:rPr>
                <w:sz w:val="24"/>
                <w:szCs w:val="24"/>
                <w:lang w:val="en-US"/>
              </w:rPr>
              <w:t>Unix</w:t>
            </w:r>
            <w:r w:rsidRPr="00826928">
              <w:rPr>
                <w:sz w:val="24"/>
                <w:szCs w:val="24"/>
              </w:rPr>
              <w:t xml:space="preserve"> </w:t>
            </w:r>
            <w:r w:rsidRPr="00826928">
              <w:rPr>
                <w:sz w:val="24"/>
                <w:szCs w:val="24"/>
                <w:lang w:val="en-US"/>
              </w:rPr>
              <w:t>Shell</w:t>
            </w:r>
            <w:r w:rsidRPr="00826928">
              <w:rPr>
                <w:sz w:val="24"/>
                <w:szCs w:val="24"/>
              </w:rPr>
              <w:t xml:space="preserve">, а в </w:t>
            </w:r>
            <w:r w:rsidRPr="00826928">
              <w:rPr>
                <w:sz w:val="24"/>
                <w:szCs w:val="24"/>
                <w:lang w:val="en-US"/>
              </w:rPr>
              <w:t>Windows</w:t>
            </w:r>
            <w:r w:rsidRPr="00826928">
              <w:rPr>
                <w:sz w:val="24"/>
                <w:szCs w:val="24"/>
              </w:rPr>
              <w:t xml:space="preserve"> присутствуют командная строка </w:t>
            </w:r>
            <w:r w:rsidRPr="00826928">
              <w:rPr>
                <w:sz w:val="24"/>
                <w:szCs w:val="24"/>
                <w:lang w:val="en-US"/>
              </w:rPr>
              <w:t>Windows</w:t>
            </w:r>
            <w:r w:rsidRPr="00826928">
              <w:rPr>
                <w:sz w:val="24"/>
                <w:szCs w:val="24"/>
              </w:rPr>
              <w:t xml:space="preserve"> (</w:t>
            </w:r>
            <w:r w:rsidRPr="00826928">
              <w:rPr>
                <w:sz w:val="24"/>
                <w:szCs w:val="24"/>
                <w:lang w:val="en-US"/>
              </w:rPr>
              <w:t>Command</w:t>
            </w:r>
            <w:r w:rsidRPr="00826928">
              <w:rPr>
                <w:sz w:val="24"/>
                <w:szCs w:val="24"/>
              </w:rPr>
              <w:t xml:space="preserve"> </w:t>
            </w:r>
            <w:r w:rsidRPr="00826928">
              <w:rPr>
                <w:sz w:val="24"/>
                <w:szCs w:val="24"/>
                <w:lang w:val="en-US"/>
              </w:rPr>
              <w:t>Shell</w:t>
            </w:r>
            <w:r w:rsidRPr="00826928">
              <w:rPr>
                <w:sz w:val="24"/>
                <w:szCs w:val="24"/>
              </w:rPr>
              <w:t xml:space="preserve">) и </w:t>
            </w:r>
            <w:r w:rsidRPr="00826928">
              <w:rPr>
                <w:sz w:val="24"/>
                <w:szCs w:val="24"/>
                <w:lang w:val="en-US"/>
              </w:rPr>
              <w:t>PowerShell</w:t>
            </w:r>
            <w:r w:rsidRPr="00826928">
              <w:rPr>
                <w:sz w:val="24"/>
                <w:szCs w:val="24"/>
              </w:rPr>
              <w:t>.</w:t>
            </w:r>
          </w:p>
        </w:tc>
        <w:tc>
          <w:tcPr>
            <w:tcW w:w="2304" w:type="dxa"/>
          </w:tcPr>
          <w:p w:rsidR="00C85AF4" w:rsidRPr="00826928" w:rsidRDefault="00C85AF4" w:rsidP="00BC53DD">
            <w:pPr>
              <w:rPr>
                <w:sz w:val="24"/>
                <w:szCs w:val="24"/>
              </w:rPr>
            </w:pPr>
            <w:r w:rsidRPr="00826928">
              <w:rPr>
                <w:sz w:val="24"/>
                <w:szCs w:val="24"/>
              </w:rPr>
              <w:lastRenderedPageBreak/>
              <w:t>Злоумышленники могут злоупотреблять командами и скриптами PowerShell для выполнения кода. PowerShell — это мощная интерактивная командная строка и среда для написания сценариев, встроенная в операционную систему Windows. Злоумышленники могут использовать PowerShell для выполнения различных действий, включая сбор информации и запуск кода. Примеры включают командлет Start-Process, который можно ис</w:t>
            </w:r>
            <w:r w:rsidRPr="00826928">
              <w:rPr>
                <w:sz w:val="24"/>
                <w:szCs w:val="24"/>
              </w:rPr>
              <w:lastRenderedPageBreak/>
              <w:t>пользовать для запуска исполняемого файла, и командлет Invoke-Command, который позволяет выполнять команды локально или на удалённом компьютере (однако для подключения к удалённым системам через PowerShell требуются права администратора).</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T1053</w:t>
            </w:r>
          </w:p>
        </w:tc>
        <w:tc>
          <w:tcPr>
            <w:tcW w:w="1211" w:type="dxa"/>
          </w:tcPr>
          <w:p w:rsidR="00C85AF4" w:rsidRPr="00826928" w:rsidRDefault="00C85AF4" w:rsidP="00BC53DD">
            <w:pPr>
              <w:rPr>
                <w:sz w:val="24"/>
                <w:szCs w:val="24"/>
                <w:lang w:val="en-US"/>
              </w:rPr>
            </w:pPr>
            <w:r w:rsidRPr="00826928">
              <w:rPr>
                <w:sz w:val="24"/>
                <w:szCs w:val="24"/>
                <w:lang w:val="en-US"/>
              </w:rPr>
              <w:t>.005</w:t>
            </w:r>
          </w:p>
        </w:tc>
        <w:tc>
          <w:tcPr>
            <w:tcW w:w="1596" w:type="dxa"/>
          </w:tcPr>
          <w:p w:rsidR="00C85AF4" w:rsidRPr="00826928" w:rsidRDefault="00C85AF4" w:rsidP="00BC53DD">
            <w:pPr>
              <w:rPr>
                <w:sz w:val="24"/>
                <w:szCs w:val="24"/>
              </w:rPr>
            </w:pPr>
            <w:r w:rsidRPr="00826928">
              <w:rPr>
                <w:sz w:val="24"/>
                <w:szCs w:val="24"/>
              </w:rPr>
              <w:t>Scheduled Task/Job</w:t>
            </w:r>
          </w:p>
        </w:tc>
        <w:tc>
          <w:tcPr>
            <w:tcW w:w="1418" w:type="dxa"/>
          </w:tcPr>
          <w:p w:rsidR="00C85AF4" w:rsidRPr="00826928" w:rsidRDefault="00C85AF4" w:rsidP="00BC53DD">
            <w:pPr>
              <w:rPr>
                <w:sz w:val="24"/>
                <w:szCs w:val="24"/>
              </w:rPr>
            </w:pPr>
            <w:r w:rsidRPr="00826928">
              <w:rPr>
                <w:sz w:val="24"/>
                <w:szCs w:val="24"/>
              </w:rPr>
              <w:t>Scheduled Task</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abuse task scheduling functionality to facilitate initial or recurring execution of malicious code. Utilities exist within all major operating systems to schedule programs or scripts to be executed at a specified date and time. A task can also be scheduled on a remote system, provided the proper authentication is met </w:t>
            </w:r>
            <w:r w:rsidRPr="00826928">
              <w:rPr>
                <w:sz w:val="24"/>
                <w:szCs w:val="24"/>
                <w:lang w:val="en-US"/>
              </w:rPr>
              <w:lastRenderedPageBreak/>
              <w:t>(ex: RPC and file and printer sharing in Windows environments). Scheduling a task on a remote system typically may require being a member of an admin or otherwise privileged group on the remote system.</w:t>
            </w: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abuse the Windows Task Scheduler to perform task scheduling for initial or recurring execution of malicious code. There are multiple ways to access the Task Scheduler in Windows. The schtasks utility can be run directly on the command line, or the Task Scheduler can be opened through the GUI within the </w:t>
            </w:r>
            <w:r w:rsidRPr="00826928">
              <w:rPr>
                <w:sz w:val="24"/>
                <w:szCs w:val="24"/>
                <w:lang w:val="en-US"/>
              </w:rPr>
              <w:lastRenderedPageBreak/>
              <w:t>Administrator Tools section of the Control Panel. In some cases, adversaries have used a .NET wrapper for the Windows Task Scheduler, and alternatively, adversaries have used the Windows netapi32 library and Windows Management Instrumentation (WMI) to create a scheduled task. Adversaries may also utilize the Powershell Cmdlet Invoke-CimMethod, which leverages WMI class PS_ScheduledTask to create a scheduled task via an XML path.</w:t>
            </w:r>
          </w:p>
        </w:tc>
        <w:tc>
          <w:tcPr>
            <w:tcW w:w="2303" w:type="dxa"/>
          </w:tcPr>
          <w:p w:rsidR="00C85AF4" w:rsidRPr="00826928" w:rsidRDefault="00C85AF4" w:rsidP="00BC53DD">
            <w:pPr>
              <w:rPr>
                <w:sz w:val="24"/>
                <w:szCs w:val="24"/>
              </w:rPr>
            </w:pPr>
            <w:r w:rsidRPr="00826928">
              <w:rPr>
                <w:sz w:val="24"/>
                <w:szCs w:val="24"/>
              </w:rPr>
              <w:lastRenderedPageBreak/>
              <w:t xml:space="preserve">Злоумышленники могут злоупотреблять функцией планирования заданий для начального или периодического запуска вредоносного кода. Во всех основных операционных системах существуют утилиты, позволяющие запускать программы или скрипты по заданному времени и дате. Задание также </w:t>
            </w:r>
            <w:r w:rsidRPr="00826928">
              <w:rPr>
                <w:sz w:val="24"/>
                <w:szCs w:val="24"/>
              </w:rPr>
              <w:lastRenderedPageBreak/>
              <w:t xml:space="preserve">может быть запланировано на удалённой системе, если выполнены условия аутентификации (например, через </w:t>
            </w:r>
            <w:r w:rsidRPr="00826928">
              <w:rPr>
                <w:sz w:val="24"/>
                <w:szCs w:val="24"/>
                <w:lang w:val="en-US"/>
              </w:rPr>
              <w:t>RPC</w:t>
            </w:r>
            <w:r w:rsidRPr="00826928">
              <w:rPr>
                <w:sz w:val="24"/>
                <w:szCs w:val="24"/>
              </w:rPr>
              <w:t xml:space="preserve"> и общий доступ к файлам и принтерам в среде </w:t>
            </w:r>
            <w:r w:rsidRPr="00826928">
              <w:rPr>
                <w:sz w:val="24"/>
                <w:szCs w:val="24"/>
                <w:lang w:val="en-US"/>
              </w:rPr>
              <w:t>Windows</w:t>
            </w:r>
            <w:r w:rsidRPr="00826928">
              <w:rPr>
                <w:sz w:val="24"/>
                <w:szCs w:val="24"/>
              </w:rPr>
              <w:t>). Планирование задачи на удалённой машине, как правило, требует членства в группе администраторов или другой привилегированной группе на этой системе.</w:t>
            </w:r>
          </w:p>
        </w:tc>
        <w:tc>
          <w:tcPr>
            <w:tcW w:w="2304" w:type="dxa"/>
          </w:tcPr>
          <w:p w:rsidR="00C85AF4" w:rsidRPr="00826928" w:rsidRDefault="00C85AF4" w:rsidP="00BC53DD">
            <w:pPr>
              <w:rPr>
                <w:sz w:val="24"/>
                <w:szCs w:val="24"/>
              </w:rPr>
            </w:pPr>
            <w:r w:rsidRPr="00826928">
              <w:rPr>
                <w:sz w:val="24"/>
                <w:szCs w:val="24"/>
              </w:rPr>
              <w:lastRenderedPageBreak/>
              <w:t xml:space="preserve">Злоумышленники могут злоупотреблять планировщиком заданий Windows (Windows Task Scheduler) для первоначального или периодического запуска вредоносного кода. Существует несколько способов доступа к планировщику заданий в Windows. Утилиту schtasks можно запускать </w:t>
            </w:r>
            <w:r w:rsidRPr="00826928">
              <w:rPr>
                <w:sz w:val="24"/>
                <w:szCs w:val="24"/>
              </w:rPr>
              <w:lastRenderedPageBreak/>
              <w:t xml:space="preserve">напрямую из командной строки, либо открывать планировщик через графический интерфейс в разделе "Администрирование" панели управления. В некоторых случаях злоумышленники использовали обёртку на базе .NET для взаимодействия с планировщиком заданий Windows, а также применяли библиотеку Windows netapi32 и Windows Management Instrumentation (WMI) для создания запланированных задач. Кроме того, может использоваться командлет PowerShell Invoke-CimMethod, который обращается к классу WMI PS_ScheduledTask </w:t>
            </w:r>
            <w:r w:rsidRPr="00826928">
              <w:rPr>
                <w:sz w:val="24"/>
                <w:szCs w:val="24"/>
              </w:rPr>
              <w:lastRenderedPageBreak/>
              <w:t>для создания задачи через указание пути к XML-файлу.</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T1218</w:t>
            </w:r>
          </w:p>
        </w:tc>
        <w:tc>
          <w:tcPr>
            <w:tcW w:w="1211" w:type="dxa"/>
          </w:tcPr>
          <w:p w:rsidR="00C85AF4" w:rsidRPr="00826928" w:rsidRDefault="00C85AF4" w:rsidP="00BC53DD">
            <w:pPr>
              <w:rPr>
                <w:sz w:val="24"/>
                <w:szCs w:val="24"/>
              </w:rPr>
            </w:pPr>
            <w:r w:rsidRPr="00826928">
              <w:rPr>
                <w:sz w:val="24"/>
                <w:szCs w:val="24"/>
              </w:rPr>
              <w:t>-</w:t>
            </w:r>
          </w:p>
        </w:tc>
        <w:tc>
          <w:tcPr>
            <w:tcW w:w="1596" w:type="dxa"/>
          </w:tcPr>
          <w:p w:rsidR="00C85AF4" w:rsidRPr="00826928" w:rsidRDefault="00C85AF4" w:rsidP="00BC53DD">
            <w:pPr>
              <w:rPr>
                <w:sz w:val="24"/>
                <w:szCs w:val="24"/>
              </w:rPr>
            </w:pPr>
            <w:r w:rsidRPr="00826928">
              <w:rPr>
                <w:sz w:val="24"/>
                <w:szCs w:val="24"/>
              </w:rPr>
              <w:t>System Binary Proxy Execution</w:t>
            </w:r>
          </w:p>
        </w:tc>
        <w:tc>
          <w:tcPr>
            <w:tcW w:w="1418" w:type="dxa"/>
          </w:tcPr>
          <w:p w:rsidR="00C85AF4" w:rsidRPr="00826928" w:rsidRDefault="00C85AF4" w:rsidP="00BC53DD">
            <w:pPr>
              <w:rPr>
                <w:sz w:val="24"/>
                <w:szCs w:val="24"/>
              </w:rPr>
            </w:pPr>
            <w:r w:rsidRPr="00826928">
              <w:rPr>
                <w:sz w:val="24"/>
                <w:szCs w:val="24"/>
              </w:rPr>
              <w:t>-</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bypass process and/or signature-based defenses by proxying execution of malicious content with signed, or otherwise trusted, binaries. Binaries used in this technique are often Microsoft-signed files, indicating that they have been either downloaded from Microsoft or are already native in the operating system. Binaries signed with trusted digital certificates can typically execute on Windows systems protected by digital signature validation. Several Microsoft signed binaries that are default on Windows installations can be used to </w:t>
            </w:r>
            <w:r w:rsidRPr="00826928">
              <w:rPr>
                <w:sz w:val="24"/>
                <w:szCs w:val="24"/>
                <w:lang w:val="en-US"/>
              </w:rPr>
              <w:lastRenderedPageBreak/>
              <w:t>proxy execution of other files or commands.</w:t>
            </w:r>
          </w:p>
        </w:tc>
        <w:tc>
          <w:tcPr>
            <w:tcW w:w="2304" w:type="dxa"/>
          </w:tcPr>
          <w:p w:rsidR="00C85AF4" w:rsidRPr="00826928" w:rsidRDefault="00C85AF4" w:rsidP="00BC53DD">
            <w:pPr>
              <w:rPr>
                <w:sz w:val="24"/>
                <w:szCs w:val="24"/>
              </w:rPr>
            </w:pPr>
            <w:r w:rsidRPr="00826928">
              <w:rPr>
                <w:sz w:val="24"/>
                <w:szCs w:val="24"/>
              </w:rPr>
              <w:lastRenderedPageBreak/>
              <w:t>-</w:t>
            </w:r>
          </w:p>
        </w:tc>
        <w:tc>
          <w:tcPr>
            <w:tcW w:w="2303" w:type="dxa"/>
          </w:tcPr>
          <w:p w:rsidR="00C85AF4" w:rsidRPr="00826928" w:rsidRDefault="00C85AF4" w:rsidP="00BC53DD">
            <w:pPr>
              <w:rPr>
                <w:sz w:val="24"/>
                <w:szCs w:val="24"/>
              </w:rPr>
            </w:pPr>
            <w:r w:rsidRPr="00826928">
              <w:rPr>
                <w:sz w:val="24"/>
                <w:szCs w:val="24"/>
              </w:rPr>
              <w:t xml:space="preserve">Злоумышленники могут обходить защиту, основанную на анализе процессов и/или цифровых подписей, выполняя вредоносный код через подписанные или иным образом доверенные исполняемые файлы. В рамках этой техники часто используются файлы, подписанные Microsoft, что указывает на их загрузку с официальных источников или наличие в составе операционной системы по умолчанию. Исполняемые файлы, подписанные доверенными цифровыми сертификатами, как правило, могут выполняться в системах </w:t>
            </w:r>
            <w:r w:rsidRPr="00826928">
              <w:rPr>
                <w:sz w:val="24"/>
                <w:szCs w:val="24"/>
              </w:rPr>
              <w:lastRenderedPageBreak/>
              <w:t>Windows с включённой проверкой цифровых подписей. Несколько исполняемых файлов, подписанных Microsoft и присутствующих по умолчанию в установке Windows, могут использоваться для опосредованного запуска других файлов или команд.</w:t>
            </w:r>
          </w:p>
        </w:tc>
        <w:tc>
          <w:tcPr>
            <w:tcW w:w="2304" w:type="dxa"/>
          </w:tcPr>
          <w:p w:rsidR="00C85AF4" w:rsidRPr="00826928" w:rsidRDefault="00C85AF4" w:rsidP="00BC53DD">
            <w:pPr>
              <w:rPr>
                <w:sz w:val="24"/>
                <w:szCs w:val="24"/>
              </w:rPr>
            </w:pPr>
            <w:r w:rsidRPr="00826928">
              <w:rPr>
                <w:sz w:val="24"/>
                <w:szCs w:val="24"/>
              </w:rPr>
              <w:lastRenderedPageBreak/>
              <w:t>-</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T1562</w:t>
            </w:r>
          </w:p>
        </w:tc>
        <w:tc>
          <w:tcPr>
            <w:tcW w:w="1211" w:type="dxa"/>
          </w:tcPr>
          <w:p w:rsidR="00C85AF4" w:rsidRPr="00826928" w:rsidRDefault="00C85AF4" w:rsidP="00BC53DD">
            <w:pPr>
              <w:rPr>
                <w:sz w:val="24"/>
                <w:szCs w:val="24"/>
                <w:lang w:val="en-US"/>
              </w:rPr>
            </w:pPr>
            <w:r w:rsidRPr="00826928">
              <w:rPr>
                <w:sz w:val="24"/>
                <w:szCs w:val="24"/>
                <w:lang w:val="en-US"/>
              </w:rPr>
              <w:t>.001</w:t>
            </w:r>
          </w:p>
        </w:tc>
        <w:tc>
          <w:tcPr>
            <w:tcW w:w="1596" w:type="dxa"/>
          </w:tcPr>
          <w:p w:rsidR="00C85AF4" w:rsidRPr="00826928" w:rsidRDefault="00C85AF4" w:rsidP="00BC53DD">
            <w:pPr>
              <w:rPr>
                <w:sz w:val="24"/>
                <w:szCs w:val="24"/>
              </w:rPr>
            </w:pPr>
            <w:r w:rsidRPr="00826928">
              <w:rPr>
                <w:sz w:val="24"/>
                <w:szCs w:val="24"/>
              </w:rPr>
              <w:t>Impair Defenses</w:t>
            </w:r>
          </w:p>
        </w:tc>
        <w:tc>
          <w:tcPr>
            <w:tcW w:w="1418" w:type="dxa"/>
          </w:tcPr>
          <w:p w:rsidR="00C85AF4" w:rsidRPr="00826928" w:rsidRDefault="00C85AF4" w:rsidP="00BC53DD">
            <w:pPr>
              <w:rPr>
                <w:sz w:val="24"/>
                <w:szCs w:val="24"/>
              </w:rPr>
            </w:pPr>
            <w:r w:rsidRPr="00826928">
              <w:rPr>
                <w:sz w:val="24"/>
                <w:szCs w:val="24"/>
              </w:rPr>
              <w:t>Disable or Modify Tools</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maliciously modify components of a victim environment in order to hinder or disable defensive mechanisms. This not only involves impairing preventative defenses, such as firewalls and anti-virus, but also detection capabilities that defenders can use to audit activity and identify malicious behavior. This may </w:t>
            </w:r>
            <w:r w:rsidRPr="00826928">
              <w:rPr>
                <w:sz w:val="24"/>
                <w:szCs w:val="24"/>
                <w:lang w:val="en-US"/>
              </w:rPr>
              <w:lastRenderedPageBreak/>
              <w:t>also span both native defenses as well as supplemental capabilities installed by users and administrators.</w:t>
            </w:r>
          </w:p>
        </w:tc>
        <w:tc>
          <w:tcPr>
            <w:tcW w:w="2304" w:type="dxa"/>
          </w:tcPr>
          <w:p w:rsidR="00C85AF4" w:rsidRPr="00826928" w:rsidRDefault="00C85AF4" w:rsidP="00BC53DD">
            <w:pPr>
              <w:rPr>
                <w:sz w:val="24"/>
                <w:szCs w:val="24"/>
                <w:lang w:val="en-US"/>
              </w:rPr>
            </w:pPr>
            <w:r w:rsidRPr="00826928">
              <w:rPr>
                <w:sz w:val="24"/>
                <w:szCs w:val="24"/>
                <w:lang w:val="en-US"/>
              </w:rPr>
              <w:lastRenderedPageBreak/>
              <w:t xml:space="preserve">Adversaries may modify and/or disable security tools to avoid possible detection of their malware/tools and activities. This may take many forms, such as killing security software processes or services, modifying / deleting Registry keys or configuration files so that tools do not operate properly, or other methods to </w:t>
            </w:r>
            <w:r w:rsidRPr="00826928">
              <w:rPr>
                <w:sz w:val="24"/>
                <w:szCs w:val="24"/>
                <w:lang w:val="en-US"/>
              </w:rPr>
              <w:lastRenderedPageBreak/>
              <w:t>interfere with security tools scanning or reporting information. Adversaries may also disable updates to prevent the latest security patches from reaching tools on victim systems.</w:t>
            </w:r>
          </w:p>
        </w:tc>
        <w:tc>
          <w:tcPr>
            <w:tcW w:w="2303" w:type="dxa"/>
          </w:tcPr>
          <w:p w:rsidR="00C85AF4" w:rsidRPr="00826928" w:rsidRDefault="00C85AF4" w:rsidP="00BC53DD">
            <w:pPr>
              <w:rPr>
                <w:sz w:val="24"/>
                <w:szCs w:val="24"/>
              </w:rPr>
            </w:pPr>
            <w:r w:rsidRPr="00826928">
              <w:rPr>
                <w:sz w:val="24"/>
                <w:szCs w:val="24"/>
              </w:rPr>
              <w:lastRenderedPageBreak/>
              <w:t>Злоумышленники могут намеренно изменять компоненты среды жертвы с целью ослабления или отключения защитных механизмов. Это касается не только превентивных средств защиты, таких как межсетевые экраны и антивирусы, но и средств обнаружения, которые ис</w:t>
            </w:r>
            <w:r w:rsidRPr="00826928">
              <w:rPr>
                <w:sz w:val="24"/>
                <w:szCs w:val="24"/>
              </w:rPr>
              <w:lastRenderedPageBreak/>
              <w:t>пользуются для отслеживания активности и выявления вредоносного поведения. Подобные действия могут затрагивать как встроенные средства защиты операционной системы, так и дополнительные решения, установленные пользователями или администраторами.</w:t>
            </w:r>
          </w:p>
        </w:tc>
        <w:tc>
          <w:tcPr>
            <w:tcW w:w="2304" w:type="dxa"/>
          </w:tcPr>
          <w:p w:rsidR="00C85AF4" w:rsidRPr="00826928" w:rsidRDefault="00C85AF4" w:rsidP="00BC53DD">
            <w:pPr>
              <w:rPr>
                <w:sz w:val="24"/>
                <w:szCs w:val="24"/>
              </w:rPr>
            </w:pPr>
            <w:r w:rsidRPr="00826928">
              <w:rPr>
                <w:sz w:val="24"/>
                <w:szCs w:val="24"/>
              </w:rPr>
              <w:lastRenderedPageBreak/>
              <w:t xml:space="preserve">Злоумышленники могут изменять и/или отключать средства безопасности, чтобы избежать возможного обнаружения своего вредоносного ПО, используемых инструментов или активности. Это может проявляться в разных формах, например: завершение процессов или служб защитного </w:t>
            </w:r>
            <w:r w:rsidRPr="00826928">
              <w:rPr>
                <w:sz w:val="24"/>
                <w:szCs w:val="24"/>
              </w:rPr>
              <w:lastRenderedPageBreak/>
              <w:t>программного обеспечения, изменение или удаление ключей реестра либо конфигурационных файлов, из-за чего защитные инструменты перестают корректно работать, а также другие способы, направленные на нарушение их функционирования. Злоумышленники также могут блокировать обновления, чтобы предотвратить установку последних исправлений безопасности на системе жертвы.</w:t>
            </w:r>
          </w:p>
        </w:tc>
      </w:tr>
      <w:tr w:rsidR="00C85AF4" w:rsidRPr="00826928" w:rsidTr="00BC53DD">
        <w:tc>
          <w:tcPr>
            <w:tcW w:w="1157" w:type="dxa"/>
          </w:tcPr>
          <w:p w:rsidR="00C85AF4" w:rsidRPr="00826928" w:rsidRDefault="00C85AF4" w:rsidP="00BC53DD">
            <w:pPr>
              <w:rPr>
                <w:sz w:val="24"/>
                <w:szCs w:val="24"/>
                <w:lang w:val="en-US"/>
              </w:rPr>
            </w:pPr>
            <w:r w:rsidRPr="00826928">
              <w:rPr>
                <w:sz w:val="24"/>
                <w:szCs w:val="24"/>
                <w:lang w:val="en-US"/>
              </w:rPr>
              <w:lastRenderedPageBreak/>
              <w:t>T1486</w:t>
            </w:r>
          </w:p>
        </w:tc>
        <w:tc>
          <w:tcPr>
            <w:tcW w:w="1211" w:type="dxa"/>
          </w:tcPr>
          <w:p w:rsidR="00C85AF4" w:rsidRPr="00826928" w:rsidRDefault="00C85AF4" w:rsidP="00BC53DD">
            <w:pPr>
              <w:rPr>
                <w:sz w:val="24"/>
                <w:szCs w:val="24"/>
              </w:rPr>
            </w:pPr>
            <w:r w:rsidRPr="00826928">
              <w:rPr>
                <w:sz w:val="24"/>
                <w:szCs w:val="24"/>
              </w:rPr>
              <w:t>-</w:t>
            </w:r>
          </w:p>
        </w:tc>
        <w:tc>
          <w:tcPr>
            <w:tcW w:w="1596" w:type="dxa"/>
          </w:tcPr>
          <w:p w:rsidR="00C85AF4" w:rsidRPr="00826928" w:rsidRDefault="00C85AF4" w:rsidP="00BC53DD">
            <w:pPr>
              <w:rPr>
                <w:sz w:val="24"/>
                <w:szCs w:val="24"/>
              </w:rPr>
            </w:pPr>
            <w:r w:rsidRPr="00826928">
              <w:rPr>
                <w:sz w:val="24"/>
                <w:szCs w:val="24"/>
              </w:rPr>
              <w:t>Data Encrypted for Impact</w:t>
            </w:r>
          </w:p>
        </w:tc>
        <w:tc>
          <w:tcPr>
            <w:tcW w:w="1418" w:type="dxa"/>
          </w:tcPr>
          <w:p w:rsidR="00C85AF4" w:rsidRPr="00826928" w:rsidRDefault="00C85AF4" w:rsidP="00BC53DD">
            <w:pPr>
              <w:rPr>
                <w:sz w:val="24"/>
                <w:szCs w:val="24"/>
              </w:rPr>
            </w:pPr>
            <w:r w:rsidRPr="00826928">
              <w:rPr>
                <w:sz w:val="24"/>
                <w:szCs w:val="24"/>
              </w:rPr>
              <w:t>-</w:t>
            </w:r>
          </w:p>
        </w:tc>
        <w:tc>
          <w:tcPr>
            <w:tcW w:w="2303" w:type="dxa"/>
          </w:tcPr>
          <w:p w:rsidR="00C85AF4" w:rsidRPr="00826928" w:rsidRDefault="00C85AF4" w:rsidP="00BC53DD">
            <w:pPr>
              <w:rPr>
                <w:sz w:val="24"/>
                <w:szCs w:val="24"/>
                <w:lang w:val="en-US"/>
              </w:rPr>
            </w:pPr>
            <w:r w:rsidRPr="00826928">
              <w:rPr>
                <w:sz w:val="24"/>
                <w:szCs w:val="24"/>
                <w:lang w:val="en-US"/>
              </w:rPr>
              <w:t xml:space="preserve">Adversaries may encrypt data on target systems or on large numbers of systems in a network to interrupt availability to system and network resources. They can attempt to render </w:t>
            </w:r>
            <w:r w:rsidRPr="00826928">
              <w:rPr>
                <w:sz w:val="24"/>
                <w:szCs w:val="24"/>
                <w:lang w:val="en-US"/>
              </w:rPr>
              <w:lastRenderedPageBreak/>
              <w:t>stored data inaccessible by encrypting files or data on local and remote drives and withholding access to a decryption key. This may be done in order to extract monetary compensation from a victim in exchange for decryption or a decryption key (ransomware) or to render data permanently inaccessible in cases where the key is not saved or transmitted.</w:t>
            </w:r>
          </w:p>
        </w:tc>
        <w:tc>
          <w:tcPr>
            <w:tcW w:w="2304" w:type="dxa"/>
          </w:tcPr>
          <w:p w:rsidR="00C85AF4" w:rsidRPr="00826928" w:rsidRDefault="00C85AF4" w:rsidP="00BC53DD">
            <w:pPr>
              <w:rPr>
                <w:sz w:val="24"/>
                <w:szCs w:val="24"/>
              </w:rPr>
            </w:pPr>
            <w:r w:rsidRPr="00826928">
              <w:rPr>
                <w:sz w:val="24"/>
                <w:szCs w:val="24"/>
              </w:rPr>
              <w:lastRenderedPageBreak/>
              <w:t>-</w:t>
            </w:r>
          </w:p>
        </w:tc>
        <w:tc>
          <w:tcPr>
            <w:tcW w:w="2303" w:type="dxa"/>
          </w:tcPr>
          <w:p w:rsidR="00C85AF4" w:rsidRPr="00826928" w:rsidRDefault="00C85AF4" w:rsidP="00BC53DD">
            <w:pPr>
              <w:rPr>
                <w:sz w:val="24"/>
                <w:szCs w:val="24"/>
              </w:rPr>
            </w:pPr>
            <w:r w:rsidRPr="00826928">
              <w:rPr>
                <w:sz w:val="24"/>
                <w:szCs w:val="24"/>
              </w:rPr>
              <w:t xml:space="preserve">Злоумышленники могут шифровать данные на целевых системах или на большом количестве устройств в сети, чтобы нарушить доступность системных и сетевых ресурсов. Они </w:t>
            </w:r>
            <w:r w:rsidRPr="00826928">
              <w:rPr>
                <w:sz w:val="24"/>
                <w:szCs w:val="24"/>
              </w:rPr>
              <w:lastRenderedPageBreak/>
              <w:t>могут сделать сохранённые данные недоступными, зашифровав файлы или информацию на локальных и удалённых дисках, а затем отказать в доступе к ключу дешифрования. Это может использоваться для вымогательства денежных средств у жертвы в обмен на расшифровку или предоставление ключа (в случае программ-вымогателей), либо для полного уничтожения данных в ситуациях, когда ключ не сохраняется или не передаётся.</w:t>
            </w:r>
          </w:p>
        </w:tc>
        <w:tc>
          <w:tcPr>
            <w:tcW w:w="2304" w:type="dxa"/>
          </w:tcPr>
          <w:p w:rsidR="00C85AF4" w:rsidRPr="00826928" w:rsidRDefault="00C85AF4" w:rsidP="00BC53DD">
            <w:pPr>
              <w:rPr>
                <w:sz w:val="24"/>
                <w:szCs w:val="24"/>
              </w:rPr>
            </w:pPr>
            <w:r w:rsidRPr="00826928">
              <w:rPr>
                <w:sz w:val="24"/>
                <w:szCs w:val="24"/>
              </w:rPr>
              <w:lastRenderedPageBreak/>
              <w:t>-</w:t>
            </w:r>
          </w:p>
        </w:tc>
      </w:tr>
    </w:tbl>
    <w:p w:rsidR="00C85AF4" w:rsidRDefault="00C85AF4" w:rsidP="006C543A">
      <w:pPr>
        <w:pStyle w:val="a4"/>
      </w:pPr>
    </w:p>
    <w:p w:rsidR="006069DD" w:rsidRDefault="006069DD" w:rsidP="006C543A">
      <w:pPr>
        <w:pStyle w:val="a4"/>
      </w:pPr>
    </w:p>
    <w:p w:rsidR="006069DD" w:rsidRDefault="006069DD">
      <w:pPr>
        <w:sectPr w:rsidR="006069DD" w:rsidSect="00BC53DD">
          <w:pgSz w:w="16839" w:h="11907" w:orient="landscape"/>
          <w:pgMar w:top="567" w:right="1134" w:bottom="1701" w:left="1134" w:header="567" w:footer="567" w:gutter="0"/>
          <w:cols w:space="708"/>
          <w:docGrid w:linePitch="381"/>
        </w:sectPr>
      </w:pPr>
    </w:p>
    <w:p w:rsidR="006069DD" w:rsidRPr="004A326F" w:rsidRDefault="004A326F" w:rsidP="004A326F">
      <w:pPr>
        <w:pStyle w:val="12"/>
      </w:pPr>
      <w:bookmarkStart w:id="38" w:name="_Toc198738527"/>
      <w:r>
        <w:lastRenderedPageBreak/>
        <w:t>Базовые конфигурации и атаки</w:t>
      </w:r>
      <w:bookmarkEnd w:id="38"/>
    </w:p>
    <w:p w:rsidR="006069DD" w:rsidRPr="001242F6" w:rsidRDefault="006069DD" w:rsidP="002F1C66">
      <w:pPr>
        <w:pStyle w:val="21"/>
      </w:pPr>
      <w:bookmarkStart w:id="39" w:name="_Toc198738528"/>
      <w:r w:rsidRPr="001242F6">
        <w:t xml:space="preserve">Базовая работа с виртуальной лабораторией </w:t>
      </w:r>
      <w:r>
        <w:t>PNETLab</w:t>
      </w:r>
      <w:bookmarkEnd w:id="39"/>
    </w:p>
    <w:p w:rsidR="006069DD" w:rsidRPr="001242F6" w:rsidRDefault="006069DD" w:rsidP="00BF4165">
      <w:pPr>
        <w:pStyle w:val="34"/>
      </w:pPr>
      <w:r>
        <w:t>Часть I</w:t>
      </w:r>
      <w:r w:rsidRPr="001242F6">
        <w:t>. Создание топологии</w:t>
      </w:r>
    </w:p>
    <w:p w:rsidR="006069DD" w:rsidRDefault="006069DD" w:rsidP="006069DD">
      <w:pPr>
        <w:pStyle w:val="a4"/>
      </w:pPr>
      <w:r>
        <w:t>План топологии следующий представлен на следующем рисунке.</w:t>
      </w:r>
    </w:p>
    <w:p w:rsidR="00DE2FB5" w:rsidRDefault="00DE2FB5" w:rsidP="006069DD">
      <w:pPr>
        <w:pStyle w:val="afff2"/>
      </w:pPr>
      <w:r>
        <w:rPr>
          <w:noProof/>
        </w:rPr>
        <w:drawing>
          <wp:inline distT="0" distB="0" distL="0" distR="0" wp14:anchorId="6771A113" wp14:editId="0D3D4DB7">
            <wp:extent cx="6120765" cy="33801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1_net.png"/>
                    <pic:cNvPicPr/>
                  </pic:nvPicPr>
                  <pic:blipFill>
                    <a:blip r:embed="rId40">
                      <a:extLst>
                        <a:ext uri="{28A0092B-C50C-407E-A947-70E740481C1C}">
                          <a14:useLocalDpi xmlns:a14="http://schemas.microsoft.com/office/drawing/2010/main" val="0"/>
                        </a:ext>
                      </a:extLst>
                    </a:blip>
                    <a:stretch>
                      <a:fillRect/>
                    </a:stretch>
                  </pic:blipFill>
                  <pic:spPr>
                    <a:xfrm>
                      <a:off x="0" y="0"/>
                      <a:ext cx="6120765" cy="3380105"/>
                    </a:xfrm>
                    <a:prstGeom prst="rect">
                      <a:avLst/>
                    </a:prstGeom>
                  </pic:spPr>
                </pic:pic>
              </a:graphicData>
            </a:graphic>
          </wp:inline>
        </w:drawing>
      </w:r>
    </w:p>
    <w:p w:rsidR="006069DD" w:rsidRPr="0013285F" w:rsidRDefault="006069DD" w:rsidP="006069DD">
      <w:pPr>
        <w:pStyle w:val="afff2"/>
      </w:pPr>
      <w:bookmarkStart w:id="40" w:name="_Ref198311674"/>
      <w:r>
        <w:t xml:space="preserve">Рисунок </w:t>
      </w:r>
      <w:fldSimple w:instr=" SEQ Рисунок \* ARABIC ">
        <w:r w:rsidR="003A6C28">
          <w:rPr>
            <w:noProof/>
          </w:rPr>
          <w:t>19</w:t>
        </w:r>
      </w:fldSimple>
      <w:bookmarkEnd w:id="40"/>
      <w:r>
        <w:t>. План топологии</w:t>
      </w:r>
    </w:p>
    <w:p w:rsidR="006069DD" w:rsidRPr="00ED7A7E" w:rsidRDefault="006069DD" w:rsidP="00BF4165">
      <w:pPr>
        <w:pStyle w:val="34"/>
      </w:pPr>
      <w:r w:rsidRPr="00ED7A7E">
        <w:t xml:space="preserve">Часть </w:t>
      </w:r>
      <w:r>
        <w:t>II</w:t>
      </w:r>
      <w:r w:rsidRPr="00ED7A7E">
        <w:t>. Работа с сетевыми устройствами</w:t>
      </w:r>
    </w:p>
    <w:p w:rsidR="006069DD" w:rsidRDefault="006069DD" w:rsidP="006069DD">
      <w:r>
        <w:t>Взаимодействие с сетевыми устройствами Cisco IOL происходит с помощью CLI</w:t>
      </w:r>
    </w:p>
    <w:p w:rsidR="006069DD" w:rsidRPr="004C23CA" w:rsidRDefault="006069DD" w:rsidP="006069DD">
      <w:pPr>
        <w:rPr>
          <w:b/>
        </w:rPr>
      </w:pPr>
      <w:r w:rsidRPr="004C23CA">
        <w:rPr>
          <w:b/>
        </w:rPr>
        <w:t>Настройка коммутатора:</w:t>
      </w:r>
    </w:p>
    <w:p w:rsidR="006069DD" w:rsidRPr="009F692F" w:rsidRDefault="006069DD" w:rsidP="00BB5F13">
      <w:pPr>
        <w:pStyle w:val="a3"/>
        <w:keepNext/>
        <w:numPr>
          <w:ilvl w:val="0"/>
          <w:numId w:val="26"/>
        </w:numPr>
        <w:spacing w:line="360" w:lineRule="auto"/>
        <w:ind w:left="714" w:hanging="357"/>
        <w:rPr>
          <w:rFonts w:ascii="Times New Roman" w:hAnsi="Times New Roman" w:cs="Times New Roman"/>
          <w:sz w:val="28"/>
        </w:rPr>
      </w:pPr>
      <w:r w:rsidRPr="009F692F">
        <w:rPr>
          <w:rFonts w:ascii="Times New Roman" w:hAnsi="Times New Roman" w:cs="Times New Roman"/>
          <w:sz w:val="28"/>
        </w:rPr>
        <w:t>Зайдём в Switch7 и перейдём в привилегированный режим.</w:t>
      </w:r>
    </w:p>
    <w:p w:rsidR="00EE2D50" w:rsidRDefault="006069DD" w:rsidP="00EE2D50">
      <w:pPr>
        <w:keepNext/>
      </w:pPr>
      <w:r>
        <w:rPr>
          <w:noProof/>
          <w:lang w:eastAsia="ru-RU"/>
        </w:rPr>
        <w:drawing>
          <wp:inline distT="0" distB="0" distL="0" distR="0" wp14:anchorId="03DB29F8" wp14:editId="09E5C353">
            <wp:extent cx="5029200" cy="1183341"/>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png"/>
                    <pic:cNvPicPr/>
                  </pic:nvPicPr>
                  <pic:blipFill>
                    <a:blip r:embed="rId41"/>
                    <a:stretch>
                      <a:fillRect/>
                    </a:stretch>
                  </pic:blipFill>
                  <pic:spPr>
                    <a:xfrm>
                      <a:off x="0" y="0"/>
                      <a:ext cx="5029200" cy="1183341"/>
                    </a:xfrm>
                    <a:prstGeom prst="rect">
                      <a:avLst/>
                    </a:prstGeom>
                  </pic:spPr>
                </pic:pic>
              </a:graphicData>
            </a:graphic>
          </wp:inline>
        </w:drawing>
      </w:r>
    </w:p>
    <w:p w:rsidR="006069DD" w:rsidRPr="00EE2D50" w:rsidRDefault="00EE2D50" w:rsidP="00EE2D50">
      <w:pPr>
        <w:pStyle w:val="afff2"/>
      </w:pPr>
      <w:r>
        <w:t xml:space="preserve">Рисунок </w:t>
      </w:r>
      <w:fldSimple w:instr=" SEQ Рисунок \* ARABIC ">
        <w:r w:rsidR="003A6C28">
          <w:rPr>
            <w:noProof/>
          </w:rPr>
          <w:t>20</w:t>
        </w:r>
      </w:fldSimple>
      <w:r>
        <w:t>. Переход в привилегированный режим</w:t>
      </w:r>
    </w:p>
    <w:p w:rsidR="006069DD" w:rsidRPr="00A07A78" w:rsidRDefault="006069DD" w:rsidP="00BB5F13">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lastRenderedPageBreak/>
        <w:t>Просмотрим его таблицу коммутации.</w:t>
      </w:r>
    </w:p>
    <w:p w:rsidR="00EE2D50" w:rsidRDefault="006069DD" w:rsidP="00EE2D50">
      <w:pPr>
        <w:keepNext/>
      </w:pPr>
      <w:r>
        <w:rPr>
          <w:noProof/>
          <w:lang w:eastAsia="ru-RU"/>
        </w:rPr>
        <w:drawing>
          <wp:inline distT="0" distB="0" distL="0" distR="0" wp14:anchorId="4E82EB6B" wp14:editId="0F8E3E6B">
            <wp:extent cx="5029200" cy="1973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2.png"/>
                    <pic:cNvPicPr/>
                  </pic:nvPicPr>
                  <pic:blipFill>
                    <a:blip r:embed="rId42"/>
                    <a:stretch>
                      <a:fillRect/>
                    </a:stretch>
                  </pic:blipFill>
                  <pic:spPr>
                    <a:xfrm>
                      <a:off x="0" y="0"/>
                      <a:ext cx="5029200" cy="1973395"/>
                    </a:xfrm>
                    <a:prstGeom prst="rect">
                      <a:avLst/>
                    </a:prstGeom>
                  </pic:spPr>
                </pic:pic>
              </a:graphicData>
            </a:graphic>
          </wp:inline>
        </w:drawing>
      </w:r>
    </w:p>
    <w:p w:rsidR="006069DD" w:rsidRDefault="00EE2D50" w:rsidP="00EE2D50">
      <w:pPr>
        <w:pStyle w:val="afff2"/>
      </w:pPr>
      <w:r>
        <w:t xml:space="preserve">Рисунок </w:t>
      </w:r>
      <w:fldSimple w:instr=" SEQ Рисунок \* ARABIC ">
        <w:r w:rsidR="003A6C28">
          <w:rPr>
            <w:noProof/>
          </w:rPr>
          <w:t>21</w:t>
        </w:r>
      </w:fldSimple>
      <w:r>
        <w:t>. Таблица коммутации</w:t>
      </w:r>
    </w:p>
    <w:p w:rsidR="006069DD" w:rsidRPr="00A07A78" w:rsidRDefault="006069DD" w:rsidP="00BB5F13">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Настроим имя устройства. Перейдём в режим конфигурации.</w:t>
      </w:r>
    </w:p>
    <w:p w:rsidR="00EE2D50" w:rsidRDefault="006069DD" w:rsidP="00EE2D50">
      <w:pPr>
        <w:keepNext/>
      </w:pPr>
      <w:r>
        <w:rPr>
          <w:noProof/>
          <w:lang w:eastAsia="ru-RU"/>
        </w:rPr>
        <w:drawing>
          <wp:inline distT="0" distB="0" distL="0" distR="0" wp14:anchorId="5EFD3A7A" wp14:editId="33B94F96">
            <wp:extent cx="5029200" cy="517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3.png"/>
                    <pic:cNvPicPr/>
                  </pic:nvPicPr>
                  <pic:blipFill>
                    <a:blip r:embed="rId43"/>
                    <a:stretch>
                      <a:fillRect/>
                    </a:stretch>
                  </pic:blipFill>
                  <pic:spPr>
                    <a:xfrm>
                      <a:off x="0" y="0"/>
                      <a:ext cx="5029200" cy="517497"/>
                    </a:xfrm>
                    <a:prstGeom prst="rect">
                      <a:avLst/>
                    </a:prstGeom>
                  </pic:spPr>
                </pic:pic>
              </a:graphicData>
            </a:graphic>
          </wp:inline>
        </w:drawing>
      </w:r>
    </w:p>
    <w:p w:rsidR="006069DD" w:rsidRDefault="00EE2D50" w:rsidP="00EE2D50">
      <w:pPr>
        <w:pStyle w:val="afff2"/>
      </w:pPr>
      <w:r>
        <w:t xml:space="preserve">Рисунок </w:t>
      </w:r>
      <w:fldSimple w:instr=" SEQ Рисунок \* ARABIC ">
        <w:r w:rsidR="003A6C28">
          <w:rPr>
            <w:noProof/>
          </w:rPr>
          <w:t>22</w:t>
        </w:r>
      </w:fldSimple>
      <w:r>
        <w:t>. Переход в режим конфигурации</w:t>
      </w:r>
    </w:p>
    <w:p w:rsidR="006069DD" w:rsidRPr="00A07A78" w:rsidRDefault="006069DD" w:rsidP="00BB5F13">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Укажем имя устройства.</w:t>
      </w:r>
    </w:p>
    <w:p w:rsidR="00CC7E64" w:rsidRDefault="006069DD" w:rsidP="00CC7E64">
      <w:pPr>
        <w:keepNext/>
      </w:pPr>
      <w:r>
        <w:rPr>
          <w:noProof/>
          <w:lang w:eastAsia="ru-RU"/>
        </w:rPr>
        <w:drawing>
          <wp:inline distT="0" distB="0" distL="0" distR="0" wp14:anchorId="672EEB3B" wp14:editId="0E032A0D">
            <wp:extent cx="5029200" cy="445957"/>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4.png"/>
                    <pic:cNvPicPr/>
                  </pic:nvPicPr>
                  <pic:blipFill>
                    <a:blip r:embed="rId44"/>
                    <a:stretch>
                      <a:fillRect/>
                    </a:stretch>
                  </pic:blipFill>
                  <pic:spPr>
                    <a:xfrm>
                      <a:off x="0" y="0"/>
                      <a:ext cx="5029200" cy="445957"/>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23</w:t>
        </w:r>
      </w:fldSimple>
      <w:r>
        <w:t>. Указание имени устройства</w:t>
      </w:r>
    </w:p>
    <w:p w:rsidR="006069DD" w:rsidRPr="00A07A78" w:rsidRDefault="006069DD" w:rsidP="00BB5F13">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t>Настроим IP адрес для управления Switch7.</w:t>
      </w:r>
    </w:p>
    <w:p w:rsidR="00CC7E64" w:rsidRDefault="006069DD" w:rsidP="00CC7E64">
      <w:pPr>
        <w:keepNext/>
      </w:pPr>
      <w:r>
        <w:rPr>
          <w:noProof/>
          <w:lang w:eastAsia="ru-RU"/>
        </w:rPr>
        <w:drawing>
          <wp:inline distT="0" distB="0" distL="0" distR="0" wp14:anchorId="2A70F29D" wp14:editId="4A184C39">
            <wp:extent cx="5029200" cy="1724858"/>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5.png"/>
                    <pic:cNvPicPr/>
                  </pic:nvPicPr>
                  <pic:blipFill>
                    <a:blip r:embed="rId45"/>
                    <a:stretch>
                      <a:fillRect/>
                    </a:stretch>
                  </pic:blipFill>
                  <pic:spPr>
                    <a:xfrm>
                      <a:off x="0" y="0"/>
                      <a:ext cx="5029200" cy="1724858"/>
                    </a:xfrm>
                    <a:prstGeom prst="rect">
                      <a:avLst/>
                    </a:prstGeom>
                  </pic:spPr>
                </pic:pic>
              </a:graphicData>
            </a:graphic>
          </wp:inline>
        </w:drawing>
      </w:r>
    </w:p>
    <w:p w:rsidR="006069DD" w:rsidRPr="00CC7E64" w:rsidRDefault="00CC7E64" w:rsidP="00CC7E64">
      <w:pPr>
        <w:pStyle w:val="afff2"/>
      </w:pPr>
      <w:r>
        <w:t xml:space="preserve">Рисунок </w:t>
      </w:r>
      <w:fldSimple w:instr=" SEQ Рисунок \* ARABIC ">
        <w:r w:rsidR="003A6C28">
          <w:rPr>
            <w:noProof/>
          </w:rPr>
          <w:t>24</w:t>
        </w:r>
      </w:fldSimple>
      <w:r>
        <w:t xml:space="preserve">. Настройка </w:t>
      </w:r>
      <w:r>
        <w:rPr>
          <w:lang w:val="en-US"/>
        </w:rPr>
        <w:t>IP</w:t>
      </w:r>
      <w:r>
        <w:t>-адреса</w:t>
      </w:r>
    </w:p>
    <w:p w:rsidR="006069DD" w:rsidRPr="00A07A78" w:rsidRDefault="006069DD" w:rsidP="00BB5F13">
      <w:pPr>
        <w:pStyle w:val="a3"/>
        <w:keepNext/>
        <w:numPr>
          <w:ilvl w:val="0"/>
          <w:numId w:val="26"/>
        </w:numPr>
        <w:spacing w:line="360" w:lineRule="auto"/>
        <w:ind w:left="714" w:hanging="357"/>
        <w:rPr>
          <w:rFonts w:ascii="Times New Roman" w:hAnsi="Times New Roman" w:cs="Times New Roman"/>
          <w:sz w:val="28"/>
        </w:rPr>
      </w:pPr>
      <w:r w:rsidRPr="00A07A78">
        <w:rPr>
          <w:rFonts w:ascii="Times New Roman" w:hAnsi="Times New Roman" w:cs="Times New Roman"/>
          <w:sz w:val="28"/>
        </w:rPr>
        <w:lastRenderedPageBreak/>
        <w:t>Ставим пароль на консоль.</w:t>
      </w:r>
    </w:p>
    <w:p w:rsidR="00CC7E64" w:rsidRDefault="006069DD" w:rsidP="00CC7E64">
      <w:pPr>
        <w:keepNext/>
      </w:pPr>
      <w:r>
        <w:rPr>
          <w:noProof/>
          <w:lang w:eastAsia="ru-RU"/>
        </w:rPr>
        <w:drawing>
          <wp:inline distT="0" distB="0" distL="0" distR="0" wp14:anchorId="213102B9" wp14:editId="704228C7">
            <wp:extent cx="5029200" cy="1604737"/>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6.png"/>
                    <pic:cNvPicPr/>
                  </pic:nvPicPr>
                  <pic:blipFill>
                    <a:blip r:embed="rId46"/>
                    <a:stretch>
                      <a:fillRect/>
                    </a:stretch>
                  </pic:blipFill>
                  <pic:spPr>
                    <a:xfrm>
                      <a:off x="0" y="0"/>
                      <a:ext cx="5029200" cy="1604737"/>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25</w:t>
        </w:r>
      </w:fldSimple>
      <w:r>
        <w:t>. Установка пароля на консоль</w:t>
      </w:r>
    </w:p>
    <w:p w:rsidR="00CC7E64" w:rsidRDefault="006069DD" w:rsidP="00CC7E64">
      <w:pPr>
        <w:keepNext/>
      </w:pPr>
      <w:r>
        <w:rPr>
          <w:noProof/>
          <w:lang w:eastAsia="ru-RU"/>
        </w:rPr>
        <w:drawing>
          <wp:inline distT="0" distB="0" distL="0" distR="0" wp14:anchorId="352355A0" wp14:editId="2798B45E">
            <wp:extent cx="5029200" cy="1944724"/>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6_.png"/>
                    <pic:cNvPicPr/>
                  </pic:nvPicPr>
                  <pic:blipFill>
                    <a:blip r:embed="rId47"/>
                    <a:stretch>
                      <a:fillRect/>
                    </a:stretch>
                  </pic:blipFill>
                  <pic:spPr>
                    <a:xfrm>
                      <a:off x="0" y="0"/>
                      <a:ext cx="5029200" cy="1944724"/>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26</w:t>
        </w:r>
      </w:fldSimple>
      <w:r>
        <w:t>. Приглашение к вводу пароля</w:t>
      </w:r>
    </w:p>
    <w:p w:rsidR="006069DD" w:rsidRPr="004C23CA" w:rsidRDefault="006069DD" w:rsidP="006069DD">
      <w:pPr>
        <w:pStyle w:val="a4"/>
      </w:pPr>
      <w:r w:rsidRPr="004C23CA">
        <w:t>Надо понимать, что физическая безопасность устройства важный аспект защиты, так как, имея физический доступ к консольному порту, даже не зная пароля его можно сбросить.</w:t>
      </w:r>
      <w:r>
        <w:t xml:space="preserve"> </w:t>
      </w:r>
      <w:r w:rsidRPr="004C23CA">
        <w:t>Этот пароль и все пароли далее устанавливаются в демонстрационных целях. На практике нужно использовать более сильные варианты.</w:t>
      </w:r>
    </w:p>
    <w:p w:rsidR="006069DD" w:rsidRPr="00474E53" w:rsidRDefault="006069DD" w:rsidP="00BB5F13">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Ставим пароль на привилегированный режим.</w:t>
      </w:r>
    </w:p>
    <w:p w:rsidR="00CC7E64" w:rsidRDefault="006069DD" w:rsidP="00CC7E64">
      <w:pPr>
        <w:keepNext/>
      </w:pPr>
      <w:r>
        <w:rPr>
          <w:noProof/>
          <w:lang w:eastAsia="ru-RU"/>
        </w:rPr>
        <w:drawing>
          <wp:inline distT="0" distB="0" distL="0" distR="0" wp14:anchorId="284C3A70" wp14:editId="0F6AAEAF">
            <wp:extent cx="5029200" cy="776681"/>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7.png"/>
                    <pic:cNvPicPr/>
                  </pic:nvPicPr>
                  <pic:blipFill>
                    <a:blip r:embed="rId48"/>
                    <a:stretch>
                      <a:fillRect/>
                    </a:stretch>
                  </pic:blipFill>
                  <pic:spPr>
                    <a:xfrm>
                      <a:off x="0" y="0"/>
                      <a:ext cx="5029200" cy="776681"/>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27</w:t>
        </w:r>
      </w:fldSimple>
      <w:r>
        <w:t>. Установка пароля привилегированного режима</w:t>
      </w:r>
    </w:p>
    <w:p w:rsidR="00CC7E64" w:rsidRDefault="006069DD" w:rsidP="00CC7E64">
      <w:pPr>
        <w:keepNext/>
      </w:pPr>
      <w:r>
        <w:rPr>
          <w:noProof/>
          <w:lang w:eastAsia="ru-RU"/>
        </w:rPr>
        <w:lastRenderedPageBreak/>
        <w:drawing>
          <wp:inline distT="0" distB="0" distL="0" distR="0" wp14:anchorId="0ABC3ACE" wp14:editId="7228B265">
            <wp:extent cx="5029200" cy="1529979"/>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7_.png"/>
                    <pic:cNvPicPr/>
                  </pic:nvPicPr>
                  <pic:blipFill>
                    <a:blip r:embed="rId49"/>
                    <a:stretch>
                      <a:fillRect/>
                    </a:stretch>
                  </pic:blipFill>
                  <pic:spPr>
                    <a:xfrm>
                      <a:off x="0" y="0"/>
                      <a:ext cx="5029200" cy="1529979"/>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28</w:t>
        </w:r>
      </w:fldSimple>
      <w:r>
        <w:t>. Приглашение к вводу пароля привилегированного режима</w:t>
      </w:r>
    </w:p>
    <w:p w:rsidR="006069DD" w:rsidRPr="00474E53" w:rsidRDefault="006069DD" w:rsidP="00BB5F13">
      <w:pPr>
        <w:pStyle w:val="a3"/>
        <w:keepNext/>
        <w:numPr>
          <w:ilvl w:val="0"/>
          <w:numId w:val="26"/>
        </w:numPr>
        <w:spacing w:line="360" w:lineRule="auto"/>
        <w:jc w:val="both"/>
        <w:rPr>
          <w:rFonts w:ascii="Times New Roman" w:hAnsi="Times New Roman" w:cs="Times New Roman"/>
          <w:sz w:val="28"/>
        </w:rPr>
      </w:pPr>
      <w:r w:rsidRPr="004C23CA">
        <w:rPr>
          <w:rFonts w:ascii="Times New Roman" w:hAnsi="Times New Roman" w:cs="Times New Roman"/>
          <w:sz w:val="28"/>
        </w:rPr>
        <w:t>Пароль на консоль (и все остальные, которые могли быть поставлены с помощью `password`) хранятся в открытом виде, поэтому включаем службу шифрования паролей.</w:t>
      </w:r>
      <w:r w:rsidRPr="00474E53">
        <w:rPr>
          <w:rFonts w:ascii="Times New Roman" w:hAnsi="Times New Roman" w:cs="Times New Roman"/>
          <w:sz w:val="28"/>
        </w:rPr>
        <w:t>Включаем службу шифрования паролей.</w:t>
      </w:r>
    </w:p>
    <w:p w:rsidR="00CC7E64" w:rsidRDefault="006069DD" w:rsidP="00CC7E64">
      <w:pPr>
        <w:keepNext/>
      </w:pPr>
      <w:r>
        <w:rPr>
          <w:noProof/>
          <w:lang w:eastAsia="ru-RU"/>
        </w:rPr>
        <w:drawing>
          <wp:inline distT="0" distB="0" distL="0" distR="0" wp14:anchorId="1E50CA6C" wp14:editId="1C726349">
            <wp:extent cx="5029200" cy="456172"/>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8.png"/>
                    <pic:cNvPicPr/>
                  </pic:nvPicPr>
                  <pic:blipFill>
                    <a:blip r:embed="rId50"/>
                    <a:stretch>
                      <a:fillRect/>
                    </a:stretch>
                  </pic:blipFill>
                  <pic:spPr>
                    <a:xfrm>
                      <a:off x="0" y="0"/>
                      <a:ext cx="5029200" cy="456172"/>
                    </a:xfrm>
                    <a:prstGeom prst="rect">
                      <a:avLst/>
                    </a:prstGeom>
                  </pic:spPr>
                </pic:pic>
              </a:graphicData>
            </a:graphic>
          </wp:inline>
        </w:drawing>
      </w:r>
    </w:p>
    <w:p w:rsidR="006069DD" w:rsidRDefault="00CC7E64" w:rsidP="00CC7E64">
      <w:pPr>
        <w:pStyle w:val="afff2"/>
      </w:pPr>
      <w:r>
        <w:t xml:space="preserve">Рисунок </w:t>
      </w:r>
      <w:fldSimple w:instr=" SEQ Рисунок \* ARABIC ">
        <w:r w:rsidR="003A6C28">
          <w:rPr>
            <w:noProof/>
          </w:rPr>
          <w:t>29</w:t>
        </w:r>
      </w:fldSimple>
      <w:r>
        <w:t>. Включение шифрования пароля</w:t>
      </w:r>
    </w:p>
    <w:p w:rsidR="006069DD" w:rsidRPr="00474E53" w:rsidRDefault="006069DD" w:rsidP="00BB5F13">
      <w:pPr>
        <w:pStyle w:val="a3"/>
        <w:keepNext/>
        <w:numPr>
          <w:ilvl w:val="0"/>
          <w:numId w:val="26"/>
        </w:numPr>
        <w:spacing w:line="360" w:lineRule="auto"/>
        <w:rPr>
          <w:rFonts w:ascii="Times New Roman" w:hAnsi="Times New Roman" w:cs="Times New Roman"/>
          <w:sz w:val="28"/>
        </w:rPr>
      </w:pPr>
      <w:r w:rsidRPr="00474E53">
        <w:rPr>
          <w:rFonts w:ascii="Times New Roman" w:hAnsi="Times New Roman" w:cs="Times New Roman"/>
          <w:sz w:val="28"/>
        </w:rPr>
        <w:t>Создаём учетную запись для пользователя</w:t>
      </w:r>
      <w:r>
        <w:rPr>
          <w:rFonts w:ascii="Times New Roman" w:hAnsi="Times New Roman" w:cs="Times New Roman"/>
          <w:sz w:val="28"/>
        </w:rPr>
        <w:t xml:space="preserve"> </w:t>
      </w:r>
      <w:r w:rsidRPr="004C23CA">
        <w:rPr>
          <w:rFonts w:ascii="Times New Roman" w:hAnsi="Times New Roman" w:cs="Times New Roman"/>
          <w:sz w:val="28"/>
        </w:rPr>
        <w:t>и включим модель аутентификации.</w:t>
      </w:r>
    </w:p>
    <w:p w:rsidR="00C93C81" w:rsidRDefault="006069DD" w:rsidP="00C93C81">
      <w:pPr>
        <w:keepNext/>
      </w:pPr>
      <w:r>
        <w:rPr>
          <w:noProof/>
          <w:lang w:eastAsia="ru-RU"/>
        </w:rPr>
        <w:drawing>
          <wp:inline distT="0" distB="0" distL="0" distR="0" wp14:anchorId="6B579706" wp14:editId="1A49A12A">
            <wp:extent cx="5029200" cy="477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9.png"/>
                    <pic:cNvPicPr/>
                  </pic:nvPicPr>
                  <pic:blipFill>
                    <a:blip r:embed="rId51"/>
                    <a:stretch>
                      <a:fillRect/>
                    </a:stretch>
                  </pic:blipFill>
                  <pic:spPr>
                    <a:xfrm>
                      <a:off x="0" y="0"/>
                      <a:ext cx="5029200" cy="477480"/>
                    </a:xfrm>
                    <a:prstGeom prst="rect">
                      <a:avLst/>
                    </a:prstGeom>
                  </pic:spPr>
                </pic:pic>
              </a:graphicData>
            </a:graphic>
          </wp:inline>
        </w:drawing>
      </w:r>
    </w:p>
    <w:p w:rsidR="006069DD" w:rsidRDefault="00C93C81" w:rsidP="00C93C81">
      <w:pPr>
        <w:pStyle w:val="afff2"/>
      </w:pPr>
      <w:r>
        <w:t xml:space="preserve">Рисунок </w:t>
      </w:r>
      <w:fldSimple w:instr=" SEQ Рисунок \* ARABIC ">
        <w:r w:rsidR="003A6C28">
          <w:rPr>
            <w:noProof/>
          </w:rPr>
          <w:t>30</w:t>
        </w:r>
      </w:fldSimple>
      <w:r>
        <w:t>. Создание учетной записи</w:t>
      </w:r>
    </w:p>
    <w:p w:rsidR="006069DD" w:rsidRPr="00474E53" w:rsidRDefault="006069DD" w:rsidP="00BB5F13">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Сохраняем конфигурацию.</w:t>
      </w:r>
    </w:p>
    <w:p w:rsidR="00C93C81" w:rsidRDefault="006069DD" w:rsidP="00C93C81">
      <w:pPr>
        <w:keepNext/>
      </w:pPr>
      <w:r>
        <w:rPr>
          <w:noProof/>
          <w:lang w:eastAsia="ru-RU"/>
        </w:rPr>
        <w:drawing>
          <wp:inline distT="0" distB="0" distL="0" distR="0" wp14:anchorId="15B895F6" wp14:editId="655DBFB4">
            <wp:extent cx="5029200" cy="738338"/>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0.png"/>
                    <pic:cNvPicPr/>
                  </pic:nvPicPr>
                  <pic:blipFill>
                    <a:blip r:embed="rId52"/>
                    <a:stretch>
                      <a:fillRect/>
                    </a:stretch>
                  </pic:blipFill>
                  <pic:spPr>
                    <a:xfrm>
                      <a:off x="0" y="0"/>
                      <a:ext cx="5029200" cy="738338"/>
                    </a:xfrm>
                    <a:prstGeom prst="rect">
                      <a:avLst/>
                    </a:prstGeom>
                  </pic:spPr>
                </pic:pic>
              </a:graphicData>
            </a:graphic>
          </wp:inline>
        </w:drawing>
      </w:r>
    </w:p>
    <w:p w:rsidR="006069DD" w:rsidRDefault="00C93C81" w:rsidP="00C93C81">
      <w:pPr>
        <w:pStyle w:val="afff2"/>
      </w:pPr>
      <w:r>
        <w:t xml:space="preserve">Рисунок </w:t>
      </w:r>
      <w:fldSimple w:instr=" SEQ Рисунок \* ARABIC ">
        <w:r w:rsidR="003A6C28">
          <w:rPr>
            <w:noProof/>
          </w:rPr>
          <w:t>31</w:t>
        </w:r>
      </w:fldSimple>
      <w:r>
        <w:t>. Сохранение конфигурации</w:t>
      </w:r>
    </w:p>
    <w:p w:rsidR="006069DD" w:rsidRDefault="006069DD" w:rsidP="006069DD">
      <w:pPr>
        <w:rPr>
          <w:b/>
        </w:rPr>
      </w:pPr>
      <w:r w:rsidRPr="004C23CA">
        <w:rPr>
          <w:b/>
        </w:rPr>
        <w:t xml:space="preserve">Настройка </w:t>
      </w:r>
      <w:r>
        <w:rPr>
          <w:b/>
        </w:rPr>
        <w:t>маршрутизатора</w:t>
      </w:r>
      <w:r w:rsidRPr="004C23CA">
        <w:rPr>
          <w:b/>
        </w:rPr>
        <w:t>:</w:t>
      </w:r>
    </w:p>
    <w:p w:rsidR="006069DD" w:rsidRPr="00FB7089" w:rsidRDefault="006069DD" w:rsidP="00BB5F13">
      <w:pPr>
        <w:pStyle w:val="a3"/>
        <w:keepNext/>
        <w:numPr>
          <w:ilvl w:val="0"/>
          <w:numId w:val="26"/>
        </w:numPr>
        <w:spacing w:line="360" w:lineRule="auto"/>
        <w:ind w:left="714" w:hanging="357"/>
        <w:rPr>
          <w:rFonts w:ascii="Times New Roman" w:hAnsi="Times New Roman" w:cs="Times New Roman"/>
          <w:sz w:val="28"/>
        </w:rPr>
      </w:pPr>
      <w:r w:rsidRPr="00FB7089">
        <w:rPr>
          <w:rFonts w:ascii="Times New Roman" w:hAnsi="Times New Roman" w:cs="Times New Roman"/>
          <w:sz w:val="28"/>
        </w:rPr>
        <w:t>Зайдём в роутер. После нажатия Enter он спросит, желаете ли автонастройку. Отказываемся.</w:t>
      </w:r>
    </w:p>
    <w:p w:rsidR="00C93C81" w:rsidRDefault="006069DD" w:rsidP="00C93C81">
      <w:pPr>
        <w:keepNext/>
      </w:pPr>
      <w:r>
        <w:rPr>
          <w:noProof/>
          <w:lang w:eastAsia="ru-RU"/>
        </w:rPr>
        <w:drawing>
          <wp:inline distT="0" distB="0" distL="0" distR="0" wp14:anchorId="58904537" wp14:editId="31BC2D3E">
            <wp:extent cx="4690821" cy="1115176"/>
            <wp:effectExtent l="0" t="0" r="0" b="889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1.png"/>
                    <pic:cNvPicPr/>
                  </pic:nvPicPr>
                  <pic:blipFill>
                    <a:blip r:embed="rId53"/>
                    <a:stretch>
                      <a:fillRect/>
                    </a:stretch>
                  </pic:blipFill>
                  <pic:spPr>
                    <a:xfrm>
                      <a:off x="0" y="0"/>
                      <a:ext cx="4719280" cy="1121942"/>
                    </a:xfrm>
                    <a:prstGeom prst="rect">
                      <a:avLst/>
                    </a:prstGeom>
                  </pic:spPr>
                </pic:pic>
              </a:graphicData>
            </a:graphic>
          </wp:inline>
        </w:drawing>
      </w:r>
    </w:p>
    <w:p w:rsidR="006069DD" w:rsidRDefault="00C93C81" w:rsidP="00C93C81">
      <w:pPr>
        <w:pStyle w:val="afff2"/>
      </w:pPr>
      <w:r>
        <w:t xml:space="preserve">Рисунок </w:t>
      </w:r>
      <w:fldSimple w:instr=" SEQ Рисунок \* ARABIC ">
        <w:r w:rsidR="003A6C28">
          <w:rPr>
            <w:noProof/>
          </w:rPr>
          <w:t>32</w:t>
        </w:r>
      </w:fldSimple>
      <w:r>
        <w:t>. Отказ от работы в режиме автонастройки</w:t>
      </w:r>
    </w:p>
    <w:p w:rsidR="006069DD" w:rsidRPr="00474E53" w:rsidRDefault="006069DD" w:rsidP="00BB5F13">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lastRenderedPageBreak/>
        <w:t>Настройка адреса шлюза на роутере.</w:t>
      </w:r>
    </w:p>
    <w:p w:rsidR="00C93C81" w:rsidRDefault="006069DD" w:rsidP="00C93C81">
      <w:pPr>
        <w:keepNext/>
      </w:pPr>
      <w:r>
        <w:rPr>
          <w:noProof/>
          <w:lang w:eastAsia="ru-RU"/>
        </w:rPr>
        <w:drawing>
          <wp:inline distT="0" distB="0" distL="0" distR="0" wp14:anchorId="1B206A55" wp14:editId="459C0B4E">
            <wp:extent cx="5253469" cy="1348576"/>
            <wp:effectExtent l="0" t="0" r="4445" b="444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3.png"/>
                    <pic:cNvPicPr/>
                  </pic:nvPicPr>
                  <pic:blipFill>
                    <a:blip r:embed="rId54"/>
                    <a:stretch>
                      <a:fillRect/>
                    </a:stretch>
                  </pic:blipFill>
                  <pic:spPr>
                    <a:xfrm>
                      <a:off x="0" y="0"/>
                      <a:ext cx="5276328" cy="1354444"/>
                    </a:xfrm>
                    <a:prstGeom prst="rect">
                      <a:avLst/>
                    </a:prstGeom>
                  </pic:spPr>
                </pic:pic>
              </a:graphicData>
            </a:graphic>
          </wp:inline>
        </w:drawing>
      </w:r>
    </w:p>
    <w:p w:rsidR="006069DD" w:rsidRPr="00C93C81" w:rsidRDefault="00C93C81" w:rsidP="00C93C81">
      <w:pPr>
        <w:pStyle w:val="afff2"/>
      </w:pPr>
      <w:r>
        <w:t xml:space="preserve">Рисунок </w:t>
      </w:r>
      <w:fldSimple w:instr=" SEQ Рисунок \* ARABIC ">
        <w:r w:rsidR="003A6C28">
          <w:rPr>
            <w:noProof/>
          </w:rPr>
          <w:t>33</w:t>
        </w:r>
      </w:fldSimple>
      <w:r>
        <w:t xml:space="preserve">. Настройка </w:t>
      </w:r>
      <w:r>
        <w:rPr>
          <w:lang w:val="en-US"/>
        </w:rPr>
        <w:t>IP</w:t>
      </w:r>
      <w:r>
        <w:t>-адреса шлюза</w:t>
      </w:r>
    </w:p>
    <w:p w:rsidR="006069DD" w:rsidRPr="00474E53" w:rsidRDefault="006069DD" w:rsidP="00BB5F13">
      <w:pPr>
        <w:pStyle w:val="a3"/>
        <w:keepNext/>
        <w:numPr>
          <w:ilvl w:val="0"/>
          <w:numId w:val="26"/>
        </w:numPr>
        <w:spacing w:line="360" w:lineRule="auto"/>
        <w:ind w:left="714" w:hanging="357"/>
        <w:rPr>
          <w:rFonts w:ascii="Times New Roman" w:hAnsi="Times New Roman" w:cs="Times New Roman"/>
          <w:sz w:val="28"/>
        </w:rPr>
      </w:pPr>
      <w:r w:rsidRPr="00474E53">
        <w:rPr>
          <w:rFonts w:ascii="Times New Roman" w:hAnsi="Times New Roman" w:cs="Times New Roman"/>
          <w:sz w:val="28"/>
        </w:rPr>
        <w:t>Создаём ACL для NAT.</w:t>
      </w:r>
    </w:p>
    <w:p w:rsidR="00C93C81" w:rsidRDefault="006069DD" w:rsidP="00C93C81">
      <w:pPr>
        <w:keepNext/>
      </w:pPr>
      <w:r>
        <w:rPr>
          <w:noProof/>
          <w:lang w:eastAsia="ru-RU"/>
        </w:rPr>
        <w:drawing>
          <wp:inline distT="0" distB="0" distL="0" distR="0" wp14:anchorId="0E6A93AB" wp14:editId="29AFC2EA">
            <wp:extent cx="5290241" cy="1355154"/>
            <wp:effectExtent l="0" t="0" r="5715"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2_14.png"/>
                    <pic:cNvPicPr/>
                  </pic:nvPicPr>
                  <pic:blipFill>
                    <a:blip r:embed="rId55"/>
                    <a:stretch>
                      <a:fillRect/>
                    </a:stretch>
                  </pic:blipFill>
                  <pic:spPr>
                    <a:xfrm>
                      <a:off x="0" y="0"/>
                      <a:ext cx="5364826" cy="1374260"/>
                    </a:xfrm>
                    <a:prstGeom prst="rect">
                      <a:avLst/>
                    </a:prstGeom>
                  </pic:spPr>
                </pic:pic>
              </a:graphicData>
            </a:graphic>
          </wp:inline>
        </w:drawing>
      </w:r>
    </w:p>
    <w:p w:rsidR="006069DD" w:rsidRPr="00A30103" w:rsidRDefault="00C93C81" w:rsidP="00C93C81">
      <w:pPr>
        <w:pStyle w:val="afff2"/>
      </w:pPr>
      <w:r>
        <w:t xml:space="preserve">Рисунок </w:t>
      </w:r>
      <w:fldSimple w:instr=" SEQ Рисунок \* ARABIC ">
        <w:r w:rsidR="003A6C28">
          <w:rPr>
            <w:noProof/>
          </w:rPr>
          <w:t>34</w:t>
        </w:r>
      </w:fldSimple>
      <w:r>
        <w:t xml:space="preserve">. Создание </w:t>
      </w:r>
      <w:r>
        <w:rPr>
          <w:lang w:val="en-US"/>
        </w:rPr>
        <w:t>ACL</w:t>
      </w:r>
    </w:p>
    <w:p w:rsidR="006069DD" w:rsidRDefault="006069DD" w:rsidP="00BF4165">
      <w:pPr>
        <w:pStyle w:val="34"/>
      </w:pPr>
      <w:r>
        <w:t>Часть III. Анализ трафика</w:t>
      </w:r>
    </w:p>
    <w:p w:rsidR="006069DD" w:rsidRDefault="006069DD" w:rsidP="006069DD">
      <w:pPr>
        <w:pStyle w:val="a4"/>
      </w:pPr>
      <w:r>
        <w:t>Теперь с помощью Wireshark можем отследить, например, ARP трафик.</w:t>
      </w:r>
    </w:p>
    <w:p w:rsidR="00C93C81" w:rsidRDefault="006069DD" w:rsidP="00C93C81">
      <w:pPr>
        <w:keepNext/>
      </w:pPr>
      <w:r>
        <w:rPr>
          <w:noProof/>
          <w:lang w:eastAsia="ru-RU"/>
        </w:rPr>
        <w:drawing>
          <wp:inline distT="0" distB="0" distL="0" distR="0" wp14:anchorId="56D562E6" wp14:editId="533FEDDE">
            <wp:extent cx="5205177" cy="2591896"/>
            <wp:effectExtent l="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_3.png"/>
                    <pic:cNvPicPr/>
                  </pic:nvPicPr>
                  <pic:blipFill>
                    <a:blip r:embed="rId56"/>
                    <a:stretch>
                      <a:fillRect/>
                    </a:stretch>
                  </pic:blipFill>
                  <pic:spPr>
                    <a:xfrm>
                      <a:off x="0" y="0"/>
                      <a:ext cx="5235832" cy="2607161"/>
                    </a:xfrm>
                    <a:prstGeom prst="rect">
                      <a:avLst/>
                    </a:prstGeom>
                  </pic:spPr>
                </pic:pic>
              </a:graphicData>
            </a:graphic>
          </wp:inline>
        </w:drawing>
      </w:r>
    </w:p>
    <w:p w:rsidR="006069DD" w:rsidRPr="00C93C81" w:rsidRDefault="00C93C81" w:rsidP="00C93C81">
      <w:pPr>
        <w:pStyle w:val="afff2"/>
      </w:pPr>
      <w:r>
        <w:t xml:space="preserve">Рисунок </w:t>
      </w:r>
      <w:fldSimple w:instr=" SEQ Рисунок \* ARABIC ">
        <w:r w:rsidR="003A6C28">
          <w:rPr>
            <w:noProof/>
          </w:rPr>
          <w:t>35</w:t>
        </w:r>
      </w:fldSimple>
      <w:r>
        <w:t xml:space="preserve">. Отслеживание </w:t>
      </w:r>
      <w:r>
        <w:rPr>
          <w:lang w:val="en-US"/>
        </w:rPr>
        <w:t>ARP</w:t>
      </w:r>
      <w:r>
        <w:t>-трафика</w:t>
      </w:r>
    </w:p>
    <w:p w:rsidR="006069DD" w:rsidRPr="00432295" w:rsidRDefault="006069DD" w:rsidP="002F1C66">
      <w:pPr>
        <w:pStyle w:val="21"/>
      </w:pPr>
      <w:bookmarkStart w:id="41" w:name="_Toc198738529"/>
      <w:r w:rsidRPr="00432295">
        <w:t>Переполнение таблицы коммутации</w:t>
      </w:r>
      <w:bookmarkEnd w:id="41"/>
    </w:p>
    <w:p w:rsidR="006069DD" w:rsidRPr="00432295" w:rsidRDefault="006069DD" w:rsidP="006069DD">
      <w:pPr>
        <w:pStyle w:val="a4"/>
        <w:rPr>
          <w:lang w:eastAsia="ru-RU" w:bidi="ru-RU"/>
        </w:rPr>
      </w:pPr>
      <w:r w:rsidRPr="00432295">
        <w:rPr>
          <w:lang w:eastAsia="ru-RU" w:bidi="ru-RU"/>
        </w:rPr>
        <w:t xml:space="preserve">Генерируется большое количество адресов и коммутатор записывает их в свою таблицу, а реальные адреса реальных устройств постепенно выходят из нее. </w:t>
      </w:r>
      <w:r w:rsidRPr="00432295">
        <w:rPr>
          <w:lang w:eastAsia="ru-RU" w:bidi="ru-RU"/>
        </w:rPr>
        <w:lastRenderedPageBreak/>
        <w:t xml:space="preserve">В таком случае коммутатор начнет рассылать кадры, адресованные конкретному получателю на все порты, находящиеся в той же </w:t>
      </w:r>
      <w:r w:rsidRPr="00432295">
        <w:rPr>
          <w:lang w:val="en-US" w:eastAsia="ru-RU" w:bidi="ru-RU"/>
        </w:rPr>
        <w:t>VLAN</w:t>
      </w:r>
      <w:r w:rsidRPr="00432295">
        <w:rPr>
          <w:lang w:eastAsia="ru-RU" w:bidi="ru-RU"/>
        </w:rPr>
        <w:t xml:space="preserve">, следовательно, у атакующего устройства появится возможность перехватить и прочитать их. Следует заметить, что все незащищённые коммутаторы, подключенные к атакованному, также подхватят фальшивые </w:t>
      </w:r>
      <w:r w:rsidRPr="00432295">
        <w:rPr>
          <w:lang w:val="en-US" w:eastAsia="ru-RU" w:bidi="ru-RU"/>
        </w:rPr>
        <w:t>MAC</w:t>
      </w:r>
      <w:r w:rsidRPr="00432295">
        <w:rPr>
          <w:lang w:eastAsia="ru-RU" w:bidi="ru-RU"/>
        </w:rPr>
        <w:t>-адреса и начнут вести широковещательную рассылку всех кадров.</w:t>
      </w:r>
    </w:p>
    <w:p w:rsidR="006069DD" w:rsidRPr="008F09F5" w:rsidRDefault="006069DD" w:rsidP="00BF4165">
      <w:pPr>
        <w:pStyle w:val="34"/>
      </w:pPr>
      <w:r w:rsidRPr="008F09F5">
        <w:t xml:space="preserve">Часть </w:t>
      </w:r>
      <w:r>
        <w:t>I</w:t>
      </w:r>
      <w:r w:rsidRPr="008F09F5">
        <w:t xml:space="preserve">. Демонстрация </w:t>
      </w:r>
      <w:r w:rsidRPr="008218AD">
        <w:t>CAM</w:t>
      </w:r>
      <w:r w:rsidRPr="008F09F5">
        <w:t>-</w:t>
      </w:r>
      <w:r w:rsidRPr="008218AD">
        <w:t>table</w:t>
      </w:r>
      <w:r w:rsidRPr="008F09F5">
        <w:t xml:space="preserve"> </w:t>
      </w:r>
      <w:r w:rsidRPr="008218AD">
        <w:t>overflow</w:t>
      </w:r>
    </w:p>
    <w:p w:rsidR="006069DD" w:rsidRPr="00FE26A1" w:rsidRDefault="006069DD" w:rsidP="00BB5F13">
      <w:pPr>
        <w:pStyle w:val="a3"/>
        <w:keepNext/>
        <w:numPr>
          <w:ilvl w:val="0"/>
          <w:numId w:val="28"/>
        </w:numPr>
        <w:spacing w:line="360" w:lineRule="auto"/>
        <w:rPr>
          <w:rFonts w:ascii="Times New Roman" w:hAnsi="Times New Roman" w:cs="Times New Roman"/>
          <w:sz w:val="28"/>
        </w:rPr>
      </w:pPr>
      <w:r w:rsidRPr="00FE26A1">
        <w:rPr>
          <w:rFonts w:ascii="Times New Roman" w:hAnsi="Times New Roman" w:cs="Times New Roman"/>
          <w:sz w:val="28"/>
        </w:rPr>
        <w:t>Установим на Kali Linux необходимую утилиту 'dsniff'. Начнём атаку и через несколько секунд остановим её с помощью ctrl+c 'macof -i eth0'</w:t>
      </w:r>
    </w:p>
    <w:p w:rsidR="00C93C81" w:rsidRDefault="006069DD" w:rsidP="00C93C81">
      <w:pPr>
        <w:pStyle w:val="afff1"/>
        <w:keepNext/>
        <w:jc w:val="left"/>
      </w:pPr>
      <w:r w:rsidRPr="00541E84">
        <w:rPr>
          <w:noProof/>
          <w:lang w:eastAsia="ru-RU"/>
        </w:rPr>
        <w:drawing>
          <wp:inline distT="0" distB="0" distL="0" distR="0" wp14:anchorId="56952F18" wp14:editId="343C9691">
            <wp:extent cx="4823922" cy="3907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2_1_1.png"/>
                    <pic:cNvPicPr/>
                  </pic:nvPicPr>
                  <pic:blipFill>
                    <a:blip r:embed="rId57">
                      <a:extLst>
                        <a:ext uri="{28A0092B-C50C-407E-A947-70E740481C1C}">
                          <a14:useLocalDpi xmlns:a14="http://schemas.microsoft.com/office/drawing/2010/main" val="0"/>
                        </a:ext>
                      </a:extLst>
                    </a:blip>
                    <a:stretch>
                      <a:fillRect/>
                    </a:stretch>
                  </pic:blipFill>
                  <pic:spPr>
                    <a:xfrm>
                      <a:off x="0" y="0"/>
                      <a:ext cx="4917264" cy="3983191"/>
                    </a:xfrm>
                    <a:prstGeom prst="rect">
                      <a:avLst/>
                    </a:prstGeom>
                  </pic:spPr>
                </pic:pic>
              </a:graphicData>
            </a:graphic>
          </wp:inline>
        </w:drawing>
      </w:r>
    </w:p>
    <w:p w:rsidR="006069DD" w:rsidRDefault="00C93C81" w:rsidP="00C93C81">
      <w:pPr>
        <w:pStyle w:val="afff2"/>
        <w:rPr>
          <w:lang w:bidi="ru-RU"/>
        </w:rPr>
      </w:pPr>
      <w:r>
        <w:t xml:space="preserve">Рисунок </w:t>
      </w:r>
      <w:fldSimple w:instr=" SEQ Рисунок \* ARABIC ">
        <w:r w:rsidR="003A6C28">
          <w:rPr>
            <w:noProof/>
          </w:rPr>
          <w:t>36</w:t>
        </w:r>
      </w:fldSimple>
      <w:r>
        <w:t xml:space="preserve">. Демонстрация атаки </w:t>
      </w:r>
      <w:r w:rsidRPr="008218AD">
        <w:t>CAM</w:t>
      </w:r>
      <w:r w:rsidRPr="008F09F5">
        <w:t>-</w:t>
      </w:r>
      <w:r w:rsidRPr="008218AD">
        <w:t>table</w:t>
      </w:r>
      <w:r w:rsidRPr="008F09F5">
        <w:t xml:space="preserve"> </w:t>
      </w:r>
      <w:r w:rsidRPr="008218AD">
        <w:t>overflow</w:t>
      </w:r>
    </w:p>
    <w:p w:rsidR="006069DD" w:rsidRPr="00FE26A1" w:rsidRDefault="006069DD" w:rsidP="00BB5F13">
      <w:pPr>
        <w:pStyle w:val="a3"/>
        <w:numPr>
          <w:ilvl w:val="0"/>
          <w:numId w:val="28"/>
        </w:numPr>
        <w:spacing w:line="360" w:lineRule="auto"/>
        <w:ind w:left="714" w:hanging="357"/>
        <w:rPr>
          <w:rFonts w:ascii="Times New Roman" w:hAnsi="Times New Roman" w:cs="Times New Roman"/>
          <w:sz w:val="28"/>
        </w:rPr>
      </w:pPr>
      <w:r w:rsidRPr="00FE26A1">
        <w:rPr>
          <w:rFonts w:ascii="Times New Roman" w:hAnsi="Times New Roman" w:cs="Times New Roman"/>
          <w:sz w:val="28"/>
        </w:rPr>
        <w:t>Увидим, что таблица коммутации Switch7 переполнена. При этом другие устройства будут испытывать проблемы с сетью.</w:t>
      </w:r>
    </w:p>
    <w:p w:rsidR="00C93C81" w:rsidRDefault="006069DD" w:rsidP="00C93C81">
      <w:pPr>
        <w:pStyle w:val="afff1"/>
        <w:keepNext/>
      </w:pPr>
      <w:r>
        <w:rPr>
          <w:noProof/>
          <w:lang w:eastAsia="ru-RU"/>
        </w:rPr>
        <w:lastRenderedPageBreak/>
        <w:drawing>
          <wp:inline distT="0" distB="0" distL="0" distR="0" wp14:anchorId="13691344" wp14:editId="4114E255">
            <wp:extent cx="3835218" cy="292684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2_1_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5096" cy="2949646"/>
                    </a:xfrm>
                    <a:prstGeom prst="rect">
                      <a:avLst/>
                    </a:prstGeom>
                  </pic:spPr>
                </pic:pic>
              </a:graphicData>
            </a:graphic>
          </wp:inline>
        </w:drawing>
      </w:r>
    </w:p>
    <w:p w:rsidR="006069DD" w:rsidRDefault="00C93C81" w:rsidP="00C93C81">
      <w:pPr>
        <w:pStyle w:val="afff2"/>
        <w:rPr>
          <w:lang w:bidi="ru-RU"/>
        </w:rPr>
      </w:pPr>
      <w:r>
        <w:t xml:space="preserve">Рисунок </w:t>
      </w:r>
      <w:fldSimple w:instr=" SEQ Рисунок \* ARABIC ">
        <w:r w:rsidR="003A6C28">
          <w:rPr>
            <w:noProof/>
          </w:rPr>
          <w:t>37</w:t>
        </w:r>
      </w:fldSimple>
      <w:r>
        <w:t>. Переполнение таблицы коммутации</w:t>
      </w:r>
    </w:p>
    <w:p w:rsidR="006069DD" w:rsidRPr="00800045" w:rsidRDefault="006069DD" w:rsidP="00BB5F13">
      <w:pPr>
        <w:pStyle w:val="a3"/>
        <w:keepNext/>
        <w:numPr>
          <w:ilvl w:val="0"/>
          <w:numId w:val="28"/>
        </w:numPr>
        <w:spacing w:line="360" w:lineRule="auto"/>
        <w:rPr>
          <w:rFonts w:ascii="Times New Roman" w:hAnsi="Times New Roman" w:cs="Times New Roman"/>
          <w:sz w:val="28"/>
        </w:rPr>
      </w:pPr>
      <w:r w:rsidRPr="00800045">
        <w:rPr>
          <w:rFonts w:ascii="Times New Roman" w:hAnsi="Times New Roman" w:cs="Times New Roman"/>
          <w:sz w:val="28"/>
        </w:rPr>
        <w:t>В Wireshark видим большое количество IPv4 запросов.</w:t>
      </w:r>
    </w:p>
    <w:p w:rsidR="00C93C81" w:rsidRDefault="006069DD" w:rsidP="00C93C81">
      <w:pPr>
        <w:pStyle w:val="afff1"/>
        <w:keepNext/>
      </w:pPr>
      <w:r>
        <w:rPr>
          <w:noProof/>
          <w:lang w:eastAsia="ru-RU"/>
        </w:rPr>
        <w:drawing>
          <wp:inline distT="0" distB="0" distL="0" distR="0" wp14:anchorId="593BAD6B" wp14:editId="6178DA34">
            <wp:extent cx="4217035" cy="238917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b2_1_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57847" cy="2412295"/>
                    </a:xfrm>
                    <a:prstGeom prst="rect">
                      <a:avLst/>
                    </a:prstGeom>
                  </pic:spPr>
                </pic:pic>
              </a:graphicData>
            </a:graphic>
          </wp:inline>
        </w:drawing>
      </w:r>
    </w:p>
    <w:p w:rsidR="006069DD" w:rsidRPr="00C93C81" w:rsidRDefault="00C93C81" w:rsidP="00C93C81">
      <w:pPr>
        <w:pStyle w:val="afff2"/>
        <w:rPr>
          <w:lang w:bidi="ru-RU"/>
        </w:rPr>
      </w:pPr>
      <w:r>
        <w:t xml:space="preserve">Рисунок </w:t>
      </w:r>
      <w:fldSimple w:instr=" SEQ Рисунок \* ARABIC ">
        <w:r w:rsidR="003A6C28">
          <w:rPr>
            <w:noProof/>
          </w:rPr>
          <w:t>38</w:t>
        </w:r>
      </w:fldSimple>
      <w:r>
        <w:t xml:space="preserve">. </w:t>
      </w:r>
      <w:r>
        <w:rPr>
          <w:lang w:val="en-US"/>
        </w:rPr>
        <w:t>IPv</w:t>
      </w:r>
      <w:r w:rsidRPr="00C93C81">
        <w:t xml:space="preserve">4 </w:t>
      </w:r>
      <w:r>
        <w:t xml:space="preserve">запросы в </w:t>
      </w:r>
      <w:r>
        <w:rPr>
          <w:lang w:val="en-US"/>
        </w:rPr>
        <w:t>Wireshark</w:t>
      </w:r>
    </w:p>
    <w:p w:rsidR="006069DD" w:rsidRDefault="006069DD" w:rsidP="00BF4165">
      <w:pPr>
        <w:pStyle w:val="34"/>
      </w:pPr>
      <w:r>
        <w:t>Часть II</w:t>
      </w:r>
      <w:r w:rsidRPr="00F4379E">
        <w:t>. Защита от CAM-table overflow</w:t>
      </w:r>
    </w:p>
    <w:p w:rsidR="006069DD" w:rsidRPr="00D44BCF" w:rsidRDefault="006069DD" w:rsidP="00BB5F13">
      <w:pPr>
        <w:pStyle w:val="a3"/>
        <w:keepNext/>
        <w:numPr>
          <w:ilvl w:val="0"/>
          <w:numId w:val="28"/>
        </w:numPr>
        <w:spacing w:line="360" w:lineRule="auto"/>
        <w:rPr>
          <w:rFonts w:ascii="Times New Roman" w:hAnsi="Times New Roman" w:cs="Times New Roman"/>
          <w:sz w:val="28"/>
        </w:rPr>
      </w:pPr>
      <w:r w:rsidRPr="00D44BCF">
        <w:rPr>
          <w:rFonts w:ascii="Times New Roman" w:hAnsi="Times New Roman" w:cs="Times New Roman"/>
          <w:sz w:val="28"/>
        </w:rPr>
        <w:t>Настроим защиту от CAM-table overflow.</w:t>
      </w:r>
    </w:p>
    <w:p w:rsidR="00C93C81" w:rsidRDefault="006069DD" w:rsidP="00C93C81">
      <w:pPr>
        <w:pStyle w:val="afff1"/>
        <w:keepNext/>
      </w:pPr>
      <w:r>
        <w:rPr>
          <w:noProof/>
          <w:lang w:eastAsia="ru-RU"/>
        </w:rPr>
        <w:drawing>
          <wp:inline distT="0" distB="0" distL="0" distR="0" wp14:anchorId="7457F227" wp14:editId="6CF1A645">
            <wp:extent cx="5698210" cy="11852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b2_2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0197" cy="1194014"/>
                    </a:xfrm>
                    <a:prstGeom prst="rect">
                      <a:avLst/>
                    </a:prstGeom>
                  </pic:spPr>
                </pic:pic>
              </a:graphicData>
            </a:graphic>
          </wp:inline>
        </w:drawing>
      </w:r>
    </w:p>
    <w:p w:rsidR="006069DD" w:rsidRPr="00C93C81" w:rsidRDefault="00C93C81" w:rsidP="00C93C81">
      <w:pPr>
        <w:pStyle w:val="afff2"/>
        <w:rPr>
          <w:lang w:bidi="ru-RU"/>
        </w:rPr>
      </w:pPr>
      <w:r>
        <w:t xml:space="preserve">Рисунок </w:t>
      </w:r>
      <w:fldSimple w:instr=" SEQ Рисунок \* ARABIC ">
        <w:r w:rsidR="003A6C28">
          <w:rPr>
            <w:noProof/>
          </w:rPr>
          <w:t>39</w:t>
        </w:r>
      </w:fldSimple>
      <w:r>
        <w:t xml:space="preserve">. Настройка защиты от </w:t>
      </w:r>
      <w:r w:rsidRPr="00D44BCF">
        <w:t>CAM-table overflow</w:t>
      </w:r>
    </w:p>
    <w:p w:rsidR="006069DD" w:rsidRPr="009D2D0C" w:rsidRDefault="006069DD" w:rsidP="00BB5F13">
      <w:pPr>
        <w:pStyle w:val="a3"/>
        <w:keepNext/>
        <w:numPr>
          <w:ilvl w:val="0"/>
          <w:numId w:val="28"/>
        </w:numPr>
        <w:spacing w:line="360" w:lineRule="auto"/>
        <w:rPr>
          <w:rFonts w:ascii="Times New Roman" w:hAnsi="Times New Roman" w:cs="Times New Roman"/>
          <w:sz w:val="28"/>
        </w:rPr>
      </w:pPr>
      <w:r w:rsidRPr="009D2D0C">
        <w:rPr>
          <w:rFonts w:ascii="Times New Roman" w:hAnsi="Times New Roman" w:cs="Times New Roman"/>
          <w:sz w:val="28"/>
        </w:rPr>
        <w:lastRenderedPageBreak/>
        <w:t>Просмотрим таб</w:t>
      </w:r>
      <w:r>
        <w:rPr>
          <w:rFonts w:ascii="Times New Roman" w:hAnsi="Times New Roman" w:cs="Times New Roman"/>
          <w:sz w:val="28"/>
        </w:rPr>
        <w:t xml:space="preserve">лицу MAC-адресов после атаки </w:t>
      </w:r>
      <w:r w:rsidRPr="009D2D0C">
        <w:rPr>
          <w:rFonts w:ascii="Times New Roman" w:hAnsi="Times New Roman" w:cs="Times New Roman"/>
          <w:sz w:val="28"/>
          <w:lang w:val="en-US"/>
        </w:rPr>
        <w:sym w:font="Wingdings" w:char="F0E0"/>
      </w:r>
      <w:r w:rsidRPr="009D2D0C">
        <w:rPr>
          <w:rFonts w:ascii="Times New Roman" w:hAnsi="Times New Roman" w:cs="Times New Roman"/>
          <w:sz w:val="28"/>
        </w:rPr>
        <w:t xml:space="preserve"> защитные меры работают.</w:t>
      </w:r>
    </w:p>
    <w:p w:rsidR="00CE5DB9" w:rsidRDefault="006069DD" w:rsidP="00CE5DB9">
      <w:pPr>
        <w:pStyle w:val="afff1"/>
        <w:keepNext/>
      </w:pPr>
      <w:r>
        <w:rPr>
          <w:noProof/>
          <w:lang w:eastAsia="ru-RU"/>
        </w:rPr>
        <w:drawing>
          <wp:inline distT="0" distB="0" distL="0" distR="0" wp14:anchorId="0D8498AF" wp14:editId="32E22F8B">
            <wp:extent cx="5054530" cy="299318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b2_2_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512" cy="3010935"/>
                    </a:xfrm>
                    <a:prstGeom prst="rect">
                      <a:avLst/>
                    </a:prstGeom>
                  </pic:spPr>
                </pic:pic>
              </a:graphicData>
            </a:graphic>
          </wp:inline>
        </w:drawing>
      </w:r>
    </w:p>
    <w:p w:rsidR="006069DD" w:rsidRDefault="00CE5DB9" w:rsidP="00CE5DB9">
      <w:pPr>
        <w:pStyle w:val="afff2"/>
        <w:rPr>
          <w:lang w:bidi="ru-RU"/>
        </w:rPr>
      </w:pPr>
      <w:r>
        <w:t xml:space="preserve">Рисунок </w:t>
      </w:r>
      <w:fldSimple w:instr=" SEQ Рисунок \* ARABIC ">
        <w:r w:rsidR="003A6C28">
          <w:rPr>
            <w:noProof/>
          </w:rPr>
          <w:t>40</w:t>
        </w:r>
      </w:fldSimple>
      <w:r>
        <w:t>. Отчет об успешности защиты</w:t>
      </w:r>
    </w:p>
    <w:p w:rsidR="006069DD" w:rsidRDefault="006069DD" w:rsidP="002F1C66">
      <w:pPr>
        <w:pStyle w:val="21"/>
      </w:pPr>
      <w:bookmarkStart w:id="42" w:name="_Toc198738530"/>
      <w:r>
        <w:t>ARP-Spoofing</w:t>
      </w:r>
      <w:bookmarkEnd w:id="42"/>
    </w:p>
    <w:p w:rsidR="006069DD" w:rsidRDefault="006069DD" w:rsidP="006069DD">
      <w:pPr>
        <w:pStyle w:val="afff1"/>
        <w:rPr>
          <w:lang w:bidi="ru-RU"/>
        </w:rPr>
      </w:pPr>
      <w:r>
        <w:rPr>
          <w:lang w:bidi="ru-RU"/>
        </w:rPr>
        <w:t>Arp-Spoofing - это атака типа Man-In-The-Middle, осуществляется путем подмены значений в ARP таблице хостов, позволяя прослушивать сетевой трафик. Также необходимо настроить пересылку фреймов на конечный хост, чтобы сетевое подключение от источника к конечному хосту не терминировалось. Для проведения атаки arp-spoofing должны быть разрешены транзитные пакеты.</w:t>
      </w:r>
    </w:p>
    <w:p w:rsidR="006069DD" w:rsidRPr="002B17DB" w:rsidRDefault="006069DD" w:rsidP="00BF4165">
      <w:pPr>
        <w:pStyle w:val="34"/>
      </w:pPr>
      <w:r w:rsidRPr="002B17DB">
        <w:t xml:space="preserve">Часть </w:t>
      </w:r>
      <w:r>
        <w:t>I</w:t>
      </w:r>
      <w:r w:rsidRPr="002B17DB">
        <w:t xml:space="preserve">. Демонстрация </w:t>
      </w:r>
      <w:r>
        <w:t>ARP</w:t>
      </w:r>
      <w:r w:rsidRPr="002B17DB">
        <w:t>-</w:t>
      </w:r>
      <w:r>
        <w:t>Spoofing</w:t>
      </w:r>
    </w:p>
    <w:p w:rsidR="006069DD" w:rsidRDefault="006069DD" w:rsidP="00BB5F13">
      <w:pPr>
        <w:pStyle w:val="a3"/>
        <w:numPr>
          <w:ilvl w:val="0"/>
          <w:numId w:val="29"/>
        </w:numPr>
        <w:spacing w:line="360" w:lineRule="auto"/>
        <w:ind w:left="714" w:hanging="357"/>
        <w:rPr>
          <w:rFonts w:ascii="Times New Roman" w:hAnsi="Times New Roman" w:cs="Times New Roman"/>
          <w:sz w:val="28"/>
        </w:rPr>
      </w:pPr>
      <w:r w:rsidRPr="002B17DB">
        <w:rPr>
          <w:rFonts w:ascii="Times New Roman" w:hAnsi="Times New Roman" w:cs="Times New Roman"/>
          <w:sz w:val="28"/>
        </w:rPr>
        <w:t>Разрешить IPv4 forwar</w:t>
      </w:r>
      <w:r>
        <w:rPr>
          <w:rFonts w:ascii="Times New Roman" w:hAnsi="Times New Roman" w:cs="Times New Roman"/>
          <w:sz w:val="28"/>
        </w:rPr>
        <w:t>ding можно отредактировав файл '/etc/sysctl.conf'</w:t>
      </w:r>
      <w:r w:rsidRPr="002B17DB">
        <w:rPr>
          <w:rFonts w:ascii="Times New Roman" w:hAnsi="Times New Roman" w:cs="Times New Roman"/>
          <w:sz w:val="28"/>
        </w:rPr>
        <w:t xml:space="preserve">: </w:t>
      </w:r>
      <w:r w:rsidR="00D55EC9">
        <w:rPr>
          <w:rFonts w:ascii="Times New Roman" w:hAnsi="Times New Roman" w:cs="Times New Roman"/>
          <w:sz w:val="28"/>
        </w:rPr>
        <w:t xml:space="preserve">нужно раскомментировать строку </w:t>
      </w:r>
      <w:r>
        <w:rPr>
          <w:rFonts w:ascii="Times New Roman" w:hAnsi="Times New Roman" w:cs="Times New Roman"/>
          <w:sz w:val="28"/>
        </w:rPr>
        <w:t>net.ipv4.ip_forwar</w:t>
      </w:r>
      <w:r w:rsidR="00D55EC9">
        <w:rPr>
          <w:rFonts w:ascii="Times New Roman" w:hAnsi="Times New Roman" w:cs="Times New Roman"/>
          <w:sz w:val="28"/>
        </w:rPr>
        <w:t>d=1</w:t>
      </w:r>
      <w:r w:rsidRPr="002B17DB">
        <w:rPr>
          <w:rFonts w:ascii="Times New Roman" w:hAnsi="Times New Roman" w:cs="Times New Roman"/>
          <w:sz w:val="28"/>
        </w:rPr>
        <w:t>.</w:t>
      </w:r>
    </w:p>
    <w:p w:rsidR="00CE5DB9" w:rsidRDefault="006069DD" w:rsidP="00CE5DB9">
      <w:pPr>
        <w:pStyle w:val="afff1"/>
        <w:keepNext/>
      </w:pPr>
      <w:r>
        <w:rPr>
          <w:noProof/>
          <w:lang w:eastAsia="ru-RU"/>
        </w:rPr>
        <w:lastRenderedPageBreak/>
        <w:drawing>
          <wp:inline distT="0" distB="0" distL="0" distR="0" wp14:anchorId="2A46A34A" wp14:editId="72F325C5">
            <wp:extent cx="3667932" cy="2483722"/>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3_1_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84567" cy="2494986"/>
                    </a:xfrm>
                    <a:prstGeom prst="rect">
                      <a:avLst/>
                    </a:prstGeom>
                  </pic:spPr>
                </pic:pic>
              </a:graphicData>
            </a:graphic>
          </wp:inline>
        </w:drawing>
      </w:r>
    </w:p>
    <w:p w:rsidR="006069DD" w:rsidRDefault="00CE5DB9" w:rsidP="004F12FD">
      <w:pPr>
        <w:pStyle w:val="afff2"/>
      </w:pPr>
      <w:r>
        <w:t xml:space="preserve">Рисунок </w:t>
      </w:r>
      <w:fldSimple w:instr=" SEQ Рисунок \* ARABIC ">
        <w:r w:rsidR="003A6C28">
          <w:rPr>
            <w:noProof/>
          </w:rPr>
          <w:t>41</w:t>
        </w:r>
      </w:fldSimple>
      <w:r w:rsidR="004F12FD">
        <w:t xml:space="preserve">. Разрешение </w:t>
      </w:r>
      <w:r w:rsidR="004F12FD" w:rsidRPr="002B17DB">
        <w:t>IPv4 forwar</w:t>
      </w:r>
      <w:r w:rsidR="004F12FD">
        <w:t>ding</w:t>
      </w:r>
    </w:p>
    <w:p w:rsidR="00D55EC9" w:rsidRDefault="00D55EC9" w:rsidP="006069DD">
      <w:pPr>
        <w:pStyle w:val="afff1"/>
      </w:pPr>
      <w:r w:rsidRPr="00D55EC9">
        <w:t>После че</w:t>
      </w:r>
      <w:r>
        <w:t xml:space="preserve">го применим изменения командой </w:t>
      </w:r>
      <w:r w:rsidRPr="00D55EC9">
        <w:t>sysctl -p /etc/sysctl.conf.</w:t>
      </w:r>
    </w:p>
    <w:p w:rsidR="004F12FD" w:rsidRDefault="00D55EC9" w:rsidP="004F12FD">
      <w:pPr>
        <w:pStyle w:val="afff1"/>
        <w:keepNext/>
      </w:pPr>
      <w:r>
        <w:rPr>
          <w:noProof/>
          <w:lang w:eastAsia="ru-RU"/>
        </w:rPr>
        <w:drawing>
          <wp:inline distT="0" distB="0" distL="0" distR="0" wp14:anchorId="74FCF93D" wp14:editId="27F290F9">
            <wp:extent cx="6120765" cy="365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b3_1_1_.png"/>
                    <pic:cNvPicPr/>
                  </pic:nvPicPr>
                  <pic:blipFill>
                    <a:blip r:embed="rId63">
                      <a:extLst>
                        <a:ext uri="{28A0092B-C50C-407E-A947-70E740481C1C}">
                          <a14:useLocalDpi xmlns:a14="http://schemas.microsoft.com/office/drawing/2010/main" val="0"/>
                        </a:ext>
                      </a:extLst>
                    </a:blip>
                    <a:stretch>
                      <a:fillRect/>
                    </a:stretch>
                  </pic:blipFill>
                  <pic:spPr>
                    <a:xfrm>
                      <a:off x="0" y="0"/>
                      <a:ext cx="6120765" cy="365760"/>
                    </a:xfrm>
                    <a:prstGeom prst="rect">
                      <a:avLst/>
                    </a:prstGeom>
                  </pic:spPr>
                </pic:pic>
              </a:graphicData>
            </a:graphic>
          </wp:inline>
        </w:drawing>
      </w:r>
    </w:p>
    <w:p w:rsidR="006069DD" w:rsidRDefault="004F12FD" w:rsidP="004F12FD">
      <w:pPr>
        <w:pStyle w:val="afff2"/>
      </w:pPr>
      <w:r>
        <w:t xml:space="preserve">Рисунок </w:t>
      </w:r>
      <w:fldSimple w:instr=" SEQ Рисунок \* ARABIC ">
        <w:r w:rsidR="003A6C28">
          <w:rPr>
            <w:noProof/>
          </w:rPr>
          <w:t>42</w:t>
        </w:r>
      </w:fldSimple>
      <w:r>
        <w:t>. Применение изменений</w:t>
      </w:r>
    </w:p>
    <w:p w:rsidR="00D55EC9" w:rsidRPr="00D55EC9" w:rsidRDefault="00D55EC9" w:rsidP="00BB5F13">
      <w:pPr>
        <w:pStyle w:val="a3"/>
        <w:numPr>
          <w:ilvl w:val="0"/>
          <w:numId w:val="29"/>
        </w:numPr>
        <w:spacing w:line="360" w:lineRule="auto"/>
        <w:ind w:left="714" w:hanging="357"/>
        <w:rPr>
          <w:rFonts w:ascii="Times New Roman" w:hAnsi="Times New Roman" w:cs="Times New Roman"/>
          <w:sz w:val="28"/>
        </w:rPr>
      </w:pPr>
      <w:r w:rsidRPr="00D55EC9">
        <w:rPr>
          <w:rFonts w:ascii="Times New Roman" w:hAnsi="Times New Roman" w:cs="Times New Roman"/>
          <w:sz w:val="28"/>
        </w:rPr>
        <w:t>Осмотримся</w:t>
      </w:r>
      <w:r>
        <w:rPr>
          <w:rFonts w:ascii="Times New Roman" w:hAnsi="Times New Roman" w:cs="Times New Roman"/>
          <w:sz w:val="28"/>
        </w:rPr>
        <w:t xml:space="preserve"> в сети для поиска целевых ip: nmap -sn 192.168.1.0/24</w:t>
      </w:r>
      <w:r w:rsidRPr="00D55EC9">
        <w:rPr>
          <w:rFonts w:ascii="Times New Roman" w:hAnsi="Times New Roman" w:cs="Times New Roman"/>
          <w:sz w:val="28"/>
        </w:rPr>
        <w:t>.</w:t>
      </w:r>
    </w:p>
    <w:p w:rsidR="00442A29" w:rsidRDefault="00B3510E" w:rsidP="00442A29">
      <w:pPr>
        <w:pStyle w:val="afff1"/>
        <w:keepNext/>
      </w:pPr>
      <w:r>
        <w:rPr>
          <w:noProof/>
          <w:lang w:eastAsia="ru-RU"/>
        </w:rPr>
        <w:drawing>
          <wp:inline distT="0" distB="0" distL="0" distR="0" wp14:anchorId="1FB06505" wp14:editId="4D202C02">
            <wp:extent cx="5016285" cy="15846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b3_1_2.png"/>
                    <pic:cNvPicPr/>
                  </pic:nvPicPr>
                  <pic:blipFill>
                    <a:blip r:embed="rId64">
                      <a:extLst>
                        <a:ext uri="{28A0092B-C50C-407E-A947-70E740481C1C}">
                          <a14:useLocalDpi xmlns:a14="http://schemas.microsoft.com/office/drawing/2010/main" val="0"/>
                        </a:ext>
                      </a:extLst>
                    </a:blip>
                    <a:stretch>
                      <a:fillRect/>
                    </a:stretch>
                  </pic:blipFill>
                  <pic:spPr>
                    <a:xfrm>
                      <a:off x="0" y="0"/>
                      <a:ext cx="5023976" cy="1587095"/>
                    </a:xfrm>
                    <a:prstGeom prst="rect">
                      <a:avLst/>
                    </a:prstGeom>
                  </pic:spPr>
                </pic:pic>
              </a:graphicData>
            </a:graphic>
          </wp:inline>
        </w:drawing>
      </w:r>
    </w:p>
    <w:p w:rsidR="00D55EC9" w:rsidRPr="00442A29" w:rsidRDefault="00442A29" w:rsidP="00442A29">
      <w:pPr>
        <w:pStyle w:val="afff2"/>
      </w:pPr>
      <w:r>
        <w:t xml:space="preserve">Рисунок </w:t>
      </w:r>
      <w:fldSimple w:instr=" SEQ Рисунок \* ARABIC ">
        <w:r w:rsidR="003A6C28">
          <w:rPr>
            <w:noProof/>
          </w:rPr>
          <w:t>43</w:t>
        </w:r>
      </w:fldSimple>
      <w:r>
        <w:t xml:space="preserve">. Использование </w:t>
      </w:r>
      <w:r>
        <w:rPr>
          <w:lang w:val="en-US"/>
        </w:rPr>
        <w:t>nmap</w:t>
      </w:r>
      <w:r w:rsidRPr="00442A29">
        <w:t xml:space="preserve"> </w:t>
      </w:r>
      <w:r>
        <w:t xml:space="preserve">для поиска целевых </w:t>
      </w:r>
      <w:r>
        <w:rPr>
          <w:lang w:val="en-US"/>
        </w:rPr>
        <w:t>IP</w:t>
      </w:r>
    </w:p>
    <w:p w:rsidR="00B3510E" w:rsidRPr="00B3510E" w:rsidRDefault="00B3510E" w:rsidP="00BB5F13">
      <w:pPr>
        <w:pStyle w:val="a3"/>
        <w:numPr>
          <w:ilvl w:val="0"/>
          <w:numId w:val="29"/>
        </w:numPr>
        <w:spacing w:line="360" w:lineRule="auto"/>
        <w:ind w:left="714" w:hanging="357"/>
        <w:rPr>
          <w:rFonts w:ascii="Times New Roman" w:hAnsi="Times New Roman" w:cs="Times New Roman"/>
          <w:sz w:val="28"/>
        </w:rPr>
      </w:pPr>
      <w:r w:rsidRPr="00B3510E">
        <w:rPr>
          <w:rFonts w:ascii="Times New Roman" w:hAnsi="Times New Roman" w:cs="Times New Roman"/>
          <w:sz w:val="28"/>
        </w:rPr>
        <w:t xml:space="preserve">Начнём атаку с помощью </w:t>
      </w:r>
      <w:r>
        <w:rPr>
          <w:rFonts w:ascii="Times New Roman" w:hAnsi="Times New Roman" w:cs="Times New Roman"/>
          <w:sz w:val="28"/>
        </w:rPr>
        <w:t xml:space="preserve">опций для двусторонней подмены </w:t>
      </w:r>
      <w:r w:rsidRPr="00B3510E">
        <w:rPr>
          <w:rFonts w:ascii="Times New Roman" w:hAnsi="Times New Roman" w:cs="Times New Roman"/>
          <w:sz w:val="28"/>
        </w:rPr>
        <w:t>arpspoof -i eth0 -</w:t>
      </w:r>
      <w:r>
        <w:rPr>
          <w:rFonts w:ascii="Times New Roman" w:hAnsi="Times New Roman" w:cs="Times New Roman"/>
          <w:sz w:val="28"/>
        </w:rPr>
        <w:t>t 192.168.1.50 -r 192.168.1.100</w:t>
      </w:r>
      <w:r w:rsidRPr="00B3510E">
        <w:rPr>
          <w:rFonts w:ascii="Times New Roman" w:hAnsi="Times New Roman" w:cs="Times New Roman"/>
          <w:sz w:val="28"/>
        </w:rPr>
        <w:t>,</w:t>
      </w:r>
    </w:p>
    <w:p w:rsidR="00B3510E" w:rsidRDefault="00B3510E" w:rsidP="00B3510E">
      <w:pPr>
        <w:pStyle w:val="afff1"/>
      </w:pPr>
      <w:r>
        <w:t>где</w:t>
      </w:r>
    </w:p>
    <w:p w:rsidR="00B3510E" w:rsidRDefault="00B3510E" w:rsidP="00B3510E">
      <w:pPr>
        <w:pStyle w:val="afff1"/>
        <w:ind w:left="284"/>
      </w:pPr>
      <w:r>
        <w:t>- 50 – адрес Win7,</w:t>
      </w:r>
    </w:p>
    <w:p w:rsidR="00B3510E" w:rsidRDefault="00B3510E" w:rsidP="00B3510E">
      <w:pPr>
        <w:pStyle w:val="afff1"/>
        <w:ind w:left="284"/>
      </w:pPr>
      <w:r>
        <w:t>- 100 – адрес Switch7,</w:t>
      </w:r>
    </w:p>
    <w:p w:rsidR="00B3510E" w:rsidRDefault="00B3510E" w:rsidP="00B3510E">
      <w:pPr>
        <w:pStyle w:val="afff1"/>
        <w:ind w:left="284"/>
      </w:pPr>
      <w:r>
        <w:t>- eth0 – сетевой интерфейс Kali22.</w:t>
      </w:r>
    </w:p>
    <w:p w:rsidR="00B3510E" w:rsidRDefault="00B3510E" w:rsidP="00B3510E">
      <w:pPr>
        <w:pStyle w:val="afff1"/>
      </w:pPr>
      <w:r>
        <w:t>То же самое делаем для шлюза, иначе tcp трафик пойдет в обход Kali.</w:t>
      </w:r>
    </w:p>
    <w:p w:rsidR="00D55EC9" w:rsidRPr="00B3510E" w:rsidRDefault="00B3510E" w:rsidP="00B3510E">
      <w:pPr>
        <w:pStyle w:val="afff1"/>
        <w:rPr>
          <w:lang w:val="en-US"/>
        </w:rPr>
      </w:pPr>
      <w:r w:rsidRPr="00B3510E">
        <w:rPr>
          <w:lang w:val="en-US"/>
        </w:rPr>
        <w:t>arpspoof -i eth0</w:t>
      </w:r>
      <w:r>
        <w:rPr>
          <w:lang w:val="en-US"/>
        </w:rPr>
        <w:t xml:space="preserve"> -t 192.168.1.50 -r 192.168.1.1</w:t>
      </w:r>
    </w:p>
    <w:p w:rsidR="00442A29" w:rsidRDefault="00B3510E" w:rsidP="00442A29">
      <w:pPr>
        <w:pStyle w:val="afff1"/>
        <w:keepNext/>
      </w:pPr>
      <w:r>
        <w:rPr>
          <w:noProof/>
          <w:lang w:eastAsia="ru-RU"/>
        </w:rPr>
        <w:lastRenderedPageBreak/>
        <w:drawing>
          <wp:inline distT="0" distB="0" distL="0" distR="0" wp14:anchorId="66453598" wp14:editId="08260581">
            <wp:extent cx="4432516" cy="3408424"/>
            <wp:effectExtent l="0" t="0" r="635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b3_1_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38270" cy="3412848"/>
                    </a:xfrm>
                    <a:prstGeom prst="rect">
                      <a:avLst/>
                    </a:prstGeom>
                  </pic:spPr>
                </pic:pic>
              </a:graphicData>
            </a:graphic>
          </wp:inline>
        </w:drawing>
      </w:r>
    </w:p>
    <w:p w:rsidR="00D55EC9" w:rsidRPr="00442A29" w:rsidRDefault="00442A29" w:rsidP="00442A29">
      <w:pPr>
        <w:pStyle w:val="afff2"/>
      </w:pPr>
      <w:r>
        <w:t xml:space="preserve">Рисунок </w:t>
      </w:r>
      <w:fldSimple w:instr=" SEQ Рисунок \* ARABIC ">
        <w:r w:rsidR="003A6C28">
          <w:rPr>
            <w:noProof/>
          </w:rPr>
          <w:t>44</w:t>
        </w:r>
      </w:fldSimple>
      <w:r>
        <w:t xml:space="preserve">. Атака подменой </w:t>
      </w:r>
      <w:r w:rsidRPr="00B3510E">
        <w:t>arpspoof</w:t>
      </w:r>
    </w:p>
    <w:p w:rsidR="00B3510E" w:rsidRPr="00442A29" w:rsidRDefault="00B3510E" w:rsidP="006069DD">
      <w:pPr>
        <w:pStyle w:val="afff1"/>
      </w:pPr>
      <w:r w:rsidRPr="00B3510E">
        <w:rPr>
          <w:lang w:val="en-US"/>
        </w:rPr>
        <w:t>ARP</w:t>
      </w:r>
      <w:r w:rsidRPr="00442A29">
        <w:t xml:space="preserve"> таблица на </w:t>
      </w:r>
      <w:r w:rsidRPr="00B3510E">
        <w:rPr>
          <w:lang w:val="en-US"/>
        </w:rPr>
        <w:t>Win</w:t>
      </w:r>
      <w:r w:rsidRPr="00442A29">
        <w:t>7:</w:t>
      </w:r>
    </w:p>
    <w:p w:rsidR="00442A29" w:rsidRDefault="00B3510E" w:rsidP="00442A29">
      <w:pPr>
        <w:pStyle w:val="afff1"/>
        <w:keepNext/>
      </w:pPr>
      <w:r>
        <w:rPr>
          <w:noProof/>
          <w:lang w:eastAsia="ru-RU"/>
        </w:rPr>
        <w:drawing>
          <wp:inline distT="0" distB="0" distL="0" distR="0" wp14:anchorId="35ADCDF3" wp14:editId="67C2C3EF">
            <wp:extent cx="5129939" cy="1019708"/>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b3_1_3_.png"/>
                    <pic:cNvPicPr/>
                  </pic:nvPicPr>
                  <pic:blipFill>
                    <a:blip r:embed="rId66">
                      <a:extLst>
                        <a:ext uri="{28A0092B-C50C-407E-A947-70E740481C1C}">
                          <a14:useLocalDpi xmlns:a14="http://schemas.microsoft.com/office/drawing/2010/main" val="0"/>
                        </a:ext>
                      </a:extLst>
                    </a:blip>
                    <a:stretch>
                      <a:fillRect/>
                    </a:stretch>
                  </pic:blipFill>
                  <pic:spPr>
                    <a:xfrm>
                      <a:off x="0" y="0"/>
                      <a:ext cx="5140846" cy="1021876"/>
                    </a:xfrm>
                    <a:prstGeom prst="rect">
                      <a:avLst/>
                    </a:prstGeom>
                  </pic:spPr>
                </pic:pic>
              </a:graphicData>
            </a:graphic>
          </wp:inline>
        </w:drawing>
      </w:r>
    </w:p>
    <w:p w:rsidR="00B3510E" w:rsidRPr="00442A29" w:rsidRDefault="00442A29" w:rsidP="00442A29">
      <w:pPr>
        <w:pStyle w:val="afff2"/>
      </w:pPr>
      <w:r>
        <w:t xml:space="preserve">Рисунок </w:t>
      </w:r>
      <w:fldSimple w:instr=" SEQ Рисунок \* ARABIC ">
        <w:r w:rsidR="003A6C28">
          <w:rPr>
            <w:noProof/>
          </w:rPr>
          <w:t>45</w:t>
        </w:r>
      </w:fldSimple>
      <w:r>
        <w:t xml:space="preserve">. Таблица </w:t>
      </w:r>
      <w:r>
        <w:rPr>
          <w:lang w:val="en-US"/>
        </w:rPr>
        <w:t>ARP</w:t>
      </w:r>
      <w:r>
        <w:t xml:space="preserve"> для </w:t>
      </w:r>
      <w:r>
        <w:rPr>
          <w:lang w:val="en-US"/>
        </w:rPr>
        <w:t>Win</w:t>
      </w:r>
      <w:r w:rsidRPr="00442A29">
        <w:t>7</w:t>
      </w:r>
    </w:p>
    <w:p w:rsidR="00D55EC9" w:rsidRPr="00B3510E" w:rsidRDefault="00B3510E" w:rsidP="00BB5F13">
      <w:pPr>
        <w:pStyle w:val="a3"/>
        <w:numPr>
          <w:ilvl w:val="0"/>
          <w:numId w:val="29"/>
        </w:numPr>
        <w:spacing w:line="360" w:lineRule="auto"/>
        <w:ind w:left="714" w:hanging="357"/>
        <w:rPr>
          <w:rFonts w:ascii="Times New Roman" w:hAnsi="Times New Roman" w:cs="Times New Roman"/>
          <w:sz w:val="28"/>
        </w:rPr>
      </w:pPr>
      <w:r w:rsidRPr="00B3510E">
        <w:rPr>
          <w:rFonts w:ascii="Times New Roman" w:hAnsi="Times New Roman" w:cs="Times New Roman"/>
          <w:sz w:val="28"/>
        </w:rPr>
        <w:t>Сделаем эхо запрос в Windows 7 к шлюзу и с помощью Wireshark увидим трафик в Kali Linux.</w:t>
      </w:r>
    </w:p>
    <w:p w:rsidR="00442A29" w:rsidRDefault="00FE177D" w:rsidP="00442A29">
      <w:pPr>
        <w:pStyle w:val="afff1"/>
        <w:keepNext/>
      </w:pPr>
      <w:r>
        <w:rPr>
          <w:noProof/>
          <w:lang w:eastAsia="ru-RU"/>
        </w:rPr>
        <w:drawing>
          <wp:inline distT="0" distB="0" distL="0" distR="0" wp14:anchorId="35E38DCD" wp14:editId="75C3D37A">
            <wp:extent cx="5538061" cy="1308819"/>
            <wp:effectExtent l="0" t="0" r="571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b3_1_4_.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816" cy="1311597"/>
                    </a:xfrm>
                    <a:prstGeom prst="rect">
                      <a:avLst/>
                    </a:prstGeom>
                  </pic:spPr>
                </pic:pic>
              </a:graphicData>
            </a:graphic>
          </wp:inline>
        </w:drawing>
      </w:r>
    </w:p>
    <w:p w:rsidR="00D55EC9" w:rsidRPr="00442A29" w:rsidRDefault="00442A29" w:rsidP="00442A29">
      <w:pPr>
        <w:pStyle w:val="afff2"/>
      </w:pPr>
      <w:r>
        <w:t xml:space="preserve">Рисунок </w:t>
      </w:r>
      <w:fldSimple w:instr=" SEQ Рисунок \* ARABIC ">
        <w:r w:rsidR="003A6C28">
          <w:rPr>
            <w:noProof/>
          </w:rPr>
          <w:t>46</w:t>
        </w:r>
      </w:fldSimple>
      <w:r>
        <w:t xml:space="preserve">. Трафик, полученный в </w:t>
      </w:r>
      <w:r>
        <w:rPr>
          <w:lang w:val="en-US"/>
        </w:rPr>
        <w:t>Kali</w:t>
      </w:r>
      <w:r w:rsidRPr="00442A29">
        <w:t xml:space="preserve"> </w:t>
      </w:r>
      <w:r>
        <w:rPr>
          <w:lang w:val="en-US"/>
        </w:rPr>
        <w:t>Linux</w:t>
      </w:r>
      <w:r>
        <w:t>,</w:t>
      </w:r>
      <w:r w:rsidRPr="00442A29">
        <w:t xml:space="preserve"> </w:t>
      </w:r>
      <w:r>
        <w:t xml:space="preserve">в </w:t>
      </w:r>
      <w:r>
        <w:rPr>
          <w:lang w:val="en-US"/>
        </w:rPr>
        <w:t>Wireshark</w:t>
      </w:r>
    </w:p>
    <w:p w:rsidR="00D55EC9" w:rsidRPr="00B3510E" w:rsidRDefault="00FE177D" w:rsidP="006069DD">
      <w:pPr>
        <w:pStyle w:val="afff1"/>
      </w:pPr>
      <w:r w:rsidRPr="00FE177D">
        <w:t>Зайдём на сайт в Windows 7 и также увидим трафик.</w:t>
      </w:r>
    </w:p>
    <w:p w:rsidR="00D06C66" w:rsidRDefault="00FE177D" w:rsidP="00D06C66">
      <w:pPr>
        <w:pStyle w:val="afff1"/>
        <w:keepNext/>
      </w:pPr>
      <w:r>
        <w:rPr>
          <w:noProof/>
          <w:lang w:eastAsia="ru-RU"/>
        </w:rPr>
        <w:lastRenderedPageBreak/>
        <w:drawing>
          <wp:inline distT="0" distB="0" distL="0" distR="0" wp14:anchorId="7494DFA3" wp14:editId="0E5454D9">
            <wp:extent cx="5496732" cy="3424979"/>
            <wp:effectExtent l="0" t="0" r="889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b3_1_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05075" cy="3430178"/>
                    </a:xfrm>
                    <a:prstGeom prst="rect">
                      <a:avLst/>
                    </a:prstGeom>
                  </pic:spPr>
                </pic:pic>
              </a:graphicData>
            </a:graphic>
          </wp:inline>
        </w:drawing>
      </w:r>
    </w:p>
    <w:p w:rsidR="00D06C66" w:rsidRPr="00D06C66" w:rsidRDefault="00D06C66" w:rsidP="00D06C66">
      <w:pPr>
        <w:pStyle w:val="afff2"/>
      </w:pPr>
      <w:r w:rsidRPr="00D06C66">
        <w:t xml:space="preserve">Рисунок </w:t>
      </w:r>
      <w:fldSimple w:instr=" SEQ Рисунок \* ARABIC ">
        <w:r w:rsidR="003A6C28">
          <w:rPr>
            <w:noProof/>
          </w:rPr>
          <w:t>47</w:t>
        </w:r>
      </w:fldSimple>
      <w:r w:rsidRPr="00D06C66">
        <w:t>.Трафик, полученный в Windows 7, в Wireshark</w:t>
      </w:r>
    </w:p>
    <w:p w:rsidR="00FE177D" w:rsidRPr="00FE177D" w:rsidRDefault="00FE177D" w:rsidP="00BF4165">
      <w:pPr>
        <w:pStyle w:val="34"/>
      </w:pPr>
      <w:r>
        <w:t>Часть II</w:t>
      </w:r>
      <w:r w:rsidRPr="00FE177D">
        <w:t>. Защита от ARP-Spoofing</w:t>
      </w:r>
    </w:p>
    <w:p w:rsidR="00FE177D" w:rsidRPr="005C6374" w:rsidRDefault="00FE177D" w:rsidP="00BB5F13">
      <w:pPr>
        <w:pStyle w:val="a3"/>
        <w:numPr>
          <w:ilvl w:val="0"/>
          <w:numId w:val="38"/>
        </w:numPr>
        <w:spacing w:line="360" w:lineRule="auto"/>
        <w:ind w:left="714" w:hanging="357"/>
        <w:rPr>
          <w:rFonts w:ascii="Times New Roman" w:hAnsi="Times New Roman" w:cs="Times New Roman"/>
          <w:sz w:val="28"/>
        </w:rPr>
      </w:pPr>
      <w:r w:rsidRPr="005C6374">
        <w:rPr>
          <w:rFonts w:ascii="Times New Roman" w:hAnsi="Times New Roman" w:cs="Times New Roman"/>
          <w:sz w:val="28"/>
        </w:rPr>
        <w:t>DHCP snooping — технология, базирующаяся на функционале IP-MAC-Port binding, которая позволяет предоставлять доступ к сети только авторизованным клиентам. Включаем (т.к. DAI использует DHCP Snooping Binding Table, даже если адреса статические):</w:t>
      </w:r>
    </w:p>
    <w:p w:rsidR="00A30103" w:rsidRDefault="00DB311A" w:rsidP="00A30103">
      <w:pPr>
        <w:pStyle w:val="afff1"/>
        <w:keepNext/>
      </w:pPr>
      <w:r>
        <w:rPr>
          <w:noProof/>
          <w:lang w:eastAsia="ru-RU"/>
        </w:rPr>
        <w:drawing>
          <wp:inline distT="0" distB="0" distL="0" distR="0" wp14:anchorId="5447BA35" wp14:editId="5EBF77FE">
            <wp:extent cx="6120765" cy="245110"/>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b3_2_1.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245110"/>
                    </a:xfrm>
                    <a:prstGeom prst="rect">
                      <a:avLst/>
                    </a:prstGeom>
                  </pic:spPr>
                </pic:pic>
              </a:graphicData>
            </a:graphic>
          </wp:inline>
        </w:drawing>
      </w:r>
    </w:p>
    <w:p w:rsidR="00FE177D" w:rsidRPr="007F4C0D" w:rsidRDefault="00A30103" w:rsidP="007F4C0D">
      <w:pPr>
        <w:pStyle w:val="afff2"/>
      </w:pPr>
      <w:r>
        <w:t xml:space="preserve">Рисунок </w:t>
      </w:r>
      <w:fldSimple w:instr=" SEQ Рисунок \* ARABIC ">
        <w:r w:rsidR="003A6C28">
          <w:rPr>
            <w:noProof/>
          </w:rPr>
          <w:t>48</w:t>
        </w:r>
      </w:fldSimple>
      <w:r w:rsidR="007F4C0D">
        <w:t xml:space="preserve">. Включение </w:t>
      </w:r>
      <w:r w:rsidR="007F4C0D">
        <w:rPr>
          <w:lang w:val="en-US"/>
        </w:rPr>
        <w:t xml:space="preserve">DHCP </w:t>
      </w:r>
      <w:r w:rsidR="007F4C0D" w:rsidRPr="005C6374">
        <w:t>snooping</w:t>
      </w:r>
    </w:p>
    <w:p w:rsidR="00FE177D" w:rsidRPr="00DB311A" w:rsidRDefault="00DB311A" w:rsidP="00BB5F13">
      <w:pPr>
        <w:pStyle w:val="a3"/>
        <w:numPr>
          <w:ilvl w:val="0"/>
          <w:numId w:val="38"/>
        </w:numPr>
        <w:spacing w:line="360" w:lineRule="auto"/>
        <w:ind w:left="714" w:hanging="357"/>
        <w:rPr>
          <w:rFonts w:ascii="Times New Roman" w:hAnsi="Times New Roman" w:cs="Times New Roman"/>
          <w:sz w:val="28"/>
        </w:rPr>
      </w:pPr>
      <w:r w:rsidRPr="00DB311A">
        <w:rPr>
          <w:rFonts w:ascii="Times New Roman" w:hAnsi="Times New Roman" w:cs="Times New Roman"/>
          <w:sz w:val="28"/>
        </w:rPr>
        <w:t>Настраиваем ARP списки доступа для инспекции, т.к. используются статические адреса.</w:t>
      </w:r>
    </w:p>
    <w:p w:rsidR="00A30103" w:rsidRDefault="00092F3F" w:rsidP="00A30103">
      <w:pPr>
        <w:pStyle w:val="afff1"/>
        <w:keepNext/>
      </w:pPr>
      <w:r>
        <w:rPr>
          <w:noProof/>
          <w:lang w:eastAsia="ru-RU"/>
        </w:rPr>
        <w:drawing>
          <wp:inline distT="0" distB="0" distL="0" distR="0" wp14:anchorId="726B24F6" wp14:editId="1375DB78">
            <wp:extent cx="5269424" cy="1402774"/>
            <wp:effectExtent l="0" t="0" r="762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b3_2_2.png"/>
                    <pic:cNvPicPr/>
                  </pic:nvPicPr>
                  <pic:blipFill>
                    <a:blip r:embed="rId70">
                      <a:extLst>
                        <a:ext uri="{28A0092B-C50C-407E-A947-70E740481C1C}">
                          <a14:useLocalDpi xmlns:a14="http://schemas.microsoft.com/office/drawing/2010/main" val="0"/>
                        </a:ext>
                      </a:extLst>
                    </a:blip>
                    <a:stretch>
                      <a:fillRect/>
                    </a:stretch>
                  </pic:blipFill>
                  <pic:spPr>
                    <a:xfrm>
                      <a:off x="0" y="0"/>
                      <a:ext cx="5282069" cy="1406140"/>
                    </a:xfrm>
                    <a:prstGeom prst="rect">
                      <a:avLst/>
                    </a:prstGeom>
                  </pic:spPr>
                </pic:pic>
              </a:graphicData>
            </a:graphic>
          </wp:inline>
        </w:drawing>
      </w:r>
    </w:p>
    <w:p w:rsidR="00FE177D" w:rsidRPr="007F4C0D" w:rsidRDefault="00A30103" w:rsidP="007F4C0D">
      <w:pPr>
        <w:pStyle w:val="afff2"/>
      </w:pPr>
      <w:r>
        <w:t xml:space="preserve">Рисунок </w:t>
      </w:r>
      <w:fldSimple w:instr=" SEQ Рисунок \* ARABIC ">
        <w:r w:rsidR="003A6C28">
          <w:rPr>
            <w:noProof/>
          </w:rPr>
          <w:t>49</w:t>
        </w:r>
      </w:fldSimple>
      <w:r w:rsidR="007F4C0D">
        <w:t xml:space="preserve">. Настройка </w:t>
      </w:r>
      <w:r w:rsidR="007F4C0D">
        <w:rPr>
          <w:lang w:val="en-US"/>
        </w:rPr>
        <w:t>ARP</w:t>
      </w:r>
      <w:r w:rsidR="007F4C0D">
        <w:t xml:space="preserve"> списков доступа</w:t>
      </w:r>
    </w:p>
    <w:p w:rsidR="00092F3F" w:rsidRPr="00092F3F" w:rsidRDefault="00092F3F" w:rsidP="00BB5F13">
      <w:pPr>
        <w:pStyle w:val="a3"/>
        <w:numPr>
          <w:ilvl w:val="0"/>
          <w:numId w:val="38"/>
        </w:numPr>
        <w:spacing w:line="360" w:lineRule="auto"/>
        <w:ind w:left="714" w:hanging="357"/>
        <w:rPr>
          <w:rFonts w:ascii="Times New Roman" w:hAnsi="Times New Roman" w:cs="Times New Roman"/>
          <w:sz w:val="28"/>
        </w:rPr>
      </w:pPr>
      <w:r w:rsidRPr="00092F3F">
        <w:rPr>
          <w:rFonts w:ascii="Times New Roman" w:hAnsi="Times New Roman" w:cs="Times New Roman"/>
          <w:sz w:val="28"/>
        </w:rPr>
        <w:t>Включаем ARP инспекцию.</w:t>
      </w:r>
    </w:p>
    <w:p w:rsidR="00A30103" w:rsidRDefault="00092F3F" w:rsidP="00A30103">
      <w:pPr>
        <w:pStyle w:val="afff1"/>
        <w:keepNext/>
      </w:pPr>
      <w:r>
        <w:rPr>
          <w:noProof/>
          <w:lang w:eastAsia="ru-RU"/>
        </w:rPr>
        <w:lastRenderedPageBreak/>
        <w:drawing>
          <wp:inline distT="0" distB="0" distL="0" distR="0" wp14:anchorId="2B7145DD" wp14:editId="3391FCC3">
            <wp:extent cx="5496732" cy="29482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3_2_3.png"/>
                    <pic:cNvPicPr/>
                  </pic:nvPicPr>
                  <pic:blipFill>
                    <a:blip r:embed="rId71">
                      <a:extLst>
                        <a:ext uri="{28A0092B-C50C-407E-A947-70E740481C1C}">
                          <a14:useLocalDpi xmlns:a14="http://schemas.microsoft.com/office/drawing/2010/main" val="0"/>
                        </a:ext>
                      </a:extLst>
                    </a:blip>
                    <a:stretch>
                      <a:fillRect/>
                    </a:stretch>
                  </pic:blipFill>
                  <pic:spPr>
                    <a:xfrm>
                      <a:off x="0" y="0"/>
                      <a:ext cx="5944881" cy="318861"/>
                    </a:xfrm>
                    <a:prstGeom prst="rect">
                      <a:avLst/>
                    </a:prstGeom>
                  </pic:spPr>
                </pic:pic>
              </a:graphicData>
            </a:graphic>
          </wp:inline>
        </w:drawing>
      </w:r>
    </w:p>
    <w:p w:rsidR="00092F3F" w:rsidRPr="007F4C0D" w:rsidRDefault="00A30103" w:rsidP="007F4C0D">
      <w:pPr>
        <w:pStyle w:val="afff2"/>
      </w:pPr>
      <w:r>
        <w:t xml:space="preserve">Рисунок </w:t>
      </w:r>
      <w:fldSimple w:instr=" SEQ Рисунок \* ARABIC ">
        <w:r w:rsidR="003A6C28">
          <w:rPr>
            <w:noProof/>
          </w:rPr>
          <w:t>50</w:t>
        </w:r>
      </w:fldSimple>
      <w:r w:rsidR="007F4C0D">
        <w:t xml:space="preserve">. Включение </w:t>
      </w:r>
      <w:r w:rsidR="007F4C0D">
        <w:rPr>
          <w:lang w:val="en-US"/>
        </w:rPr>
        <w:t>ARP</w:t>
      </w:r>
      <w:r w:rsidR="007F4C0D">
        <w:t xml:space="preserve"> инспекции</w:t>
      </w:r>
    </w:p>
    <w:p w:rsidR="00092F3F" w:rsidRPr="00092F3F" w:rsidRDefault="00092F3F" w:rsidP="00BB5F13">
      <w:pPr>
        <w:pStyle w:val="a3"/>
        <w:numPr>
          <w:ilvl w:val="0"/>
          <w:numId w:val="38"/>
        </w:numPr>
        <w:spacing w:line="360" w:lineRule="auto"/>
        <w:ind w:left="714" w:hanging="357"/>
        <w:rPr>
          <w:rFonts w:ascii="Times New Roman" w:hAnsi="Times New Roman" w:cs="Times New Roman"/>
          <w:sz w:val="28"/>
        </w:rPr>
      </w:pPr>
      <w:r w:rsidRPr="00092F3F">
        <w:rPr>
          <w:rFonts w:ascii="Times New Roman" w:hAnsi="Times New Roman" w:cs="Times New Roman"/>
          <w:sz w:val="28"/>
        </w:rPr>
        <w:t>Устанавливаем доверенный интерфейс (где подключен роутер).  Все порты, к которому подключены конечные пользователи считаются недоверенными.</w:t>
      </w:r>
    </w:p>
    <w:p w:rsidR="00A30103" w:rsidRDefault="006F23E2" w:rsidP="00A30103">
      <w:pPr>
        <w:pStyle w:val="afff1"/>
        <w:keepNext/>
      </w:pPr>
      <w:r>
        <w:rPr>
          <w:noProof/>
          <w:lang w:eastAsia="ru-RU"/>
        </w:rPr>
        <w:drawing>
          <wp:inline distT="0" distB="0" distL="0" distR="0" wp14:anchorId="029A97A4" wp14:editId="7FB81709">
            <wp:extent cx="5455404" cy="258649"/>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3_2_4.png"/>
                    <pic:cNvPicPr/>
                  </pic:nvPicPr>
                  <pic:blipFill>
                    <a:blip r:embed="rId72">
                      <a:extLst>
                        <a:ext uri="{28A0092B-C50C-407E-A947-70E740481C1C}">
                          <a14:useLocalDpi xmlns:a14="http://schemas.microsoft.com/office/drawing/2010/main" val="0"/>
                        </a:ext>
                      </a:extLst>
                    </a:blip>
                    <a:stretch>
                      <a:fillRect/>
                    </a:stretch>
                  </pic:blipFill>
                  <pic:spPr>
                    <a:xfrm>
                      <a:off x="0" y="0"/>
                      <a:ext cx="5765088" cy="273332"/>
                    </a:xfrm>
                    <a:prstGeom prst="rect">
                      <a:avLst/>
                    </a:prstGeom>
                  </pic:spPr>
                </pic:pic>
              </a:graphicData>
            </a:graphic>
          </wp:inline>
        </w:drawing>
      </w:r>
    </w:p>
    <w:p w:rsidR="00092F3F" w:rsidRDefault="00A30103" w:rsidP="007F4C0D">
      <w:pPr>
        <w:pStyle w:val="afff2"/>
      </w:pPr>
      <w:r>
        <w:t xml:space="preserve">Рисунок </w:t>
      </w:r>
      <w:fldSimple w:instr=" SEQ Рисунок \* ARABIC ">
        <w:r w:rsidR="003A6C28">
          <w:rPr>
            <w:noProof/>
          </w:rPr>
          <w:t>51</w:t>
        </w:r>
      </w:fldSimple>
      <w:r w:rsidR="007F4C0D">
        <w:t>. Установка доверенного интерфейса</w:t>
      </w:r>
    </w:p>
    <w:p w:rsidR="00FE177D" w:rsidRPr="006F23E2" w:rsidRDefault="006F23E2" w:rsidP="00BB5F13">
      <w:pPr>
        <w:pStyle w:val="a3"/>
        <w:numPr>
          <w:ilvl w:val="0"/>
          <w:numId w:val="38"/>
        </w:numPr>
        <w:spacing w:line="360" w:lineRule="auto"/>
        <w:ind w:left="714" w:hanging="357"/>
        <w:rPr>
          <w:rFonts w:ascii="Times New Roman" w:hAnsi="Times New Roman" w:cs="Times New Roman"/>
          <w:sz w:val="28"/>
        </w:rPr>
      </w:pPr>
      <w:r w:rsidRPr="006F23E2">
        <w:rPr>
          <w:rFonts w:ascii="Times New Roman" w:hAnsi="Times New Roman" w:cs="Times New Roman"/>
          <w:sz w:val="28"/>
        </w:rPr>
        <w:t>Теперь, из-за недоверенного для ARP-инспекции порта Kali и отсутствия его в списках доступа, атака неосуществима.</w:t>
      </w:r>
    </w:p>
    <w:p w:rsidR="00A30103" w:rsidRDefault="006F23E2" w:rsidP="00A30103">
      <w:pPr>
        <w:pStyle w:val="afff1"/>
        <w:keepNext/>
      </w:pPr>
      <w:r>
        <w:rPr>
          <w:noProof/>
          <w:lang w:eastAsia="ru-RU"/>
        </w:rPr>
        <w:drawing>
          <wp:inline distT="0" distB="0" distL="0" distR="0" wp14:anchorId="5458B7C5" wp14:editId="6A8EE8F0">
            <wp:extent cx="5465695" cy="2521058"/>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b3_2_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858" cy="2530819"/>
                    </a:xfrm>
                    <a:prstGeom prst="rect">
                      <a:avLst/>
                    </a:prstGeom>
                  </pic:spPr>
                </pic:pic>
              </a:graphicData>
            </a:graphic>
          </wp:inline>
        </w:drawing>
      </w:r>
    </w:p>
    <w:p w:rsidR="006F23E2" w:rsidRDefault="00A30103" w:rsidP="007F4C0D">
      <w:pPr>
        <w:pStyle w:val="afff2"/>
      </w:pPr>
      <w:r>
        <w:t xml:space="preserve">Рисунок </w:t>
      </w:r>
      <w:fldSimple w:instr=" SEQ Рисунок \* ARABIC ">
        <w:r w:rsidR="003A6C28">
          <w:rPr>
            <w:noProof/>
          </w:rPr>
          <w:t>52</w:t>
        </w:r>
      </w:fldSimple>
      <w:r w:rsidR="007F4C0D">
        <w:t>. Проверка возможности атаки</w:t>
      </w:r>
    </w:p>
    <w:p w:rsidR="006F23E2" w:rsidRDefault="006F23E2" w:rsidP="006069DD">
      <w:pPr>
        <w:pStyle w:val="afff1"/>
      </w:pPr>
      <w:r w:rsidRPr="006F23E2">
        <w:t>Для Win7 всё по-прежнему работает.</w:t>
      </w:r>
    </w:p>
    <w:p w:rsidR="00A30103" w:rsidRDefault="006F23E2" w:rsidP="00A30103">
      <w:pPr>
        <w:pStyle w:val="afff1"/>
        <w:keepNext/>
      </w:pPr>
      <w:r>
        <w:rPr>
          <w:noProof/>
          <w:lang w:eastAsia="ru-RU"/>
        </w:rPr>
        <w:drawing>
          <wp:inline distT="0" distB="0" distL="0" distR="0" wp14:anchorId="078B405E" wp14:editId="04310F53">
            <wp:extent cx="4773478" cy="1553522"/>
            <wp:effectExtent l="0" t="0" r="825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b3_2_5_.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7846" cy="1561453"/>
                    </a:xfrm>
                    <a:prstGeom prst="rect">
                      <a:avLst/>
                    </a:prstGeom>
                  </pic:spPr>
                </pic:pic>
              </a:graphicData>
            </a:graphic>
          </wp:inline>
        </w:drawing>
      </w:r>
    </w:p>
    <w:p w:rsidR="007F4C0D" w:rsidRPr="007F4C0D" w:rsidRDefault="00A30103" w:rsidP="007F4C0D">
      <w:pPr>
        <w:pStyle w:val="afff2"/>
      </w:pPr>
      <w:r>
        <w:t xml:space="preserve">Рисунок </w:t>
      </w:r>
      <w:fldSimple w:instr=" SEQ Рисунок \* ARABIC ">
        <w:r w:rsidR="003A6C28">
          <w:rPr>
            <w:noProof/>
          </w:rPr>
          <w:t>53</w:t>
        </w:r>
      </w:fldSimple>
      <w:r w:rsidR="007F4C0D">
        <w:t xml:space="preserve">. Проверка возможности атаки в </w:t>
      </w:r>
      <w:r w:rsidR="007F4C0D">
        <w:rPr>
          <w:lang w:val="en-US"/>
        </w:rPr>
        <w:t>Windows</w:t>
      </w:r>
      <w:r w:rsidR="007F4C0D" w:rsidRPr="007F4C0D">
        <w:t xml:space="preserve"> 7</w:t>
      </w:r>
    </w:p>
    <w:p w:rsidR="006F23E2" w:rsidRDefault="006F23E2" w:rsidP="00A30103">
      <w:pPr>
        <w:pStyle w:val="afff3"/>
        <w:jc w:val="both"/>
      </w:pPr>
    </w:p>
    <w:p w:rsidR="003F5E94" w:rsidRDefault="009B1D96" w:rsidP="002F1C66">
      <w:pPr>
        <w:pStyle w:val="21"/>
      </w:pPr>
      <w:bookmarkStart w:id="43" w:name="_Toc198738531"/>
      <w:r w:rsidRPr="009B1D96">
        <w:lastRenderedPageBreak/>
        <w:t>VLAN Hopping</w:t>
      </w:r>
      <w:bookmarkEnd w:id="43"/>
    </w:p>
    <w:p w:rsidR="009B1D96" w:rsidRPr="009B1D96" w:rsidRDefault="009B1D96" w:rsidP="00BF4165">
      <w:pPr>
        <w:pStyle w:val="34"/>
      </w:pPr>
      <w:r w:rsidRPr="009B1D96">
        <w:t xml:space="preserve">Часть </w:t>
      </w:r>
      <w:r>
        <w:t>I</w:t>
      </w:r>
      <w:r w:rsidRPr="009B1D96">
        <w:t xml:space="preserve">. Демонстрация </w:t>
      </w:r>
      <w:r>
        <w:t>VLAN</w:t>
      </w:r>
      <w:r w:rsidRPr="009B1D96">
        <w:t xml:space="preserve"> </w:t>
      </w:r>
      <w:r>
        <w:t>Hopping</w:t>
      </w:r>
    </w:p>
    <w:p w:rsidR="009B1D96" w:rsidRPr="009B1D96" w:rsidRDefault="009B1D96" w:rsidP="00BB5F13">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Поместим Win10 в vlan10:</w:t>
      </w:r>
    </w:p>
    <w:p w:rsidR="00A30103" w:rsidRDefault="00EA1AF1" w:rsidP="00A30103">
      <w:pPr>
        <w:pStyle w:val="afff1"/>
        <w:keepNext/>
      </w:pPr>
      <w:r>
        <w:rPr>
          <w:noProof/>
          <w:lang w:eastAsia="ru-RU"/>
        </w:rPr>
        <w:drawing>
          <wp:inline distT="0" distB="0" distL="0" distR="0" wp14:anchorId="692586F7" wp14:editId="5FB7AB30">
            <wp:extent cx="6120765" cy="722630"/>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b5_1_1.png"/>
                    <pic:cNvPicPr/>
                  </pic:nvPicPr>
                  <pic:blipFill>
                    <a:blip r:embed="rId75">
                      <a:extLst>
                        <a:ext uri="{28A0092B-C50C-407E-A947-70E740481C1C}">
                          <a14:useLocalDpi xmlns:a14="http://schemas.microsoft.com/office/drawing/2010/main" val="0"/>
                        </a:ext>
                      </a:extLst>
                    </a:blip>
                    <a:stretch>
                      <a:fillRect/>
                    </a:stretch>
                  </pic:blipFill>
                  <pic:spPr>
                    <a:xfrm>
                      <a:off x="0" y="0"/>
                      <a:ext cx="6120765" cy="722630"/>
                    </a:xfrm>
                    <a:prstGeom prst="rect">
                      <a:avLst/>
                    </a:prstGeom>
                  </pic:spPr>
                </pic:pic>
              </a:graphicData>
            </a:graphic>
          </wp:inline>
        </w:drawing>
      </w:r>
    </w:p>
    <w:p w:rsidR="009B1D96" w:rsidRPr="00DB2F7D" w:rsidRDefault="00A30103" w:rsidP="00DB2F7D">
      <w:pPr>
        <w:pStyle w:val="afff2"/>
      </w:pPr>
      <w:r>
        <w:t xml:space="preserve">Рисунок </w:t>
      </w:r>
      <w:fldSimple w:instr=" SEQ Рисунок \* ARABIC ">
        <w:r w:rsidR="003A6C28">
          <w:rPr>
            <w:noProof/>
          </w:rPr>
          <w:t>54</w:t>
        </w:r>
      </w:fldSimple>
      <w:r w:rsidR="00FD314B">
        <w:t xml:space="preserve">. </w:t>
      </w:r>
      <w:r w:rsidR="00DB2F7D">
        <w:t xml:space="preserve">Привязка </w:t>
      </w:r>
      <w:r w:rsidR="00DB2F7D">
        <w:rPr>
          <w:lang w:val="en-US"/>
        </w:rPr>
        <w:t xml:space="preserve">Win10 </w:t>
      </w:r>
      <w:r w:rsidR="00DB2F7D">
        <w:t xml:space="preserve">к </w:t>
      </w:r>
      <w:r w:rsidR="00DB2F7D">
        <w:rPr>
          <w:lang w:val="en-US"/>
        </w:rPr>
        <w:t>vlan10</w:t>
      </w:r>
    </w:p>
    <w:p w:rsidR="009B1D96" w:rsidRPr="00DB2F7D" w:rsidRDefault="009B1D96" w:rsidP="00BB5F13">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Сконфигурируем</w:t>
      </w:r>
      <w:r w:rsidRPr="00DB2F7D">
        <w:rPr>
          <w:rFonts w:ascii="Times New Roman" w:hAnsi="Times New Roman" w:cs="Times New Roman"/>
          <w:sz w:val="28"/>
        </w:rPr>
        <w:t xml:space="preserve"> </w:t>
      </w:r>
      <w:r w:rsidRPr="009B1D96">
        <w:rPr>
          <w:rFonts w:ascii="Times New Roman" w:hAnsi="Times New Roman" w:cs="Times New Roman"/>
          <w:sz w:val="28"/>
          <w:lang w:val="en-US"/>
        </w:rPr>
        <w:t>trunk</w:t>
      </w:r>
      <w:r w:rsidRPr="00DB2F7D">
        <w:rPr>
          <w:rFonts w:ascii="Times New Roman" w:hAnsi="Times New Roman" w:cs="Times New Roman"/>
          <w:sz w:val="28"/>
        </w:rPr>
        <w:t xml:space="preserve"> </w:t>
      </w:r>
      <w:r w:rsidRPr="009B1D96">
        <w:rPr>
          <w:rFonts w:ascii="Times New Roman" w:hAnsi="Times New Roman" w:cs="Times New Roman"/>
          <w:sz w:val="28"/>
          <w:lang w:val="en-US"/>
        </w:rPr>
        <w:t>port</w:t>
      </w:r>
      <w:r w:rsidRPr="00DB2F7D">
        <w:rPr>
          <w:rFonts w:ascii="Times New Roman" w:hAnsi="Times New Roman" w:cs="Times New Roman"/>
          <w:sz w:val="28"/>
        </w:rPr>
        <w:t xml:space="preserve"> </w:t>
      </w:r>
      <w:r w:rsidRPr="009B1D96">
        <w:rPr>
          <w:rFonts w:ascii="Times New Roman" w:hAnsi="Times New Roman" w:cs="Times New Roman"/>
          <w:sz w:val="28"/>
        </w:rPr>
        <w:t>на</w:t>
      </w:r>
      <w:r w:rsidRPr="00DB2F7D">
        <w:rPr>
          <w:rFonts w:ascii="Times New Roman" w:hAnsi="Times New Roman" w:cs="Times New Roman"/>
          <w:sz w:val="28"/>
        </w:rPr>
        <w:t xml:space="preserve"> </w:t>
      </w:r>
      <w:r w:rsidRPr="009B1D96">
        <w:rPr>
          <w:rFonts w:ascii="Times New Roman" w:hAnsi="Times New Roman" w:cs="Times New Roman"/>
          <w:sz w:val="28"/>
          <w:lang w:val="en-US"/>
        </w:rPr>
        <w:t>Switch</w:t>
      </w:r>
      <w:r w:rsidRPr="00DB2F7D">
        <w:rPr>
          <w:rFonts w:ascii="Times New Roman" w:hAnsi="Times New Roman" w:cs="Times New Roman"/>
          <w:sz w:val="28"/>
        </w:rPr>
        <w:t>7</w:t>
      </w:r>
    </w:p>
    <w:p w:rsidR="00A30103" w:rsidRDefault="00EA1AF1" w:rsidP="00A30103">
      <w:pPr>
        <w:pStyle w:val="afff1"/>
        <w:keepNext/>
      </w:pPr>
      <w:r>
        <w:rPr>
          <w:noProof/>
          <w:lang w:eastAsia="ru-RU"/>
        </w:rPr>
        <w:drawing>
          <wp:inline distT="0" distB="0" distL="0" distR="0" wp14:anchorId="242F3B23" wp14:editId="42FC7A5E">
            <wp:extent cx="6120765"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b5_1_2.png"/>
                    <pic:cNvPicPr/>
                  </pic:nvPicPr>
                  <pic:blipFill>
                    <a:blip r:embed="rId76">
                      <a:extLst>
                        <a:ext uri="{28A0092B-C50C-407E-A947-70E740481C1C}">
                          <a14:useLocalDpi xmlns:a14="http://schemas.microsoft.com/office/drawing/2010/main" val="0"/>
                        </a:ext>
                      </a:extLst>
                    </a:blip>
                    <a:stretch>
                      <a:fillRect/>
                    </a:stretch>
                  </pic:blipFill>
                  <pic:spPr>
                    <a:xfrm>
                      <a:off x="0" y="0"/>
                      <a:ext cx="6120765" cy="847725"/>
                    </a:xfrm>
                    <a:prstGeom prst="rect">
                      <a:avLst/>
                    </a:prstGeom>
                  </pic:spPr>
                </pic:pic>
              </a:graphicData>
            </a:graphic>
          </wp:inline>
        </w:drawing>
      </w:r>
    </w:p>
    <w:p w:rsidR="009B1D96" w:rsidRPr="00DB2F7D" w:rsidRDefault="00A30103" w:rsidP="00DB2F7D">
      <w:pPr>
        <w:pStyle w:val="afff2"/>
        <w:rPr>
          <w:lang w:val="en-US"/>
        </w:rPr>
      </w:pPr>
      <w:r>
        <w:t xml:space="preserve">Рисунок </w:t>
      </w:r>
      <w:fldSimple w:instr=" SEQ Рисунок \* ARABIC ">
        <w:r w:rsidR="003A6C28">
          <w:rPr>
            <w:noProof/>
          </w:rPr>
          <w:t>55</w:t>
        </w:r>
      </w:fldSimple>
      <w:r w:rsidR="00DB2F7D">
        <w:t xml:space="preserve">. Конфигурация </w:t>
      </w:r>
      <w:r w:rsidR="00DB2F7D">
        <w:rPr>
          <w:lang w:val="en-US"/>
        </w:rPr>
        <w:t>trunk port</w:t>
      </w:r>
    </w:p>
    <w:p w:rsidR="009B1D96" w:rsidRPr="009B1D96" w:rsidRDefault="009B1D96" w:rsidP="00BB5F13">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Настроим на Switch9 интерфейсы е0/0, e0/1, e0/2 в trunk.</w:t>
      </w:r>
    </w:p>
    <w:p w:rsidR="00A30103" w:rsidRDefault="00EA1AF1" w:rsidP="00A30103">
      <w:pPr>
        <w:pStyle w:val="afff1"/>
        <w:keepNext/>
      </w:pPr>
      <w:r>
        <w:rPr>
          <w:noProof/>
          <w:lang w:eastAsia="ru-RU"/>
        </w:rPr>
        <w:drawing>
          <wp:inline distT="0" distB="0" distL="0" distR="0" wp14:anchorId="6AEF3B04" wp14:editId="76B8049B">
            <wp:extent cx="6120765" cy="2529205"/>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ab5_1_3.png"/>
                    <pic:cNvPicPr/>
                  </pic:nvPicPr>
                  <pic:blipFill>
                    <a:blip r:embed="rId77">
                      <a:extLst>
                        <a:ext uri="{28A0092B-C50C-407E-A947-70E740481C1C}">
                          <a14:useLocalDpi xmlns:a14="http://schemas.microsoft.com/office/drawing/2010/main" val="0"/>
                        </a:ext>
                      </a:extLst>
                    </a:blip>
                    <a:stretch>
                      <a:fillRect/>
                    </a:stretch>
                  </pic:blipFill>
                  <pic:spPr>
                    <a:xfrm>
                      <a:off x="0" y="0"/>
                      <a:ext cx="6120765" cy="2529205"/>
                    </a:xfrm>
                    <a:prstGeom prst="rect">
                      <a:avLst/>
                    </a:prstGeom>
                  </pic:spPr>
                </pic:pic>
              </a:graphicData>
            </a:graphic>
          </wp:inline>
        </w:drawing>
      </w:r>
    </w:p>
    <w:p w:rsidR="009B1D96" w:rsidRPr="00DB2F7D" w:rsidRDefault="00A30103" w:rsidP="00DB2F7D">
      <w:pPr>
        <w:pStyle w:val="afff2"/>
        <w:rPr>
          <w:lang w:val="en-US"/>
        </w:rPr>
      </w:pPr>
      <w:r>
        <w:t xml:space="preserve">Рисунок </w:t>
      </w:r>
      <w:fldSimple w:instr=" SEQ Рисунок \* ARABIC ">
        <w:r w:rsidR="003A6C28">
          <w:rPr>
            <w:noProof/>
          </w:rPr>
          <w:t>56</w:t>
        </w:r>
      </w:fldSimple>
      <w:r w:rsidR="00DB2F7D">
        <w:t xml:space="preserve">. Настройка интерфейсов в </w:t>
      </w:r>
      <w:r w:rsidR="00DB2F7D">
        <w:rPr>
          <w:lang w:val="en-US"/>
        </w:rPr>
        <w:t>trunk</w:t>
      </w:r>
    </w:p>
    <w:p w:rsidR="009B1D96" w:rsidRPr="009B1D96" w:rsidRDefault="009B1D96" w:rsidP="00BB5F13">
      <w:pPr>
        <w:pStyle w:val="a3"/>
        <w:numPr>
          <w:ilvl w:val="0"/>
          <w:numId w:val="39"/>
        </w:numPr>
        <w:spacing w:line="360" w:lineRule="auto"/>
        <w:ind w:left="714" w:hanging="357"/>
        <w:rPr>
          <w:rFonts w:ascii="Times New Roman" w:hAnsi="Times New Roman" w:cs="Times New Roman"/>
          <w:sz w:val="28"/>
        </w:rPr>
      </w:pPr>
      <w:r w:rsidRPr="009B1D96">
        <w:rPr>
          <w:rFonts w:ascii="Times New Roman" w:hAnsi="Times New Roman" w:cs="Times New Roman"/>
          <w:sz w:val="28"/>
        </w:rPr>
        <w:t>Настроим на роутере шлюз для vlan10.</w:t>
      </w:r>
    </w:p>
    <w:p w:rsidR="009B1D96" w:rsidRPr="009B1D96" w:rsidRDefault="009B1D96" w:rsidP="00EA1AF1">
      <w:pPr>
        <w:pStyle w:val="afff9"/>
      </w:pPr>
      <w:r w:rsidRPr="009B1D96">
        <w:t>Router(config)#int e0/1.10</w:t>
      </w:r>
    </w:p>
    <w:p w:rsidR="009B1D96" w:rsidRPr="009B1D96" w:rsidRDefault="009B1D96" w:rsidP="00EA1AF1">
      <w:pPr>
        <w:pStyle w:val="afff9"/>
      </w:pPr>
      <w:r w:rsidRPr="009B1D96">
        <w:t>Router(config-subif)#encapsulation dot1q 10</w:t>
      </w:r>
    </w:p>
    <w:p w:rsidR="009B1D96" w:rsidRPr="009B1D96" w:rsidRDefault="009B1D96" w:rsidP="00EA1AF1">
      <w:pPr>
        <w:pStyle w:val="afff9"/>
      </w:pPr>
      <w:r w:rsidRPr="009B1D96">
        <w:t>Router(config-subif)#ip address 192.168.10.1 255.255.255.0</w:t>
      </w:r>
    </w:p>
    <w:p w:rsidR="006F23E2" w:rsidRDefault="009B1D96" w:rsidP="009B1D96">
      <w:pPr>
        <w:pStyle w:val="afff1"/>
      </w:pPr>
      <w:r>
        <w:t xml:space="preserve">После этих настроек Kali и Win10 будут доступны по сети, но трафик между ними будет проходить через маршрутизацию роутером. Используем атаку VLAN </w:t>
      </w:r>
      <w:r>
        <w:lastRenderedPageBreak/>
        <w:t>hopping, чтобы получить доступ в рамках широковещательного домена из Kali до Win10.</w:t>
      </w:r>
    </w:p>
    <w:p w:rsidR="009B1D96" w:rsidRPr="00937093" w:rsidRDefault="00937093" w:rsidP="00BB5F13">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Установим Yersinia</w:t>
      </w:r>
    </w:p>
    <w:p w:rsidR="00A30103" w:rsidRDefault="00937093" w:rsidP="00A30103">
      <w:pPr>
        <w:pStyle w:val="afff1"/>
        <w:keepNext/>
      </w:pPr>
      <w:r>
        <w:rPr>
          <w:noProof/>
          <w:lang w:eastAsia="ru-RU"/>
        </w:rPr>
        <w:drawing>
          <wp:inline distT="0" distB="0" distL="0" distR="0" wp14:anchorId="0C95ADC4" wp14:editId="6537EAA1">
            <wp:extent cx="5158417" cy="2459065"/>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b5_1_4.png"/>
                    <pic:cNvPicPr/>
                  </pic:nvPicPr>
                  <pic:blipFill>
                    <a:blip r:embed="rId78">
                      <a:extLst>
                        <a:ext uri="{28A0092B-C50C-407E-A947-70E740481C1C}">
                          <a14:useLocalDpi xmlns:a14="http://schemas.microsoft.com/office/drawing/2010/main" val="0"/>
                        </a:ext>
                      </a:extLst>
                    </a:blip>
                    <a:stretch>
                      <a:fillRect/>
                    </a:stretch>
                  </pic:blipFill>
                  <pic:spPr>
                    <a:xfrm>
                      <a:off x="0" y="0"/>
                      <a:ext cx="5184141" cy="2471328"/>
                    </a:xfrm>
                    <a:prstGeom prst="rect">
                      <a:avLst/>
                    </a:prstGeom>
                  </pic:spPr>
                </pic:pic>
              </a:graphicData>
            </a:graphic>
          </wp:inline>
        </w:drawing>
      </w:r>
    </w:p>
    <w:p w:rsidR="009B1D96" w:rsidRPr="00DB2F7D" w:rsidRDefault="00A30103" w:rsidP="00DB2F7D">
      <w:pPr>
        <w:pStyle w:val="afff2"/>
        <w:rPr>
          <w:lang w:val="en-US"/>
        </w:rPr>
      </w:pPr>
      <w:r>
        <w:t xml:space="preserve">Рисунок </w:t>
      </w:r>
      <w:fldSimple w:instr=" SEQ Рисунок \* ARABIC ">
        <w:r w:rsidR="003A6C28">
          <w:rPr>
            <w:noProof/>
          </w:rPr>
          <w:t>57</w:t>
        </w:r>
      </w:fldSimple>
      <w:r w:rsidR="00DB2F7D">
        <w:t xml:space="preserve">. Установка </w:t>
      </w:r>
      <w:r w:rsidR="00DB2F7D">
        <w:rPr>
          <w:lang w:val="en-US"/>
        </w:rPr>
        <w:t>Yersinia</w:t>
      </w:r>
    </w:p>
    <w:p w:rsidR="009B1D96" w:rsidRPr="00937093" w:rsidRDefault="00937093" w:rsidP="00BB5F13">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Запустим Yersinia</w:t>
      </w:r>
    </w:p>
    <w:p w:rsidR="00A30103" w:rsidRDefault="00937093" w:rsidP="00A30103">
      <w:pPr>
        <w:pStyle w:val="afff1"/>
        <w:keepNext/>
      </w:pPr>
      <w:r>
        <w:rPr>
          <w:noProof/>
          <w:lang w:eastAsia="ru-RU"/>
        </w:rPr>
        <w:drawing>
          <wp:inline distT="0" distB="0" distL="0" distR="0" wp14:anchorId="2D3105B2" wp14:editId="4CB44405">
            <wp:extent cx="5155565" cy="7439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5_1_5.png"/>
                    <pic:cNvPicPr/>
                  </pic:nvPicPr>
                  <pic:blipFill>
                    <a:blip r:embed="rId79">
                      <a:extLst>
                        <a:ext uri="{28A0092B-C50C-407E-A947-70E740481C1C}">
                          <a14:useLocalDpi xmlns:a14="http://schemas.microsoft.com/office/drawing/2010/main" val="0"/>
                        </a:ext>
                      </a:extLst>
                    </a:blip>
                    <a:stretch>
                      <a:fillRect/>
                    </a:stretch>
                  </pic:blipFill>
                  <pic:spPr>
                    <a:xfrm>
                      <a:off x="0" y="0"/>
                      <a:ext cx="5239320" cy="756084"/>
                    </a:xfrm>
                    <a:prstGeom prst="rect">
                      <a:avLst/>
                    </a:prstGeom>
                  </pic:spPr>
                </pic:pic>
              </a:graphicData>
            </a:graphic>
          </wp:inline>
        </w:drawing>
      </w:r>
    </w:p>
    <w:p w:rsidR="00937093" w:rsidRPr="00DB2F7D" w:rsidRDefault="00A30103" w:rsidP="00DB2F7D">
      <w:pPr>
        <w:pStyle w:val="afff2"/>
      </w:pPr>
      <w:r>
        <w:t xml:space="preserve">Рисунок </w:t>
      </w:r>
      <w:fldSimple w:instr=" SEQ Рисунок \* ARABIC ">
        <w:r w:rsidR="003A6C28">
          <w:rPr>
            <w:noProof/>
          </w:rPr>
          <w:t>58</w:t>
        </w:r>
      </w:fldSimple>
      <w:r w:rsidR="00DB2F7D">
        <w:t>.</w:t>
      </w:r>
      <w:r w:rsidR="00DB2F7D" w:rsidRPr="00DB2F7D">
        <w:t xml:space="preserve"> </w:t>
      </w:r>
      <w:r w:rsidR="00DB2F7D">
        <w:t>Запуск утилиты</w:t>
      </w:r>
      <w:r w:rsidR="00DB2F7D">
        <w:t xml:space="preserve"> </w:t>
      </w:r>
      <w:r w:rsidR="00DB2F7D">
        <w:rPr>
          <w:lang w:val="en-US"/>
        </w:rPr>
        <w:t>Yersinia</w:t>
      </w:r>
    </w:p>
    <w:p w:rsidR="009B1D96" w:rsidRPr="00937093" w:rsidRDefault="00937093" w:rsidP="00BB5F13">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Проведем атаку на протокол DTP</w:t>
      </w:r>
    </w:p>
    <w:p w:rsidR="00A30103" w:rsidRDefault="00937093" w:rsidP="00A30103">
      <w:pPr>
        <w:pStyle w:val="afff1"/>
        <w:keepNext/>
      </w:pPr>
      <w:r>
        <w:rPr>
          <w:noProof/>
          <w:lang w:eastAsia="ru-RU"/>
        </w:rPr>
        <w:drawing>
          <wp:inline distT="0" distB="0" distL="0" distR="0" wp14:anchorId="3AA26329" wp14:editId="02C2F297">
            <wp:extent cx="5155770" cy="2102638"/>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5_1_6.png"/>
                    <pic:cNvPicPr/>
                  </pic:nvPicPr>
                  <pic:blipFill>
                    <a:blip r:embed="rId80">
                      <a:extLst>
                        <a:ext uri="{28A0092B-C50C-407E-A947-70E740481C1C}">
                          <a14:useLocalDpi xmlns:a14="http://schemas.microsoft.com/office/drawing/2010/main" val="0"/>
                        </a:ext>
                      </a:extLst>
                    </a:blip>
                    <a:stretch>
                      <a:fillRect/>
                    </a:stretch>
                  </pic:blipFill>
                  <pic:spPr>
                    <a:xfrm>
                      <a:off x="0" y="0"/>
                      <a:ext cx="5173169" cy="2109734"/>
                    </a:xfrm>
                    <a:prstGeom prst="rect">
                      <a:avLst/>
                    </a:prstGeom>
                  </pic:spPr>
                </pic:pic>
              </a:graphicData>
            </a:graphic>
          </wp:inline>
        </w:drawing>
      </w:r>
    </w:p>
    <w:p w:rsidR="00937093" w:rsidRPr="00DB2F7D" w:rsidRDefault="00A30103" w:rsidP="00DB2F7D">
      <w:pPr>
        <w:pStyle w:val="afff2"/>
        <w:rPr>
          <w:lang w:val="en-US"/>
        </w:rPr>
      </w:pPr>
      <w:r>
        <w:t xml:space="preserve">Рисунок </w:t>
      </w:r>
      <w:fldSimple w:instr=" SEQ Рисунок \* ARABIC ">
        <w:r w:rsidR="003A6C28">
          <w:rPr>
            <w:noProof/>
          </w:rPr>
          <w:t>59</w:t>
        </w:r>
      </w:fldSimple>
      <w:r w:rsidR="00DB2F7D">
        <w:t xml:space="preserve">. Атака на протокол </w:t>
      </w:r>
      <w:r w:rsidR="00DB2F7D">
        <w:rPr>
          <w:lang w:val="en-US"/>
        </w:rPr>
        <w:t>DTP</w:t>
      </w:r>
    </w:p>
    <w:p w:rsidR="009B1D96" w:rsidRPr="00937093" w:rsidRDefault="00937093" w:rsidP="00BB5F13">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Подготовим интерфейсы Kali</w:t>
      </w:r>
    </w:p>
    <w:p w:rsidR="00A30103" w:rsidRDefault="00937093" w:rsidP="00A30103">
      <w:pPr>
        <w:pStyle w:val="afff1"/>
        <w:keepNext/>
      </w:pPr>
      <w:r>
        <w:rPr>
          <w:noProof/>
          <w:lang w:eastAsia="ru-RU"/>
        </w:rPr>
        <w:lastRenderedPageBreak/>
        <w:drawing>
          <wp:inline distT="0" distB="0" distL="0" distR="0" wp14:anchorId="0BE14467" wp14:editId="5C09EA14">
            <wp:extent cx="4747648" cy="2527745"/>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b5_1_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3393" cy="2530804"/>
                    </a:xfrm>
                    <a:prstGeom prst="rect">
                      <a:avLst/>
                    </a:prstGeom>
                  </pic:spPr>
                </pic:pic>
              </a:graphicData>
            </a:graphic>
          </wp:inline>
        </w:drawing>
      </w:r>
    </w:p>
    <w:p w:rsidR="009B1D96" w:rsidRPr="00BD74C4" w:rsidRDefault="00A30103" w:rsidP="00BD74C4">
      <w:pPr>
        <w:pStyle w:val="afff2"/>
      </w:pPr>
      <w:r>
        <w:t xml:space="preserve">Рисунок </w:t>
      </w:r>
      <w:fldSimple w:instr=" SEQ Рисунок \* ARABIC ">
        <w:r w:rsidR="003A6C28">
          <w:rPr>
            <w:noProof/>
          </w:rPr>
          <w:t>60</w:t>
        </w:r>
      </w:fldSimple>
      <w:r w:rsidR="00BD74C4">
        <w:t xml:space="preserve">. Подготовка интерфейсов в </w:t>
      </w:r>
      <w:r w:rsidR="00BD74C4">
        <w:rPr>
          <w:lang w:val="en-US"/>
        </w:rPr>
        <w:t>Kali</w:t>
      </w:r>
      <w:r w:rsidR="00BD74C4" w:rsidRPr="00BD74C4">
        <w:t xml:space="preserve"> </w:t>
      </w:r>
      <w:r w:rsidR="00BD74C4">
        <w:rPr>
          <w:lang w:val="en-US"/>
        </w:rPr>
        <w:t>Linux</w:t>
      </w:r>
    </w:p>
    <w:p w:rsidR="009B1D96" w:rsidRPr="00937093" w:rsidRDefault="00937093" w:rsidP="00BB5F13">
      <w:pPr>
        <w:pStyle w:val="a3"/>
        <w:numPr>
          <w:ilvl w:val="0"/>
          <w:numId w:val="39"/>
        </w:numPr>
        <w:spacing w:line="360" w:lineRule="auto"/>
        <w:ind w:left="714" w:hanging="357"/>
        <w:rPr>
          <w:rFonts w:ascii="Times New Roman" w:hAnsi="Times New Roman" w:cs="Times New Roman"/>
          <w:sz w:val="28"/>
        </w:rPr>
      </w:pPr>
      <w:r w:rsidRPr="00937093">
        <w:rPr>
          <w:rFonts w:ascii="Times New Roman" w:hAnsi="Times New Roman" w:cs="Times New Roman"/>
          <w:sz w:val="28"/>
        </w:rPr>
        <w:t xml:space="preserve">С помощью Wireshark проанализируем исходящий </w:t>
      </w:r>
      <w:r>
        <w:rPr>
          <w:rFonts w:ascii="Times New Roman" w:hAnsi="Times New Roman" w:cs="Times New Roman"/>
          <w:sz w:val="28"/>
        </w:rPr>
        <w:t>трафик от Kali найдём трафик с vlan id 10</w:t>
      </w:r>
      <w:r w:rsidRPr="00937093">
        <w:rPr>
          <w:rFonts w:ascii="Times New Roman" w:hAnsi="Times New Roman" w:cs="Times New Roman"/>
          <w:sz w:val="28"/>
        </w:rPr>
        <w:t>.</w:t>
      </w:r>
    </w:p>
    <w:p w:rsidR="00BD74C4" w:rsidRDefault="00937093" w:rsidP="00BD74C4">
      <w:pPr>
        <w:pStyle w:val="afff1"/>
        <w:keepNext/>
      </w:pPr>
      <w:r>
        <w:rPr>
          <w:noProof/>
          <w:lang w:eastAsia="ru-RU"/>
        </w:rPr>
        <w:drawing>
          <wp:inline distT="0" distB="0" distL="0" distR="0" wp14:anchorId="0365D6C1" wp14:editId="74EC57F7">
            <wp:extent cx="5550864" cy="53210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b5_1_8.png"/>
                    <pic:cNvPicPr/>
                  </pic:nvPicPr>
                  <pic:blipFill>
                    <a:blip r:embed="rId82">
                      <a:extLst>
                        <a:ext uri="{28A0092B-C50C-407E-A947-70E740481C1C}">
                          <a14:useLocalDpi xmlns:a14="http://schemas.microsoft.com/office/drawing/2010/main" val="0"/>
                        </a:ext>
                      </a:extLst>
                    </a:blip>
                    <a:stretch>
                      <a:fillRect/>
                    </a:stretch>
                  </pic:blipFill>
                  <pic:spPr>
                    <a:xfrm>
                      <a:off x="0" y="0"/>
                      <a:ext cx="5733318" cy="549599"/>
                    </a:xfrm>
                    <a:prstGeom prst="rect">
                      <a:avLst/>
                    </a:prstGeom>
                  </pic:spPr>
                </pic:pic>
              </a:graphicData>
            </a:graphic>
          </wp:inline>
        </w:drawing>
      </w:r>
    </w:p>
    <w:p w:rsidR="009B1D96" w:rsidRPr="00BD74C4" w:rsidRDefault="00BD74C4" w:rsidP="00BD74C4">
      <w:pPr>
        <w:pStyle w:val="afff2"/>
      </w:pPr>
      <w:r>
        <w:t xml:space="preserve">Рисунок </w:t>
      </w:r>
      <w:fldSimple w:instr=" SEQ Рисунок \* ARABIC ">
        <w:r w:rsidR="003A6C28">
          <w:rPr>
            <w:noProof/>
          </w:rPr>
          <w:t>61</w:t>
        </w:r>
      </w:fldSimple>
      <w:r>
        <w:t xml:space="preserve">. Анализ трафика </w:t>
      </w:r>
      <w:r>
        <w:rPr>
          <w:lang w:val="en-US"/>
        </w:rPr>
        <w:t>c</w:t>
      </w:r>
      <w:r w:rsidRPr="00BD74C4">
        <w:t xml:space="preserve"> </w:t>
      </w:r>
      <w:r>
        <w:rPr>
          <w:lang w:val="en-US"/>
        </w:rPr>
        <w:t>vlan</w:t>
      </w:r>
      <w:r w:rsidRPr="00BD74C4">
        <w:t xml:space="preserve"> </w:t>
      </w:r>
      <w:r>
        <w:rPr>
          <w:lang w:val="en-US"/>
        </w:rPr>
        <w:t>id</w:t>
      </w:r>
      <w:r w:rsidRPr="00BD74C4">
        <w:t xml:space="preserve"> 10</w:t>
      </w:r>
    </w:p>
    <w:p w:rsidR="009B1D96" w:rsidRPr="00937093" w:rsidRDefault="00937093" w:rsidP="00BF4165">
      <w:pPr>
        <w:pStyle w:val="34"/>
      </w:pPr>
      <w:r w:rsidRPr="00937093">
        <w:t xml:space="preserve">Часть </w:t>
      </w:r>
      <w:r>
        <w:t>II</w:t>
      </w:r>
      <w:r w:rsidRPr="00937093">
        <w:t>. Защита от VLAN Hopping</w:t>
      </w:r>
    </w:p>
    <w:p w:rsidR="009B1D96" w:rsidRPr="00937093" w:rsidRDefault="00937093" w:rsidP="00BB5F13">
      <w:pPr>
        <w:pStyle w:val="a3"/>
        <w:numPr>
          <w:ilvl w:val="0"/>
          <w:numId w:val="40"/>
        </w:numPr>
        <w:spacing w:line="360" w:lineRule="auto"/>
        <w:ind w:left="714" w:hanging="357"/>
        <w:rPr>
          <w:rFonts w:ascii="Times New Roman" w:hAnsi="Times New Roman" w:cs="Times New Roman"/>
          <w:sz w:val="28"/>
        </w:rPr>
      </w:pPr>
      <w:r w:rsidRPr="00937093">
        <w:rPr>
          <w:rFonts w:ascii="Times New Roman" w:hAnsi="Times New Roman" w:cs="Times New Roman"/>
          <w:sz w:val="28"/>
        </w:rPr>
        <w:t>Из этого состояния порт может перейти в trunk, DTP-кадры при этом не передаются</w:t>
      </w:r>
    </w:p>
    <w:p w:rsidR="00A30103" w:rsidRDefault="00937093" w:rsidP="00A30103">
      <w:pPr>
        <w:pStyle w:val="afff1"/>
        <w:keepNext/>
      </w:pPr>
      <w:r>
        <w:rPr>
          <w:noProof/>
          <w:lang w:eastAsia="ru-RU"/>
        </w:rPr>
        <w:drawing>
          <wp:inline distT="0" distB="0" distL="0" distR="0" wp14:anchorId="29F7A53A" wp14:editId="1C8A7DB6">
            <wp:extent cx="5636217" cy="451412"/>
            <wp:effectExtent l="0" t="0" r="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b5_2_1.png"/>
                    <pic:cNvPicPr/>
                  </pic:nvPicPr>
                  <pic:blipFill>
                    <a:blip r:embed="rId83">
                      <a:extLst>
                        <a:ext uri="{28A0092B-C50C-407E-A947-70E740481C1C}">
                          <a14:useLocalDpi xmlns:a14="http://schemas.microsoft.com/office/drawing/2010/main" val="0"/>
                        </a:ext>
                      </a:extLst>
                    </a:blip>
                    <a:stretch>
                      <a:fillRect/>
                    </a:stretch>
                  </pic:blipFill>
                  <pic:spPr>
                    <a:xfrm>
                      <a:off x="0" y="0"/>
                      <a:ext cx="5703387" cy="456792"/>
                    </a:xfrm>
                    <a:prstGeom prst="rect">
                      <a:avLst/>
                    </a:prstGeom>
                  </pic:spPr>
                </pic:pic>
              </a:graphicData>
            </a:graphic>
          </wp:inline>
        </w:drawing>
      </w:r>
    </w:p>
    <w:p w:rsidR="006F23E2" w:rsidRPr="003E45D9" w:rsidRDefault="00A30103" w:rsidP="003E45D9">
      <w:pPr>
        <w:pStyle w:val="afff2"/>
      </w:pPr>
      <w:r>
        <w:t xml:space="preserve">Рисунок </w:t>
      </w:r>
      <w:fldSimple w:instr=" SEQ Рисунок \* ARABIC ">
        <w:r w:rsidR="003A6C28">
          <w:rPr>
            <w:noProof/>
          </w:rPr>
          <w:t>62</w:t>
        </w:r>
      </w:fldSimple>
      <w:r w:rsidR="00BD74C4">
        <w:t xml:space="preserve">. </w:t>
      </w:r>
      <w:r w:rsidR="003E45D9">
        <w:t xml:space="preserve">Невозможность передачи </w:t>
      </w:r>
      <w:r w:rsidR="003E45D9">
        <w:rPr>
          <w:lang w:val="en-US"/>
        </w:rPr>
        <w:t>DTP</w:t>
      </w:r>
      <w:r w:rsidR="003E45D9">
        <w:t>-кадров</w:t>
      </w:r>
    </w:p>
    <w:p w:rsidR="00401C98" w:rsidRDefault="00401C98" w:rsidP="002F1C66">
      <w:pPr>
        <w:pStyle w:val="21"/>
      </w:pPr>
      <w:bookmarkStart w:id="44" w:name="_Toc198738532"/>
      <w:r>
        <w:t>MAC-Spoofing</w:t>
      </w:r>
      <w:bookmarkEnd w:id="44"/>
    </w:p>
    <w:p w:rsidR="00401C98" w:rsidRDefault="00401C98" w:rsidP="001A2905">
      <w:pPr>
        <w:pStyle w:val="a4"/>
      </w:pPr>
      <w:r>
        <w:t>Суть данной атаки заключается в подмене MAC-адреса на сетевой карте компьютера, что позволяет ему перехватывать пакеты, адресованные другому устройству, находящемуся в том же широковещательном домене.</w:t>
      </w:r>
    </w:p>
    <w:p w:rsidR="00401C98" w:rsidRDefault="00401C98" w:rsidP="001A2905">
      <w:pPr>
        <w:pStyle w:val="a4"/>
      </w:pPr>
      <w:r>
        <w:t>В таблице MAC-адресов коммутатора запись с атакованным MAC-адресом будет соотнесена с интерфейсом, на котором в последний раз был идентифици</w:t>
      </w:r>
      <w:r>
        <w:lastRenderedPageBreak/>
        <w:t>рован кадр с данным source MAC. Таким образом, до поступления кадра с атакуемого устройства, все данные коммутатор, на основании своей CAM-таблицы, будет пересылать на атакующий компьютер.</w:t>
      </w:r>
    </w:p>
    <w:p w:rsidR="00401C98" w:rsidRPr="001C5E5B" w:rsidRDefault="001A2905" w:rsidP="00BF4165">
      <w:pPr>
        <w:pStyle w:val="34"/>
      </w:pPr>
      <w:r w:rsidRPr="001C5E5B">
        <w:t xml:space="preserve">Часть </w:t>
      </w:r>
      <w:r>
        <w:t>I</w:t>
      </w:r>
      <w:r w:rsidR="00401C98" w:rsidRPr="001C5E5B">
        <w:t xml:space="preserve">. Демонстрация </w:t>
      </w:r>
      <w:r w:rsidR="00401C98">
        <w:t>MAC</w:t>
      </w:r>
      <w:r w:rsidR="00401C98" w:rsidRPr="001C5E5B">
        <w:t>-</w:t>
      </w:r>
      <w:r w:rsidR="00401C98">
        <w:t>Spoofing</w:t>
      </w:r>
    </w:p>
    <w:p w:rsidR="00401C98" w:rsidRPr="001C5E5B" w:rsidRDefault="00401C98" w:rsidP="00BB5F13">
      <w:pPr>
        <w:pStyle w:val="a3"/>
        <w:numPr>
          <w:ilvl w:val="0"/>
          <w:numId w:val="41"/>
        </w:numPr>
        <w:spacing w:line="360" w:lineRule="auto"/>
        <w:ind w:left="714" w:hanging="357"/>
        <w:rPr>
          <w:rFonts w:ascii="Times New Roman" w:hAnsi="Times New Roman" w:cs="Times New Roman"/>
          <w:sz w:val="28"/>
        </w:rPr>
      </w:pPr>
      <w:r w:rsidRPr="001C5E5B">
        <w:rPr>
          <w:rFonts w:ascii="Times New Roman" w:hAnsi="Times New Roman" w:cs="Times New Roman"/>
          <w:sz w:val="28"/>
        </w:rPr>
        <w:t>Поменяем MAC-адрес Kali на тот, что присвоен Win7. Теперь у них одинаковые адреса, а значит трафик должен идти на Kali, так как MAC-адрес не привязан к интерфейсу. Просмотрим таблицу коммутации и убедимся в этом:</w:t>
      </w:r>
    </w:p>
    <w:p w:rsidR="00A30103" w:rsidRDefault="00132AA2" w:rsidP="00A30103">
      <w:pPr>
        <w:pStyle w:val="afff1"/>
        <w:keepNext/>
      </w:pPr>
      <w:r>
        <w:rPr>
          <w:noProof/>
          <w:lang w:eastAsia="ru-RU"/>
        </w:rPr>
        <w:drawing>
          <wp:inline distT="0" distB="0" distL="0" distR="0" wp14:anchorId="4F095462" wp14:editId="33F70C78">
            <wp:extent cx="6120765" cy="52660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b6_1_1.png"/>
                    <pic:cNvPicPr/>
                  </pic:nvPicPr>
                  <pic:blipFill>
                    <a:blip r:embed="rId84">
                      <a:extLst>
                        <a:ext uri="{28A0092B-C50C-407E-A947-70E740481C1C}">
                          <a14:useLocalDpi xmlns:a14="http://schemas.microsoft.com/office/drawing/2010/main" val="0"/>
                        </a:ext>
                      </a:extLst>
                    </a:blip>
                    <a:stretch>
                      <a:fillRect/>
                    </a:stretch>
                  </pic:blipFill>
                  <pic:spPr>
                    <a:xfrm>
                      <a:off x="0" y="0"/>
                      <a:ext cx="6120765" cy="5266055"/>
                    </a:xfrm>
                    <a:prstGeom prst="rect">
                      <a:avLst/>
                    </a:prstGeom>
                  </pic:spPr>
                </pic:pic>
              </a:graphicData>
            </a:graphic>
          </wp:inline>
        </w:drawing>
      </w:r>
    </w:p>
    <w:p w:rsidR="00401C98" w:rsidRPr="003E45D9" w:rsidRDefault="00A30103" w:rsidP="003E45D9">
      <w:pPr>
        <w:pStyle w:val="afff2"/>
      </w:pPr>
      <w:r>
        <w:t xml:space="preserve">Рисунок </w:t>
      </w:r>
      <w:fldSimple w:instr=" SEQ Рисунок \* ARABIC ">
        <w:r w:rsidR="003A6C28">
          <w:rPr>
            <w:noProof/>
          </w:rPr>
          <w:t>63</w:t>
        </w:r>
      </w:fldSimple>
      <w:r w:rsidR="003E45D9">
        <w:t xml:space="preserve">. Смена </w:t>
      </w:r>
      <w:r w:rsidR="003E45D9">
        <w:rPr>
          <w:lang w:val="en-US"/>
        </w:rPr>
        <w:t>MAC</w:t>
      </w:r>
      <w:r w:rsidR="003E45D9">
        <w:t>-адреса</w:t>
      </w:r>
    </w:p>
    <w:p w:rsidR="00401C98" w:rsidRPr="00727761" w:rsidRDefault="00401C98" w:rsidP="00BB5F13">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Для полноты картины предварительно откатим настройки `port-security` (из-зи предыдущих настроек `violation` интерфейс Kali попал в `error-</w:t>
      </w:r>
      <w:r w:rsidRPr="00727761">
        <w:rPr>
          <w:rFonts w:ascii="Times New Roman" w:hAnsi="Times New Roman" w:cs="Times New Roman"/>
          <w:sz w:val="28"/>
        </w:rPr>
        <w:lastRenderedPageBreak/>
        <w:t>disabled`). На свитче после этого мы можем увидеть, что интерфейс для этого MAC-адреса был изменен.</w:t>
      </w:r>
    </w:p>
    <w:p w:rsidR="00A30103" w:rsidRDefault="00132AA2" w:rsidP="00A30103">
      <w:pPr>
        <w:pStyle w:val="afff1"/>
        <w:keepNext/>
      </w:pPr>
      <w:r>
        <w:rPr>
          <w:noProof/>
          <w:lang w:eastAsia="ru-RU"/>
        </w:rPr>
        <w:drawing>
          <wp:inline distT="0" distB="0" distL="0" distR="0" wp14:anchorId="7EB39006" wp14:editId="49A94272">
            <wp:extent cx="6120765" cy="9423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6_1_2.png"/>
                    <pic:cNvPicPr/>
                  </pic:nvPicPr>
                  <pic:blipFill>
                    <a:blip r:embed="rId85">
                      <a:extLst>
                        <a:ext uri="{28A0092B-C50C-407E-A947-70E740481C1C}">
                          <a14:useLocalDpi xmlns:a14="http://schemas.microsoft.com/office/drawing/2010/main" val="0"/>
                        </a:ext>
                      </a:extLst>
                    </a:blip>
                    <a:stretch>
                      <a:fillRect/>
                    </a:stretch>
                  </pic:blipFill>
                  <pic:spPr>
                    <a:xfrm>
                      <a:off x="0" y="0"/>
                      <a:ext cx="6120765" cy="942340"/>
                    </a:xfrm>
                    <a:prstGeom prst="rect">
                      <a:avLst/>
                    </a:prstGeom>
                  </pic:spPr>
                </pic:pic>
              </a:graphicData>
            </a:graphic>
          </wp:inline>
        </w:drawing>
      </w:r>
    </w:p>
    <w:p w:rsidR="00401C98" w:rsidRPr="003E45D9" w:rsidRDefault="00A30103" w:rsidP="003E45D9">
      <w:pPr>
        <w:pStyle w:val="afff2"/>
      </w:pPr>
      <w:r>
        <w:t xml:space="preserve">Рисунок </w:t>
      </w:r>
      <w:fldSimple w:instr=" SEQ Рисунок \* ARABIC ">
        <w:r w:rsidR="003A6C28">
          <w:rPr>
            <w:noProof/>
          </w:rPr>
          <w:t>64</w:t>
        </w:r>
      </w:fldSimple>
      <w:r w:rsidR="003E45D9">
        <w:t xml:space="preserve">. Таблица </w:t>
      </w:r>
      <w:r w:rsidR="003E45D9">
        <w:rPr>
          <w:lang w:val="en-US"/>
        </w:rPr>
        <w:t>MAC-</w:t>
      </w:r>
      <w:r w:rsidR="003E45D9">
        <w:t>адресов</w:t>
      </w:r>
    </w:p>
    <w:p w:rsidR="00401C98" w:rsidRPr="00727761" w:rsidRDefault="00401C98" w:rsidP="00BB5F13">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Допустим, что пользователь выключил Win7. Теперь она никаким образом (например, если она включена и мы пропингуем её со Switch7, то атака сорвется) не сможет участвовать в сети.</w:t>
      </w:r>
      <w:r w:rsidR="003E45D9">
        <w:rPr>
          <w:rFonts w:ascii="Times New Roman" w:hAnsi="Times New Roman" w:cs="Times New Roman"/>
          <w:sz w:val="28"/>
        </w:rPr>
        <w:t xml:space="preserve"> </w:t>
      </w:r>
      <w:r w:rsidRPr="00727761">
        <w:rPr>
          <w:rFonts w:ascii="Times New Roman" w:hAnsi="Times New Roman" w:cs="Times New Roman"/>
          <w:sz w:val="28"/>
        </w:rPr>
        <w:t>Отправим эхо запрос с Kali на шлюз и увидим, что он действительно "от лица" Win7 (её MAC-адреса).</w:t>
      </w:r>
    </w:p>
    <w:p w:rsidR="00A30103" w:rsidRDefault="00132AA2" w:rsidP="00A30103">
      <w:pPr>
        <w:pStyle w:val="afff1"/>
        <w:keepNext/>
      </w:pPr>
      <w:r>
        <w:rPr>
          <w:noProof/>
          <w:lang w:eastAsia="ru-RU"/>
        </w:rPr>
        <w:drawing>
          <wp:inline distT="0" distB="0" distL="0" distR="0" wp14:anchorId="5AED7244" wp14:editId="62458D7E">
            <wp:extent cx="6120765" cy="3020060"/>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b6_1_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765" cy="3020060"/>
                    </a:xfrm>
                    <a:prstGeom prst="rect">
                      <a:avLst/>
                    </a:prstGeom>
                  </pic:spPr>
                </pic:pic>
              </a:graphicData>
            </a:graphic>
          </wp:inline>
        </w:drawing>
      </w:r>
    </w:p>
    <w:p w:rsidR="00401C98" w:rsidRPr="003E45D9" w:rsidRDefault="00A30103" w:rsidP="003E45D9">
      <w:pPr>
        <w:pStyle w:val="afff2"/>
      </w:pPr>
      <w:r>
        <w:t xml:space="preserve">Рисунок </w:t>
      </w:r>
      <w:fldSimple w:instr=" SEQ Рисунок \* ARABIC ">
        <w:r w:rsidR="003A6C28">
          <w:rPr>
            <w:noProof/>
          </w:rPr>
          <w:t>65</w:t>
        </w:r>
      </w:fldSimple>
      <w:r w:rsidR="003E45D9">
        <w:t xml:space="preserve">. Прохождение запроса от </w:t>
      </w:r>
      <w:r w:rsidR="003E45D9">
        <w:rPr>
          <w:lang w:val="en-US"/>
        </w:rPr>
        <w:t>MAC</w:t>
      </w:r>
      <w:r w:rsidR="003E45D9">
        <w:t xml:space="preserve">-адреса </w:t>
      </w:r>
      <w:r w:rsidR="003E45D9">
        <w:rPr>
          <w:lang w:val="en-US"/>
        </w:rPr>
        <w:t>Windows</w:t>
      </w:r>
      <w:r w:rsidR="003E45D9" w:rsidRPr="003E45D9">
        <w:t>7</w:t>
      </w:r>
    </w:p>
    <w:p w:rsidR="00401C98" w:rsidRPr="00727761" w:rsidRDefault="00401C98" w:rsidP="00BB5F13">
      <w:pPr>
        <w:pStyle w:val="a3"/>
        <w:numPr>
          <w:ilvl w:val="0"/>
          <w:numId w:val="41"/>
        </w:numPr>
        <w:spacing w:line="360" w:lineRule="auto"/>
        <w:ind w:left="714" w:hanging="357"/>
        <w:rPr>
          <w:rFonts w:ascii="Times New Roman" w:hAnsi="Times New Roman" w:cs="Times New Roman"/>
          <w:sz w:val="28"/>
        </w:rPr>
      </w:pPr>
      <w:r w:rsidRPr="00727761">
        <w:rPr>
          <w:rFonts w:ascii="Times New Roman" w:hAnsi="Times New Roman" w:cs="Times New Roman"/>
          <w:sz w:val="28"/>
        </w:rPr>
        <w:t>Включим Win7. Теперь при попытке пинга ошибка, т.е. она вытеснена из сети.</w:t>
      </w:r>
    </w:p>
    <w:p w:rsidR="00A30103" w:rsidRDefault="00132AA2" w:rsidP="00A30103">
      <w:pPr>
        <w:pStyle w:val="afff1"/>
        <w:keepNext/>
      </w:pPr>
      <w:r>
        <w:rPr>
          <w:noProof/>
          <w:lang w:eastAsia="ru-RU"/>
        </w:rPr>
        <w:lastRenderedPageBreak/>
        <w:drawing>
          <wp:inline distT="0" distB="0" distL="0" distR="0" wp14:anchorId="3ABE5317" wp14:editId="32867D76">
            <wp:extent cx="4974956" cy="442889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b6_1_4.png"/>
                    <pic:cNvPicPr/>
                  </pic:nvPicPr>
                  <pic:blipFill>
                    <a:blip r:embed="rId87">
                      <a:extLst>
                        <a:ext uri="{28A0092B-C50C-407E-A947-70E740481C1C}">
                          <a14:useLocalDpi xmlns:a14="http://schemas.microsoft.com/office/drawing/2010/main" val="0"/>
                        </a:ext>
                      </a:extLst>
                    </a:blip>
                    <a:stretch>
                      <a:fillRect/>
                    </a:stretch>
                  </pic:blipFill>
                  <pic:spPr>
                    <a:xfrm>
                      <a:off x="0" y="0"/>
                      <a:ext cx="4983714" cy="4436690"/>
                    </a:xfrm>
                    <a:prstGeom prst="rect">
                      <a:avLst/>
                    </a:prstGeom>
                  </pic:spPr>
                </pic:pic>
              </a:graphicData>
            </a:graphic>
          </wp:inline>
        </w:drawing>
      </w:r>
    </w:p>
    <w:p w:rsidR="00132AA2" w:rsidRPr="003E45D9" w:rsidRDefault="00A30103" w:rsidP="003E45D9">
      <w:pPr>
        <w:pStyle w:val="afff2"/>
      </w:pPr>
      <w:r>
        <w:t xml:space="preserve">Рисунок </w:t>
      </w:r>
      <w:fldSimple w:instr=" SEQ Рисунок \* ARABIC ">
        <w:r w:rsidR="003A6C28">
          <w:rPr>
            <w:noProof/>
          </w:rPr>
          <w:t>66</w:t>
        </w:r>
      </w:fldSimple>
      <w:r w:rsidR="003E45D9">
        <w:t>. Ошибка прохождения эхо-запроса</w:t>
      </w:r>
    </w:p>
    <w:p w:rsidR="00401C98" w:rsidRPr="00AF50F7" w:rsidRDefault="00401C98" w:rsidP="00BF4165">
      <w:pPr>
        <w:pStyle w:val="34"/>
      </w:pPr>
      <w:r w:rsidRPr="00AF50F7">
        <w:t>Часть</w:t>
      </w:r>
      <w:r w:rsidR="00727761" w:rsidRPr="00AF50F7">
        <w:t xml:space="preserve"> </w:t>
      </w:r>
      <w:r w:rsidR="00727761">
        <w:t>II</w:t>
      </w:r>
      <w:r w:rsidRPr="00AF50F7">
        <w:t xml:space="preserve">. Защита от </w:t>
      </w:r>
      <w:r w:rsidRPr="00401C98">
        <w:t>MAC</w:t>
      </w:r>
      <w:r w:rsidRPr="00AF50F7">
        <w:t>-</w:t>
      </w:r>
      <w:r w:rsidRPr="00401C98">
        <w:t>Spoofing</w:t>
      </w:r>
    </w:p>
    <w:p w:rsidR="00401C98" w:rsidRPr="00727761" w:rsidRDefault="00401C98" w:rsidP="00BB5F13">
      <w:pPr>
        <w:pStyle w:val="a3"/>
        <w:numPr>
          <w:ilvl w:val="0"/>
          <w:numId w:val="42"/>
        </w:numPr>
        <w:spacing w:line="360" w:lineRule="auto"/>
        <w:ind w:left="714" w:hanging="357"/>
        <w:rPr>
          <w:rFonts w:ascii="Times New Roman" w:hAnsi="Times New Roman" w:cs="Times New Roman"/>
          <w:sz w:val="28"/>
        </w:rPr>
      </w:pPr>
      <w:r w:rsidRPr="00727761">
        <w:rPr>
          <w:rFonts w:ascii="Times New Roman" w:hAnsi="Times New Roman" w:cs="Times New Roman"/>
          <w:sz w:val="28"/>
        </w:rPr>
        <w:t>Настроим защиту от MAC-spoofing, привязав MAC-адрес к интерфейсу и настроив режимы реагирования на `e0/1` и `e1/1`.</w:t>
      </w:r>
    </w:p>
    <w:p w:rsidR="00A30103" w:rsidRDefault="00132AA2" w:rsidP="00A30103">
      <w:pPr>
        <w:pStyle w:val="afff1"/>
        <w:keepNext/>
      </w:pPr>
      <w:r>
        <w:rPr>
          <w:noProof/>
          <w:lang w:eastAsia="ru-RU"/>
        </w:rPr>
        <w:drawing>
          <wp:inline distT="0" distB="0" distL="0" distR="0" wp14:anchorId="5BAB05B6" wp14:editId="4B06F96C">
            <wp:extent cx="6120765" cy="487680"/>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b6_2_1.png"/>
                    <pic:cNvPicPr/>
                  </pic:nvPicPr>
                  <pic:blipFill>
                    <a:blip r:embed="rId88">
                      <a:extLst>
                        <a:ext uri="{28A0092B-C50C-407E-A947-70E740481C1C}">
                          <a14:useLocalDpi xmlns:a14="http://schemas.microsoft.com/office/drawing/2010/main" val="0"/>
                        </a:ext>
                      </a:extLst>
                    </a:blip>
                    <a:stretch>
                      <a:fillRect/>
                    </a:stretch>
                  </pic:blipFill>
                  <pic:spPr>
                    <a:xfrm>
                      <a:off x="0" y="0"/>
                      <a:ext cx="6120765" cy="487680"/>
                    </a:xfrm>
                    <a:prstGeom prst="rect">
                      <a:avLst/>
                    </a:prstGeom>
                  </pic:spPr>
                </pic:pic>
              </a:graphicData>
            </a:graphic>
          </wp:inline>
        </w:drawing>
      </w:r>
    </w:p>
    <w:p w:rsidR="00A30103" w:rsidRDefault="00A30103" w:rsidP="00D42990">
      <w:pPr>
        <w:pStyle w:val="afff2"/>
      </w:pPr>
      <w:r>
        <w:t xml:space="preserve">Рисунок </w:t>
      </w:r>
      <w:fldSimple w:instr=" SEQ Рисунок \* ARABIC ">
        <w:r w:rsidR="003A6C28">
          <w:rPr>
            <w:noProof/>
          </w:rPr>
          <w:t>67</w:t>
        </w:r>
      </w:fldSimple>
      <w:r w:rsidR="003E45D9">
        <w:t xml:space="preserve">. </w:t>
      </w:r>
      <w:r w:rsidR="00D42990">
        <w:t>Настройка режимов реагирования</w:t>
      </w:r>
    </w:p>
    <w:p w:rsidR="00A30103" w:rsidRDefault="00132AA2" w:rsidP="00A30103">
      <w:pPr>
        <w:pStyle w:val="afff1"/>
        <w:keepNext/>
      </w:pPr>
      <w:r>
        <w:rPr>
          <w:noProof/>
          <w:lang w:eastAsia="ru-RU"/>
        </w:rPr>
        <w:drawing>
          <wp:inline distT="0" distB="0" distL="0" distR="0" wp14:anchorId="659B8A0F" wp14:editId="1B0C5BE2">
            <wp:extent cx="6120765" cy="10166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6_2_1_.png"/>
                    <pic:cNvPicPr/>
                  </pic:nvPicPr>
                  <pic:blipFill>
                    <a:blip r:embed="rId89">
                      <a:extLst>
                        <a:ext uri="{28A0092B-C50C-407E-A947-70E740481C1C}">
                          <a14:useLocalDpi xmlns:a14="http://schemas.microsoft.com/office/drawing/2010/main" val="0"/>
                        </a:ext>
                      </a:extLst>
                    </a:blip>
                    <a:stretch>
                      <a:fillRect/>
                    </a:stretch>
                  </pic:blipFill>
                  <pic:spPr>
                    <a:xfrm>
                      <a:off x="0" y="0"/>
                      <a:ext cx="6120765" cy="1016635"/>
                    </a:xfrm>
                    <a:prstGeom prst="rect">
                      <a:avLst/>
                    </a:prstGeom>
                  </pic:spPr>
                </pic:pic>
              </a:graphicData>
            </a:graphic>
          </wp:inline>
        </w:drawing>
      </w:r>
    </w:p>
    <w:p w:rsidR="00A30103" w:rsidRPr="00D42990" w:rsidRDefault="00A30103" w:rsidP="00D42990">
      <w:pPr>
        <w:pStyle w:val="afff2"/>
      </w:pPr>
      <w:r>
        <w:t xml:space="preserve">Рисунок </w:t>
      </w:r>
      <w:fldSimple w:instr=" SEQ Рисунок \* ARABIC ">
        <w:r w:rsidR="003A6C28">
          <w:rPr>
            <w:noProof/>
          </w:rPr>
          <w:t>68</w:t>
        </w:r>
      </w:fldSimple>
      <w:r w:rsidR="00D42990">
        <w:t xml:space="preserve">. Обновленная таблица </w:t>
      </w:r>
      <w:r w:rsidR="00D42990">
        <w:rPr>
          <w:lang w:val="en-US"/>
        </w:rPr>
        <w:t>MAC</w:t>
      </w:r>
      <w:r w:rsidR="00D42990">
        <w:t>-адресов</w:t>
      </w:r>
    </w:p>
    <w:p w:rsidR="00A30103" w:rsidRDefault="00132AA2" w:rsidP="00A30103">
      <w:pPr>
        <w:pStyle w:val="afff1"/>
        <w:keepNext/>
      </w:pPr>
      <w:r>
        <w:rPr>
          <w:noProof/>
          <w:lang w:eastAsia="ru-RU"/>
        </w:rPr>
        <w:lastRenderedPageBreak/>
        <w:drawing>
          <wp:inline distT="0" distB="0" distL="0" distR="0" wp14:anchorId="5A6C2BDA" wp14:editId="02DB228A">
            <wp:extent cx="6120765" cy="2514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ab6_2_1__.png"/>
                    <pic:cNvPicPr/>
                  </pic:nvPicPr>
                  <pic:blipFill>
                    <a:blip r:embed="rId90">
                      <a:extLst>
                        <a:ext uri="{28A0092B-C50C-407E-A947-70E740481C1C}">
                          <a14:useLocalDpi xmlns:a14="http://schemas.microsoft.com/office/drawing/2010/main" val="0"/>
                        </a:ext>
                      </a:extLst>
                    </a:blip>
                    <a:stretch>
                      <a:fillRect/>
                    </a:stretch>
                  </pic:blipFill>
                  <pic:spPr>
                    <a:xfrm>
                      <a:off x="0" y="0"/>
                      <a:ext cx="6120765" cy="251460"/>
                    </a:xfrm>
                    <a:prstGeom prst="rect">
                      <a:avLst/>
                    </a:prstGeom>
                  </pic:spPr>
                </pic:pic>
              </a:graphicData>
            </a:graphic>
          </wp:inline>
        </w:drawing>
      </w:r>
    </w:p>
    <w:p w:rsidR="00401C98" w:rsidRDefault="00A30103" w:rsidP="00D42990">
      <w:pPr>
        <w:pStyle w:val="afff2"/>
      </w:pPr>
      <w:r>
        <w:t xml:space="preserve">Рисунок </w:t>
      </w:r>
      <w:fldSimple w:instr=" SEQ Рисунок \* ARABIC ">
        <w:r w:rsidR="003A6C28">
          <w:rPr>
            <w:noProof/>
          </w:rPr>
          <w:t>69</w:t>
        </w:r>
      </w:fldSimple>
      <w:r w:rsidR="00D42990">
        <w:t>. Настройка защиты портов</w:t>
      </w:r>
    </w:p>
    <w:p w:rsidR="00401C98" w:rsidRPr="00727761" w:rsidRDefault="00401C98" w:rsidP="00BB5F13">
      <w:pPr>
        <w:pStyle w:val="a3"/>
        <w:numPr>
          <w:ilvl w:val="0"/>
          <w:numId w:val="42"/>
        </w:numPr>
        <w:spacing w:line="360" w:lineRule="auto"/>
        <w:ind w:left="714" w:hanging="357"/>
        <w:rPr>
          <w:rFonts w:ascii="Times New Roman" w:hAnsi="Times New Roman" w:cs="Times New Roman"/>
          <w:sz w:val="28"/>
        </w:rPr>
      </w:pPr>
      <w:r w:rsidRPr="00727761">
        <w:rPr>
          <w:rFonts w:ascii="Times New Roman" w:hAnsi="Times New Roman" w:cs="Times New Roman"/>
          <w:sz w:val="28"/>
        </w:rPr>
        <w:t>Теперь при попытках атак видим, что защита полностью сработала и функционирует.</w:t>
      </w:r>
    </w:p>
    <w:p w:rsidR="00A30103" w:rsidRDefault="00132AA2" w:rsidP="00A30103">
      <w:pPr>
        <w:pStyle w:val="afff1"/>
        <w:keepNext/>
      </w:pPr>
      <w:r>
        <w:rPr>
          <w:noProof/>
          <w:lang w:eastAsia="ru-RU"/>
        </w:rPr>
        <w:drawing>
          <wp:inline distT="0" distB="0" distL="0" distR="0" wp14:anchorId="537D2074" wp14:editId="0252ED11">
            <wp:extent cx="6120765" cy="114681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b6_2_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765" cy="1146810"/>
                    </a:xfrm>
                    <a:prstGeom prst="rect">
                      <a:avLst/>
                    </a:prstGeom>
                  </pic:spPr>
                </pic:pic>
              </a:graphicData>
            </a:graphic>
          </wp:inline>
        </w:drawing>
      </w:r>
    </w:p>
    <w:p w:rsidR="003812D8" w:rsidRDefault="00A30103" w:rsidP="004D793A">
      <w:pPr>
        <w:pStyle w:val="afff2"/>
      </w:pPr>
      <w:r>
        <w:t xml:space="preserve">Рисунок </w:t>
      </w:r>
      <w:fldSimple w:instr=" SEQ Рисунок \* ARABIC ">
        <w:r w:rsidR="003A6C28">
          <w:rPr>
            <w:noProof/>
          </w:rPr>
          <w:t>70</w:t>
        </w:r>
      </w:fldSimple>
      <w:r w:rsidR="004D793A">
        <w:t>. Функционирование полноценной защиты</w:t>
      </w:r>
    </w:p>
    <w:p w:rsidR="00AA3A62" w:rsidRDefault="00AA3A62" w:rsidP="006069DD">
      <w:pPr>
        <w:pStyle w:val="afff1"/>
      </w:pPr>
    </w:p>
    <w:sectPr w:rsidR="00AA3A62" w:rsidSect="00874E99">
      <w:pgSz w:w="11907" w:h="16839"/>
      <w:pgMar w:top="1134" w:right="567" w:bottom="1134" w:left="1701"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448" w:rsidRDefault="00686448" w:rsidP="008B133F">
      <w:r>
        <w:separator/>
      </w:r>
    </w:p>
  </w:endnote>
  <w:endnote w:type="continuationSeparator" w:id="0">
    <w:p w:rsidR="00686448" w:rsidRDefault="00686448" w:rsidP="008B1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470136054"/>
      <w:docPartObj>
        <w:docPartGallery w:val="Page Numbers (Bottom of Page)"/>
        <w:docPartUnique/>
      </w:docPartObj>
    </w:sdtPr>
    <w:sdtContent>
      <w:p w:rsidR="00FD314B" w:rsidRPr="002F2CC7" w:rsidRDefault="00FD314B" w:rsidP="002F2CC7">
        <w:pPr>
          <w:pStyle w:val="afb"/>
          <w:spacing w:after="0" w:line="360" w:lineRule="auto"/>
          <w:jc w:val="center"/>
          <w:rPr>
            <w:sz w:val="24"/>
          </w:rPr>
        </w:pPr>
        <w:r w:rsidRPr="002F2CC7">
          <w:rPr>
            <w:sz w:val="24"/>
          </w:rPr>
          <w:fldChar w:fldCharType="begin"/>
        </w:r>
        <w:r w:rsidRPr="002F2CC7">
          <w:rPr>
            <w:sz w:val="24"/>
          </w:rPr>
          <w:instrText>PAGE   \* MERGEFORMAT</w:instrText>
        </w:r>
        <w:r w:rsidRPr="002F2CC7">
          <w:rPr>
            <w:sz w:val="24"/>
          </w:rPr>
          <w:fldChar w:fldCharType="separate"/>
        </w:r>
        <w:r w:rsidR="00123600">
          <w:rPr>
            <w:noProof/>
            <w:sz w:val="24"/>
          </w:rPr>
          <w:t>3</w:t>
        </w:r>
        <w:r w:rsidRPr="002F2CC7">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448" w:rsidRDefault="00686448" w:rsidP="008B133F">
      <w:r>
        <w:separator/>
      </w:r>
    </w:p>
  </w:footnote>
  <w:footnote w:type="continuationSeparator" w:id="0">
    <w:p w:rsidR="00686448" w:rsidRDefault="00686448" w:rsidP="008B133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314B" w:rsidRPr="00057328" w:rsidRDefault="00FD314B" w:rsidP="000515DA">
    <w:pPr>
      <w:pStyle w:val="af9"/>
      <w:spacing w:after="0"/>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32911"/>
    <w:multiLevelType w:val="hybridMultilevel"/>
    <w:tmpl w:val="4FD077F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B9268A"/>
    <w:multiLevelType w:val="multilevel"/>
    <w:tmpl w:val="80188FCE"/>
    <w:styleLink w:val="2"/>
    <w:lvl w:ilvl="0">
      <w:start w:val="1"/>
      <w:numFmt w:val="decimal"/>
      <w:pStyle w:val="1"/>
      <w:lvlText w:val="%1."/>
      <w:lvlJc w:val="left"/>
      <w:pPr>
        <w:ind w:left="720" w:hanging="360"/>
      </w:pPr>
      <w:rPr>
        <w:rFonts w:hint="default"/>
      </w:rPr>
    </w:lvl>
    <w:lvl w:ilvl="1">
      <w:start w:val="1"/>
      <w:numFmt w:val="decimal"/>
      <w:pStyle w:val="20"/>
      <w:lvlText w:val="%1.%2"/>
      <w:lvlJc w:val="left"/>
      <w:pPr>
        <w:ind w:left="1152" w:hanging="432"/>
      </w:pPr>
      <w:rPr>
        <w:rFonts w:hint="default"/>
      </w:rPr>
    </w:lvl>
    <w:lvl w:ilvl="2">
      <w:start w:val="1"/>
      <w:numFmt w:val="decimal"/>
      <w:pStyle w:val="3"/>
      <w:lvlText w:val="%1.%2.%3"/>
      <w:lvlJc w:val="left"/>
      <w:pPr>
        <w:ind w:left="1584" w:hanging="504"/>
      </w:pPr>
      <w:rPr>
        <w:rFonts w:hint="default"/>
      </w:rPr>
    </w:lvl>
    <w:lvl w:ilvl="3">
      <w:start w:val="1"/>
      <w:numFmt w:val="decimal"/>
      <w:pStyle w:val="4"/>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C0310ED"/>
    <w:multiLevelType w:val="hybridMultilevel"/>
    <w:tmpl w:val="272ABB04"/>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0E2A0A4D"/>
    <w:multiLevelType w:val="multilevel"/>
    <w:tmpl w:val="D512C6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F133A"/>
    <w:multiLevelType w:val="hybridMultilevel"/>
    <w:tmpl w:val="8C38D07A"/>
    <w:lvl w:ilvl="0" w:tplc="0419000F">
      <w:start w:val="1"/>
      <w:numFmt w:val="decimal"/>
      <w:lvlText w:val="%1."/>
      <w:lvlJc w:val="left"/>
      <w:pPr>
        <w:ind w:left="708" w:hanging="360"/>
      </w:pPr>
    </w:lvl>
    <w:lvl w:ilvl="1" w:tplc="0FEE9D04" w:tentative="1">
      <w:start w:val="1"/>
      <w:numFmt w:val="lowerLetter"/>
      <w:lvlText w:val="%2."/>
      <w:lvlJc w:val="left"/>
      <w:pPr>
        <w:ind w:left="1428" w:hanging="360"/>
      </w:pPr>
    </w:lvl>
    <w:lvl w:ilvl="2" w:tplc="2FA41D90" w:tentative="1">
      <w:start w:val="1"/>
      <w:numFmt w:val="lowerRoman"/>
      <w:lvlText w:val="%3."/>
      <w:lvlJc w:val="right"/>
      <w:pPr>
        <w:ind w:left="2147" w:hanging="360"/>
      </w:pPr>
    </w:lvl>
    <w:lvl w:ilvl="3" w:tplc="A872A4BE" w:tentative="1">
      <w:start w:val="1"/>
      <w:numFmt w:val="decimal"/>
      <w:lvlText w:val="%4."/>
      <w:lvlJc w:val="left"/>
      <w:pPr>
        <w:ind w:left="2867" w:hanging="360"/>
      </w:pPr>
    </w:lvl>
    <w:lvl w:ilvl="4" w:tplc="B0A2DE30" w:tentative="1">
      <w:start w:val="1"/>
      <w:numFmt w:val="lowerLetter"/>
      <w:lvlText w:val="%5."/>
      <w:lvlJc w:val="left"/>
      <w:pPr>
        <w:ind w:left="3587" w:hanging="360"/>
      </w:pPr>
    </w:lvl>
    <w:lvl w:ilvl="5" w:tplc="53AC59FA" w:tentative="1">
      <w:start w:val="1"/>
      <w:numFmt w:val="lowerRoman"/>
      <w:lvlText w:val="%6."/>
      <w:lvlJc w:val="right"/>
      <w:pPr>
        <w:ind w:left="4307" w:hanging="360"/>
      </w:pPr>
    </w:lvl>
    <w:lvl w:ilvl="6" w:tplc="4EF8DC90" w:tentative="1">
      <w:start w:val="1"/>
      <w:numFmt w:val="decimal"/>
      <w:lvlText w:val="%7."/>
      <w:lvlJc w:val="left"/>
      <w:pPr>
        <w:ind w:left="5027" w:hanging="360"/>
      </w:pPr>
    </w:lvl>
    <w:lvl w:ilvl="7" w:tplc="31D872B2" w:tentative="1">
      <w:start w:val="1"/>
      <w:numFmt w:val="lowerLetter"/>
      <w:lvlText w:val="%8."/>
      <w:lvlJc w:val="left"/>
      <w:pPr>
        <w:ind w:left="5747" w:hanging="360"/>
      </w:pPr>
    </w:lvl>
    <w:lvl w:ilvl="8" w:tplc="7AFECD66" w:tentative="1">
      <w:start w:val="1"/>
      <w:numFmt w:val="lowerRoman"/>
      <w:lvlText w:val="%9."/>
      <w:lvlJc w:val="right"/>
      <w:pPr>
        <w:ind w:left="6467" w:hanging="360"/>
      </w:pPr>
    </w:lvl>
  </w:abstractNum>
  <w:abstractNum w:abstractNumId="5" w15:restartNumberingAfterBreak="0">
    <w:nsid w:val="1A3926A2"/>
    <w:multiLevelType w:val="hybridMultilevel"/>
    <w:tmpl w:val="B694FA5A"/>
    <w:lvl w:ilvl="0" w:tplc="E0189328">
      <w:start w:val="1"/>
      <w:numFmt w:val="bullet"/>
      <w:lvlText w:val=""/>
      <w:lvlJc w:val="left"/>
      <w:pPr>
        <w:ind w:left="360" w:hanging="360"/>
      </w:pPr>
      <w:rPr>
        <w:rFonts w:ascii="Symbol" w:hAnsi="Symbol" w:hint="default"/>
        <w:sz w:val="22"/>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1B287C56"/>
    <w:multiLevelType w:val="multilevel"/>
    <w:tmpl w:val="4C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 w15:restartNumberingAfterBreak="0">
    <w:nsid w:val="1B456B84"/>
    <w:multiLevelType w:val="hybridMultilevel"/>
    <w:tmpl w:val="CF2C682C"/>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97356"/>
    <w:multiLevelType w:val="hybridMultilevel"/>
    <w:tmpl w:val="D5CCA03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1F84515D"/>
    <w:multiLevelType w:val="hybridMultilevel"/>
    <w:tmpl w:val="008664B2"/>
    <w:lvl w:ilvl="0" w:tplc="66CE652E">
      <w:numFmt w:val="bullet"/>
      <w:lvlText w:val="-"/>
      <w:lvlJc w:val="left"/>
      <w:pPr>
        <w:ind w:left="644" w:hanging="360"/>
      </w:pPr>
      <w:rPr>
        <w:rFonts w:ascii="Times New Roman" w:eastAsia="Calibri" w:hAnsi="Times New Roman" w:cs="Times New Roman"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10" w15:restartNumberingAfterBreak="0">
    <w:nsid w:val="2201314D"/>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11" w15:restartNumberingAfterBreak="0">
    <w:nsid w:val="26E85EF7"/>
    <w:multiLevelType w:val="hybridMultilevel"/>
    <w:tmpl w:val="3F7E5912"/>
    <w:lvl w:ilvl="0" w:tplc="5AEC9C6A">
      <w:start w:val="1"/>
      <w:numFmt w:val="decimal"/>
      <w:pStyle w:val="a"/>
      <w:lvlText w:val="%1."/>
      <w:lvlJc w:val="left"/>
      <w:pPr>
        <w:ind w:left="502"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2DEF5B65"/>
    <w:multiLevelType w:val="multilevel"/>
    <w:tmpl w:val="29420E16"/>
    <w:lvl w:ilvl="0">
      <w:start w:val="1"/>
      <w:numFmt w:val="decimal"/>
      <w:lvlText w:val="%1."/>
      <w:lvlJc w:val="left"/>
      <w:pPr>
        <w:ind w:left="1040" w:hanging="360"/>
      </w:pPr>
      <w:rPr>
        <w:rFonts w:hint="default"/>
      </w:rPr>
    </w:lvl>
    <w:lvl w:ilvl="1">
      <w:start w:val="1"/>
      <w:numFmt w:val="decimal"/>
      <w:isLgl/>
      <w:lvlText w:val="%1.%2"/>
      <w:lvlJc w:val="left"/>
      <w:pPr>
        <w:ind w:left="1100" w:hanging="420"/>
      </w:pPr>
      <w:rPr>
        <w:rFonts w:hint="default"/>
      </w:rPr>
    </w:lvl>
    <w:lvl w:ilvl="2">
      <w:start w:val="1"/>
      <w:numFmt w:val="decimal"/>
      <w:isLgl/>
      <w:lvlText w:val="%1.%2.%3"/>
      <w:lvlJc w:val="left"/>
      <w:pPr>
        <w:ind w:left="1400" w:hanging="720"/>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13" w15:restartNumberingAfterBreak="0">
    <w:nsid w:val="363A7B41"/>
    <w:multiLevelType w:val="multilevel"/>
    <w:tmpl w:val="E0A6C69C"/>
    <w:styleLink w:val="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3305D0"/>
    <w:multiLevelType w:val="hybridMultilevel"/>
    <w:tmpl w:val="EC004700"/>
    <w:lvl w:ilvl="0" w:tplc="2174A7FA">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924DC0"/>
    <w:multiLevelType w:val="multilevel"/>
    <w:tmpl w:val="80188FCE"/>
    <w:numStyleLink w:val="2"/>
  </w:abstractNum>
  <w:abstractNum w:abstractNumId="16" w15:restartNumberingAfterBreak="0">
    <w:nsid w:val="3A341B7E"/>
    <w:multiLevelType w:val="hybridMultilevel"/>
    <w:tmpl w:val="C492C37E"/>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3A98282A"/>
    <w:multiLevelType w:val="multilevel"/>
    <w:tmpl w:val="82A6B652"/>
    <w:styleLink w:val="11"/>
    <w:lvl w:ilvl="0">
      <w:start w:val="1"/>
      <w:numFmt w:val="decimal"/>
      <w:lvlText w:val="%1."/>
      <w:lvlJc w:val="left"/>
      <w:pPr>
        <w:ind w:left="2520" w:hanging="360"/>
      </w:pPr>
      <w:rPr>
        <w:rFonts w:hint="default"/>
      </w:rPr>
    </w:lvl>
    <w:lvl w:ilvl="1">
      <w:start w:val="1"/>
      <w:numFmt w:val="decimal"/>
      <w:lvlText w:val="%1.%2"/>
      <w:lvlJc w:val="left"/>
      <w:pPr>
        <w:ind w:left="2952" w:hanging="432"/>
      </w:pPr>
      <w:rPr>
        <w:rFonts w:hint="default"/>
      </w:rPr>
    </w:lvl>
    <w:lvl w:ilvl="2">
      <w:start w:val="1"/>
      <w:numFmt w:val="decimal"/>
      <w:lvlText w:val="%1.%2.%3"/>
      <w:lvlJc w:val="left"/>
      <w:pPr>
        <w:ind w:left="3384" w:hanging="504"/>
      </w:pPr>
      <w:rPr>
        <w:rFonts w:hint="default"/>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18" w15:restartNumberingAfterBreak="0">
    <w:nsid w:val="3DBD4ECC"/>
    <w:multiLevelType w:val="multilevel"/>
    <w:tmpl w:val="487C2F08"/>
    <w:lvl w:ilvl="0">
      <w:start w:val="1"/>
      <w:numFmt w:val="decimal"/>
      <w:pStyle w:val="12"/>
      <w:lvlText w:val="ПРИЛОЖЕНИЕ %1."/>
      <w:lvlJc w:val="left"/>
      <w:pPr>
        <w:ind w:left="1040" w:hanging="360"/>
      </w:pPr>
      <w:rPr>
        <w:rFonts w:hint="default"/>
      </w:rPr>
    </w:lvl>
    <w:lvl w:ilvl="1">
      <w:start w:val="1"/>
      <w:numFmt w:val="decimal"/>
      <w:pStyle w:val="21"/>
      <w:isLgl/>
      <w:lvlText w:val="П%1.%2"/>
      <w:lvlJc w:val="left"/>
      <w:pPr>
        <w:ind w:left="1100" w:hanging="420"/>
      </w:pPr>
      <w:rPr>
        <w:rFonts w:hint="default"/>
      </w:rPr>
    </w:lvl>
    <w:lvl w:ilvl="2">
      <w:start w:val="1"/>
      <w:numFmt w:val="decimal"/>
      <w:pStyle w:val="40"/>
      <w:isLgl/>
      <w:lvlText w:val="П%1.%2.%3"/>
      <w:lvlJc w:val="left"/>
      <w:pPr>
        <w:ind w:left="1400" w:hanging="720"/>
      </w:pPr>
      <w:rPr>
        <w:rFonts w:hint="default"/>
      </w:rPr>
    </w:lvl>
    <w:lvl w:ilvl="3">
      <w:start w:val="1"/>
      <w:numFmt w:val="decimal"/>
      <w:isLgl/>
      <w:lvlText w:val="П%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19" w15:restartNumberingAfterBreak="0">
    <w:nsid w:val="436E154E"/>
    <w:multiLevelType w:val="hybridMultilevel"/>
    <w:tmpl w:val="5498E164"/>
    <w:lvl w:ilvl="0" w:tplc="04190015">
      <w:start w:val="1"/>
      <w:numFmt w:val="upperLetter"/>
      <w:lvlText w:val="%1."/>
      <w:lvlJc w:val="left"/>
      <w:pPr>
        <w:ind w:left="720" w:hanging="360"/>
      </w:pPr>
    </w:lvl>
    <w:lvl w:ilvl="1" w:tplc="04190015">
      <w:start w:val="1"/>
      <w:numFmt w:val="upp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E3B7BDC"/>
    <w:multiLevelType w:val="hybridMultilevel"/>
    <w:tmpl w:val="3418DC0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0563381"/>
    <w:multiLevelType w:val="hybridMultilevel"/>
    <w:tmpl w:val="11761A04"/>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2930813"/>
    <w:multiLevelType w:val="hybridMultilevel"/>
    <w:tmpl w:val="FCEC7030"/>
    <w:lvl w:ilvl="0" w:tplc="7F9ABFEA">
      <w:numFmt w:val="bullet"/>
      <w:lvlText w:val="-"/>
      <w:lvlJc w:val="left"/>
      <w:pPr>
        <w:ind w:left="644" w:hanging="360"/>
      </w:pPr>
      <w:rPr>
        <w:rFonts w:ascii="Times New Roman" w:eastAsia="Calibri" w:hAnsi="Times New Roman" w:cs="Times New Roman" w:hint="default"/>
        <w:sz w:val="22"/>
      </w:rPr>
    </w:lvl>
    <w:lvl w:ilvl="1" w:tplc="7F9ABFEA">
      <w:numFmt w:val="bullet"/>
      <w:lvlText w:val="-"/>
      <w:lvlJc w:val="left"/>
      <w:pPr>
        <w:ind w:left="1364" w:hanging="360"/>
      </w:pPr>
      <w:rPr>
        <w:rFonts w:ascii="Times New Roman" w:eastAsia="Calibri" w:hAnsi="Times New Roman" w:cs="Times New Roman"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3" w15:restartNumberingAfterBreak="0">
    <w:nsid w:val="52F3739F"/>
    <w:multiLevelType w:val="hybridMultilevel"/>
    <w:tmpl w:val="C28ADF82"/>
    <w:lvl w:ilvl="0" w:tplc="E0189328">
      <w:start w:val="1"/>
      <w:numFmt w:val="bullet"/>
      <w:lvlText w:val=""/>
      <w:lvlJc w:val="left"/>
      <w:pPr>
        <w:ind w:left="720" w:hanging="360"/>
      </w:pPr>
      <w:rPr>
        <w:rFonts w:ascii="Symbol" w:hAnsi="Symbol" w:hint="default"/>
        <w:sz w:val="22"/>
      </w:rPr>
    </w:lvl>
    <w:lvl w:ilvl="1" w:tplc="E0189328">
      <w:start w:val="1"/>
      <w:numFmt w:val="bullet"/>
      <w:lvlText w:val=""/>
      <w:lvlJc w:val="left"/>
      <w:pPr>
        <w:ind w:left="1440" w:hanging="360"/>
      </w:pPr>
      <w:rPr>
        <w:rFonts w:ascii="Symbol" w:hAnsi="Symbol" w:hint="default"/>
        <w:sz w:val="22"/>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4FC0A05"/>
    <w:multiLevelType w:val="hybridMultilevel"/>
    <w:tmpl w:val="3DB2512C"/>
    <w:lvl w:ilvl="0" w:tplc="38B01AE0">
      <w:start w:val="1"/>
      <w:numFmt w:val="bullet"/>
      <w:pStyle w:val="a1"/>
      <w:lvlText w:val=""/>
      <w:lvlJc w:val="left"/>
      <w:pPr>
        <w:ind w:left="706"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63492479"/>
    <w:multiLevelType w:val="hybridMultilevel"/>
    <w:tmpl w:val="D548BB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80D7B9E"/>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7" w15:restartNumberingAfterBreak="0">
    <w:nsid w:val="6A65735D"/>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8" w15:restartNumberingAfterBreak="0">
    <w:nsid w:val="6AB57AA4"/>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29" w15:restartNumberingAfterBreak="0">
    <w:nsid w:val="6B6C6DDD"/>
    <w:multiLevelType w:val="hybridMultilevel"/>
    <w:tmpl w:val="FB987F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3A67FDE"/>
    <w:multiLevelType w:val="hybridMultilevel"/>
    <w:tmpl w:val="6B701316"/>
    <w:lvl w:ilvl="0" w:tplc="E0189328">
      <w:start w:val="1"/>
      <w:numFmt w:val="bullet"/>
      <w:lvlText w:val=""/>
      <w:lvlJc w:val="left"/>
      <w:pPr>
        <w:ind w:left="360" w:hanging="360"/>
      </w:pPr>
      <w:rPr>
        <w:rFonts w:ascii="Symbol" w:hAnsi="Symbol" w:hint="default"/>
        <w:sz w:val="22"/>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15:restartNumberingAfterBreak="0">
    <w:nsid w:val="746063F7"/>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32" w15:restartNumberingAfterBreak="0">
    <w:nsid w:val="787501E9"/>
    <w:multiLevelType w:val="hybridMultilevel"/>
    <w:tmpl w:val="51BAA58E"/>
    <w:lvl w:ilvl="0" w:tplc="E0189328">
      <w:start w:val="1"/>
      <w:numFmt w:val="bullet"/>
      <w:lvlText w:val=""/>
      <w:lvlJc w:val="left"/>
      <w:pPr>
        <w:ind w:left="720" w:hanging="360"/>
      </w:pPr>
      <w:rPr>
        <w:rFonts w:ascii="Symbol" w:hAnsi="Symbol" w:hint="default"/>
        <w:sz w:val="22"/>
      </w:rPr>
    </w:lvl>
    <w:lvl w:ilvl="1" w:tplc="7F9ABFEA">
      <w:numFmt w:val="bullet"/>
      <w:lvlText w:val="-"/>
      <w:lvlJc w:val="left"/>
      <w:pPr>
        <w:ind w:left="1440" w:hanging="360"/>
      </w:pPr>
      <w:rPr>
        <w:rFonts w:ascii="Times New Roman" w:eastAsia="Calibri"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D2B1C98"/>
    <w:multiLevelType w:val="hybridMultilevel"/>
    <w:tmpl w:val="5498E164"/>
    <w:lvl w:ilvl="0" w:tplc="04190015">
      <w:start w:val="1"/>
      <w:numFmt w:val="upperLetter"/>
      <w:lvlText w:val="%1."/>
      <w:lvlJc w:val="left"/>
      <w:pPr>
        <w:ind w:left="5322" w:hanging="360"/>
      </w:pPr>
    </w:lvl>
    <w:lvl w:ilvl="1" w:tplc="04190015">
      <w:start w:val="1"/>
      <w:numFmt w:val="upperLetter"/>
      <w:lvlText w:val="%2."/>
      <w:lvlJc w:val="left"/>
      <w:pPr>
        <w:ind w:left="6042" w:hanging="360"/>
      </w:pPr>
    </w:lvl>
    <w:lvl w:ilvl="2" w:tplc="0419001B" w:tentative="1">
      <w:start w:val="1"/>
      <w:numFmt w:val="lowerRoman"/>
      <w:lvlText w:val="%3."/>
      <w:lvlJc w:val="right"/>
      <w:pPr>
        <w:ind w:left="6762" w:hanging="180"/>
      </w:pPr>
    </w:lvl>
    <w:lvl w:ilvl="3" w:tplc="0419000F" w:tentative="1">
      <w:start w:val="1"/>
      <w:numFmt w:val="decimal"/>
      <w:lvlText w:val="%4."/>
      <w:lvlJc w:val="left"/>
      <w:pPr>
        <w:ind w:left="7482" w:hanging="360"/>
      </w:pPr>
    </w:lvl>
    <w:lvl w:ilvl="4" w:tplc="04190019" w:tentative="1">
      <w:start w:val="1"/>
      <w:numFmt w:val="lowerLetter"/>
      <w:lvlText w:val="%5."/>
      <w:lvlJc w:val="left"/>
      <w:pPr>
        <w:ind w:left="8202" w:hanging="360"/>
      </w:pPr>
    </w:lvl>
    <w:lvl w:ilvl="5" w:tplc="0419001B" w:tentative="1">
      <w:start w:val="1"/>
      <w:numFmt w:val="lowerRoman"/>
      <w:lvlText w:val="%6."/>
      <w:lvlJc w:val="right"/>
      <w:pPr>
        <w:ind w:left="8922" w:hanging="180"/>
      </w:pPr>
    </w:lvl>
    <w:lvl w:ilvl="6" w:tplc="0419000F" w:tentative="1">
      <w:start w:val="1"/>
      <w:numFmt w:val="decimal"/>
      <w:lvlText w:val="%7."/>
      <w:lvlJc w:val="left"/>
      <w:pPr>
        <w:ind w:left="9642" w:hanging="360"/>
      </w:pPr>
    </w:lvl>
    <w:lvl w:ilvl="7" w:tplc="04190019" w:tentative="1">
      <w:start w:val="1"/>
      <w:numFmt w:val="lowerLetter"/>
      <w:lvlText w:val="%8."/>
      <w:lvlJc w:val="left"/>
      <w:pPr>
        <w:ind w:left="10362" w:hanging="360"/>
      </w:pPr>
    </w:lvl>
    <w:lvl w:ilvl="8" w:tplc="0419001B" w:tentative="1">
      <w:start w:val="1"/>
      <w:numFmt w:val="lowerRoman"/>
      <w:lvlText w:val="%9."/>
      <w:lvlJc w:val="right"/>
      <w:pPr>
        <w:ind w:left="11082" w:hanging="180"/>
      </w:pPr>
    </w:lvl>
  </w:abstractNum>
  <w:abstractNum w:abstractNumId="34" w15:restartNumberingAfterBreak="0">
    <w:nsid w:val="7FC44869"/>
    <w:multiLevelType w:val="hybridMultilevel"/>
    <w:tmpl w:val="5498E164"/>
    <w:lvl w:ilvl="0" w:tplc="04190015">
      <w:start w:val="1"/>
      <w:numFmt w:val="upperLetter"/>
      <w:lvlText w:val="%1."/>
      <w:lvlJc w:val="left"/>
      <w:pPr>
        <w:ind w:left="720" w:hanging="360"/>
      </w:pPr>
    </w:lvl>
    <w:lvl w:ilvl="1" w:tplc="04190015">
      <w:start w:val="1"/>
      <w:numFmt w:val="upp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13"/>
  </w:num>
  <w:num w:numId="3">
    <w:abstractNumId w:val="1"/>
  </w:num>
  <w:num w:numId="4">
    <w:abstractNumId w:val="17"/>
  </w:num>
  <w:num w:numId="5">
    <w:abstractNumId w:val="12"/>
  </w:num>
  <w:num w:numId="6">
    <w:abstractNumId w:val="4"/>
  </w:num>
  <w:num w:numId="7">
    <w:abstractNumId w:val="24"/>
  </w:num>
  <w:num w:numId="8">
    <w:abstractNumId w:val="15"/>
  </w:num>
  <w:num w:numId="9">
    <w:abstractNumId w:val="11"/>
  </w:num>
  <w:num w:numId="10">
    <w:abstractNumId w:val="3"/>
  </w:num>
  <w:num w:numId="11">
    <w:abstractNumId w:val="29"/>
  </w:num>
  <w:num w:numId="12">
    <w:abstractNumId w:val="14"/>
  </w:num>
  <w:num w:numId="13">
    <w:abstractNumId w:val="20"/>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8"/>
  </w:num>
  <w:num w:numId="18">
    <w:abstractNumId w:val="0"/>
  </w:num>
  <w:num w:numId="19">
    <w:abstractNumId w:val="14"/>
    <w:lvlOverride w:ilvl="0">
      <w:startOverride w:val="1"/>
    </w:lvlOverride>
  </w:num>
  <w:num w:numId="20">
    <w:abstractNumId w:val="14"/>
    <w:lvlOverride w:ilvl="0">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34"/>
  </w:num>
  <w:num w:numId="27">
    <w:abstractNumId w:val="21"/>
  </w:num>
  <w:num w:numId="28">
    <w:abstractNumId w:val="19"/>
  </w:num>
  <w:num w:numId="29">
    <w:abstractNumId w:val="27"/>
  </w:num>
  <w:num w:numId="30">
    <w:abstractNumId w:val="32"/>
  </w:num>
  <w:num w:numId="31">
    <w:abstractNumId w:val="23"/>
  </w:num>
  <w:num w:numId="32">
    <w:abstractNumId w:val="2"/>
  </w:num>
  <w:num w:numId="33">
    <w:abstractNumId w:val="9"/>
  </w:num>
  <w:num w:numId="34">
    <w:abstractNumId w:val="5"/>
  </w:num>
  <w:num w:numId="35">
    <w:abstractNumId w:val="22"/>
  </w:num>
  <w:num w:numId="36">
    <w:abstractNumId w:val="30"/>
  </w:num>
  <w:num w:numId="37">
    <w:abstractNumId w:val="16"/>
  </w:num>
  <w:num w:numId="38">
    <w:abstractNumId w:val="33"/>
  </w:num>
  <w:num w:numId="39">
    <w:abstractNumId w:val="31"/>
  </w:num>
  <w:num w:numId="40">
    <w:abstractNumId w:val="26"/>
  </w:num>
  <w:num w:numId="41">
    <w:abstractNumId w:val="28"/>
  </w:num>
  <w:num w:numId="42">
    <w:abstractNumId w:val="10"/>
  </w:num>
  <w:num w:numId="43">
    <w:abstractNumId w:val="18"/>
  </w:num>
  <w:num w:numId="44">
    <w:abstractNumId w:val="25"/>
  </w:num>
  <w:num w:numId="45">
    <w:abstractNumId w:val="7"/>
  </w:num>
  <w:num w:numId="46">
    <w:abstractNumId w:val="14"/>
    <w:lvlOverride w:ilvl="0">
      <w:startOverride w:val="1"/>
    </w:lvlOverride>
  </w:num>
  <w:num w:numId="47">
    <w:abstractNumId w:val="14"/>
  </w:num>
  <w:num w:numId="48">
    <w:abstractNumId w:val="14"/>
  </w:num>
  <w:num w:numId="49">
    <w:abstractNumId w:val="14"/>
  </w:num>
  <w:num w:numId="50">
    <w:abstractNumId w:val="14"/>
  </w:num>
  <w:num w:numId="51">
    <w:abstractNumId w:val="14"/>
  </w:num>
  <w:num w:numId="52">
    <w:abstractNumId w:val="14"/>
    <w:lvlOverride w:ilvl="0">
      <w:startOverride w:val="1"/>
    </w:lvlOverride>
  </w:num>
  <w:num w:numId="53">
    <w:abstractNumId w:val="1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attachedTemplate r:id="rId1"/>
  <w:defaultTabStop w:val="284"/>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F92"/>
    <w:rsid w:val="00000297"/>
    <w:rsid w:val="000006D4"/>
    <w:rsid w:val="000020C9"/>
    <w:rsid w:val="00002539"/>
    <w:rsid w:val="000026A2"/>
    <w:rsid w:val="0000300E"/>
    <w:rsid w:val="00004996"/>
    <w:rsid w:val="00004CFD"/>
    <w:rsid w:val="0000549C"/>
    <w:rsid w:val="000060A0"/>
    <w:rsid w:val="00006A59"/>
    <w:rsid w:val="0001055E"/>
    <w:rsid w:val="00011612"/>
    <w:rsid w:val="00014288"/>
    <w:rsid w:val="0001464C"/>
    <w:rsid w:val="00017899"/>
    <w:rsid w:val="0002092F"/>
    <w:rsid w:val="000216EE"/>
    <w:rsid w:val="000224B0"/>
    <w:rsid w:val="00023BB2"/>
    <w:rsid w:val="00026A73"/>
    <w:rsid w:val="00026B1D"/>
    <w:rsid w:val="000273CB"/>
    <w:rsid w:val="000276EC"/>
    <w:rsid w:val="000302D6"/>
    <w:rsid w:val="00030ED5"/>
    <w:rsid w:val="00032316"/>
    <w:rsid w:val="000327C2"/>
    <w:rsid w:val="00033FF4"/>
    <w:rsid w:val="00035452"/>
    <w:rsid w:val="00036029"/>
    <w:rsid w:val="00036092"/>
    <w:rsid w:val="000363B7"/>
    <w:rsid w:val="0003713B"/>
    <w:rsid w:val="0004267F"/>
    <w:rsid w:val="00045AA7"/>
    <w:rsid w:val="00047BEE"/>
    <w:rsid w:val="00050038"/>
    <w:rsid w:val="000511FF"/>
    <w:rsid w:val="000515DA"/>
    <w:rsid w:val="00051A08"/>
    <w:rsid w:val="00052915"/>
    <w:rsid w:val="00052CBB"/>
    <w:rsid w:val="00053873"/>
    <w:rsid w:val="00057328"/>
    <w:rsid w:val="0006035E"/>
    <w:rsid w:val="000615CD"/>
    <w:rsid w:val="0006207A"/>
    <w:rsid w:val="00063DCB"/>
    <w:rsid w:val="000641F2"/>
    <w:rsid w:val="00065D29"/>
    <w:rsid w:val="00071A64"/>
    <w:rsid w:val="00071CBD"/>
    <w:rsid w:val="00072521"/>
    <w:rsid w:val="00073E5A"/>
    <w:rsid w:val="00076999"/>
    <w:rsid w:val="000779F2"/>
    <w:rsid w:val="00080214"/>
    <w:rsid w:val="000803DD"/>
    <w:rsid w:val="00083B41"/>
    <w:rsid w:val="0008440F"/>
    <w:rsid w:val="00085C00"/>
    <w:rsid w:val="00086C92"/>
    <w:rsid w:val="00086D73"/>
    <w:rsid w:val="00087D6E"/>
    <w:rsid w:val="00087E02"/>
    <w:rsid w:val="00092F3F"/>
    <w:rsid w:val="0009344B"/>
    <w:rsid w:val="0009498A"/>
    <w:rsid w:val="00094AAD"/>
    <w:rsid w:val="00094B3B"/>
    <w:rsid w:val="00095462"/>
    <w:rsid w:val="000954D0"/>
    <w:rsid w:val="00095FB2"/>
    <w:rsid w:val="000970E2"/>
    <w:rsid w:val="000A2A2B"/>
    <w:rsid w:val="000A32A7"/>
    <w:rsid w:val="000A47D5"/>
    <w:rsid w:val="000A4954"/>
    <w:rsid w:val="000A4C21"/>
    <w:rsid w:val="000A5BBF"/>
    <w:rsid w:val="000A7DDC"/>
    <w:rsid w:val="000B0696"/>
    <w:rsid w:val="000B1CB6"/>
    <w:rsid w:val="000B2383"/>
    <w:rsid w:val="000B39AF"/>
    <w:rsid w:val="000B4B22"/>
    <w:rsid w:val="000B5718"/>
    <w:rsid w:val="000B6A9E"/>
    <w:rsid w:val="000B6DAB"/>
    <w:rsid w:val="000C15F1"/>
    <w:rsid w:val="000C18FF"/>
    <w:rsid w:val="000C1BE6"/>
    <w:rsid w:val="000C29A5"/>
    <w:rsid w:val="000C36A3"/>
    <w:rsid w:val="000C401F"/>
    <w:rsid w:val="000C541B"/>
    <w:rsid w:val="000C7413"/>
    <w:rsid w:val="000C7475"/>
    <w:rsid w:val="000C7E7A"/>
    <w:rsid w:val="000D2D3E"/>
    <w:rsid w:val="000D31D8"/>
    <w:rsid w:val="000D46AC"/>
    <w:rsid w:val="000D6BC0"/>
    <w:rsid w:val="000E0FEF"/>
    <w:rsid w:val="000E1F2C"/>
    <w:rsid w:val="000E2DD2"/>
    <w:rsid w:val="000E353B"/>
    <w:rsid w:val="000E4A30"/>
    <w:rsid w:val="000E52BC"/>
    <w:rsid w:val="000E59F5"/>
    <w:rsid w:val="000E680E"/>
    <w:rsid w:val="000F231F"/>
    <w:rsid w:val="000F497D"/>
    <w:rsid w:val="000F56AE"/>
    <w:rsid w:val="000F62EF"/>
    <w:rsid w:val="000F6681"/>
    <w:rsid w:val="000F6C3A"/>
    <w:rsid w:val="000F73EC"/>
    <w:rsid w:val="00100832"/>
    <w:rsid w:val="001014F2"/>
    <w:rsid w:val="00101FF8"/>
    <w:rsid w:val="0010441F"/>
    <w:rsid w:val="001074E4"/>
    <w:rsid w:val="00112D16"/>
    <w:rsid w:val="00115535"/>
    <w:rsid w:val="00115803"/>
    <w:rsid w:val="00115B2A"/>
    <w:rsid w:val="0011634B"/>
    <w:rsid w:val="0011649A"/>
    <w:rsid w:val="00117AE7"/>
    <w:rsid w:val="00120C14"/>
    <w:rsid w:val="00122873"/>
    <w:rsid w:val="00123600"/>
    <w:rsid w:val="0012420B"/>
    <w:rsid w:val="001242F6"/>
    <w:rsid w:val="00124D7A"/>
    <w:rsid w:val="00127CEE"/>
    <w:rsid w:val="0013150B"/>
    <w:rsid w:val="0013285F"/>
    <w:rsid w:val="00132AA2"/>
    <w:rsid w:val="0013301F"/>
    <w:rsid w:val="001358EC"/>
    <w:rsid w:val="00136BEB"/>
    <w:rsid w:val="00136E5A"/>
    <w:rsid w:val="001408D7"/>
    <w:rsid w:val="0014269A"/>
    <w:rsid w:val="00146D7D"/>
    <w:rsid w:val="00150495"/>
    <w:rsid w:val="001506B2"/>
    <w:rsid w:val="00152037"/>
    <w:rsid w:val="001528C9"/>
    <w:rsid w:val="0015429E"/>
    <w:rsid w:val="00154ACA"/>
    <w:rsid w:val="00157190"/>
    <w:rsid w:val="0015783F"/>
    <w:rsid w:val="00162287"/>
    <w:rsid w:val="00164605"/>
    <w:rsid w:val="00167226"/>
    <w:rsid w:val="00167350"/>
    <w:rsid w:val="00171808"/>
    <w:rsid w:val="00173DFB"/>
    <w:rsid w:val="001744A8"/>
    <w:rsid w:val="001744E3"/>
    <w:rsid w:val="00174D17"/>
    <w:rsid w:val="0017634D"/>
    <w:rsid w:val="00176530"/>
    <w:rsid w:val="00177C77"/>
    <w:rsid w:val="00180816"/>
    <w:rsid w:val="00180EAF"/>
    <w:rsid w:val="0018152B"/>
    <w:rsid w:val="0018333B"/>
    <w:rsid w:val="00183A43"/>
    <w:rsid w:val="00184574"/>
    <w:rsid w:val="00184C4D"/>
    <w:rsid w:val="00186DE2"/>
    <w:rsid w:val="00187BA2"/>
    <w:rsid w:val="0019195C"/>
    <w:rsid w:val="00192030"/>
    <w:rsid w:val="00193BA5"/>
    <w:rsid w:val="00193CB7"/>
    <w:rsid w:val="00194309"/>
    <w:rsid w:val="0019597C"/>
    <w:rsid w:val="0019632A"/>
    <w:rsid w:val="001A1BFA"/>
    <w:rsid w:val="001A220B"/>
    <w:rsid w:val="001A2606"/>
    <w:rsid w:val="001A2905"/>
    <w:rsid w:val="001A2DB6"/>
    <w:rsid w:val="001A2DDB"/>
    <w:rsid w:val="001A3EF9"/>
    <w:rsid w:val="001A5F8F"/>
    <w:rsid w:val="001A7560"/>
    <w:rsid w:val="001A78C5"/>
    <w:rsid w:val="001B0320"/>
    <w:rsid w:val="001B0A8B"/>
    <w:rsid w:val="001B0F55"/>
    <w:rsid w:val="001B215C"/>
    <w:rsid w:val="001B255C"/>
    <w:rsid w:val="001B2FDA"/>
    <w:rsid w:val="001B43DC"/>
    <w:rsid w:val="001B69DC"/>
    <w:rsid w:val="001C0098"/>
    <w:rsid w:val="001C1BAF"/>
    <w:rsid w:val="001C28E5"/>
    <w:rsid w:val="001C3051"/>
    <w:rsid w:val="001C33C6"/>
    <w:rsid w:val="001C3C8D"/>
    <w:rsid w:val="001C52FF"/>
    <w:rsid w:val="001C5897"/>
    <w:rsid w:val="001C5E5B"/>
    <w:rsid w:val="001C6845"/>
    <w:rsid w:val="001C6A27"/>
    <w:rsid w:val="001C793E"/>
    <w:rsid w:val="001D0D2E"/>
    <w:rsid w:val="001D2349"/>
    <w:rsid w:val="001D4846"/>
    <w:rsid w:val="001D6386"/>
    <w:rsid w:val="001D7C69"/>
    <w:rsid w:val="001E2CD8"/>
    <w:rsid w:val="001E3427"/>
    <w:rsid w:val="001E40D5"/>
    <w:rsid w:val="001E7F40"/>
    <w:rsid w:val="001F3AA8"/>
    <w:rsid w:val="001F4DEE"/>
    <w:rsid w:val="001F55BC"/>
    <w:rsid w:val="001F56E4"/>
    <w:rsid w:val="001F6538"/>
    <w:rsid w:val="002036D0"/>
    <w:rsid w:val="00203A10"/>
    <w:rsid w:val="00203D65"/>
    <w:rsid w:val="00206116"/>
    <w:rsid w:val="002066CC"/>
    <w:rsid w:val="00214710"/>
    <w:rsid w:val="00215A54"/>
    <w:rsid w:val="00216047"/>
    <w:rsid w:val="002161A0"/>
    <w:rsid w:val="00220172"/>
    <w:rsid w:val="002205F0"/>
    <w:rsid w:val="00220673"/>
    <w:rsid w:val="00221DF1"/>
    <w:rsid w:val="00221F47"/>
    <w:rsid w:val="002220E1"/>
    <w:rsid w:val="00222EA3"/>
    <w:rsid w:val="00224021"/>
    <w:rsid w:val="00224C53"/>
    <w:rsid w:val="0022693A"/>
    <w:rsid w:val="00226F82"/>
    <w:rsid w:val="00227990"/>
    <w:rsid w:val="00237F49"/>
    <w:rsid w:val="00240204"/>
    <w:rsid w:val="00241840"/>
    <w:rsid w:val="00243EE8"/>
    <w:rsid w:val="00245739"/>
    <w:rsid w:val="00250044"/>
    <w:rsid w:val="00253966"/>
    <w:rsid w:val="002542FE"/>
    <w:rsid w:val="002547F8"/>
    <w:rsid w:val="002559F1"/>
    <w:rsid w:val="00257EF4"/>
    <w:rsid w:val="0026174F"/>
    <w:rsid w:val="00263490"/>
    <w:rsid w:val="00264177"/>
    <w:rsid w:val="00264ABA"/>
    <w:rsid w:val="00265444"/>
    <w:rsid w:val="00266636"/>
    <w:rsid w:val="00266AD4"/>
    <w:rsid w:val="00267261"/>
    <w:rsid w:val="00267A37"/>
    <w:rsid w:val="00270823"/>
    <w:rsid w:val="0027252E"/>
    <w:rsid w:val="0027550A"/>
    <w:rsid w:val="00275A8A"/>
    <w:rsid w:val="00277B5E"/>
    <w:rsid w:val="002801CF"/>
    <w:rsid w:val="0028088B"/>
    <w:rsid w:val="002829A1"/>
    <w:rsid w:val="002831BD"/>
    <w:rsid w:val="002840BB"/>
    <w:rsid w:val="0028561F"/>
    <w:rsid w:val="002860E9"/>
    <w:rsid w:val="00287688"/>
    <w:rsid w:val="002917B0"/>
    <w:rsid w:val="002936CA"/>
    <w:rsid w:val="002953A5"/>
    <w:rsid w:val="00295884"/>
    <w:rsid w:val="00297223"/>
    <w:rsid w:val="002975B0"/>
    <w:rsid w:val="002976D7"/>
    <w:rsid w:val="002A009B"/>
    <w:rsid w:val="002A0E50"/>
    <w:rsid w:val="002A185A"/>
    <w:rsid w:val="002A2298"/>
    <w:rsid w:val="002A22B5"/>
    <w:rsid w:val="002A2677"/>
    <w:rsid w:val="002A2C19"/>
    <w:rsid w:val="002A382B"/>
    <w:rsid w:val="002A3B9B"/>
    <w:rsid w:val="002A4680"/>
    <w:rsid w:val="002A6201"/>
    <w:rsid w:val="002A6D4F"/>
    <w:rsid w:val="002A7A39"/>
    <w:rsid w:val="002B17DB"/>
    <w:rsid w:val="002B184D"/>
    <w:rsid w:val="002B56FB"/>
    <w:rsid w:val="002B7A8D"/>
    <w:rsid w:val="002C26CD"/>
    <w:rsid w:val="002C281D"/>
    <w:rsid w:val="002C2AC6"/>
    <w:rsid w:val="002C328C"/>
    <w:rsid w:val="002C4107"/>
    <w:rsid w:val="002C51DB"/>
    <w:rsid w:val="002D06D9"/>
    <w:rsid w:val="002D0844"/>
    <w:rsid w:val="002D0CA7"/>
    <w:rsid w:val="002D2DA6"/>
    <w:rsid w:val="002E1D1A"/>
    <w:rsid w:val="002E4B11"/>
    <w:rsid w:val="002E5179"/>
    <w:rsid w:val="002E5F5D"/>
    <w:rsid w:val="002E654E"/>
    <w:rsid w:val="002E78E4"/>
    <w:rsid w:val="002F07BB"/>
    <w:rsid w:val="002F1BE8"/>
    <w:rsid w:val="002F1C66"/>
    <w:rsid w:val="002F1E91"/>
    <w:rsid w:val="002F2340"/>
    <w:rsid w:val="002F2CC7"/>
    <w:rsid w:val="002F31F4"/>
    <w:rsid w:val="002F3AF0"/>
    <w:rsid w:val="002F6F65"/>
    <w:rsid w:val="002F701C"/>
    <w:rsid w:val="0030235A"/>
    <w:rsid w:val="00304244"/>
    <w:rsid w:val="003050BB"/>
    <w:rsid w:val="00307C6B"/>
    <w:rsid w:val="00310566"/>
    <w:rsid w:val="00311B44"/>
    <w:rsid w:val="003126E1"/>
    <w:rsid w:val="003134E6"/>
    <w:rsid w:val="003154F5"/>
    <w:rsid w:val="00315B73"/>
    <w:rsid w:val="00317125"/>
    <w:rsid w:val="00317805"/>
    <w:rsid w:val="00320774"/>
    <w:rsid w:val="00321592"/>
    <w:rsid w:val="003272DC"/>
    <w:rsid w:val="003275E0"/>
    <w:rsid w:val="00331295"/>
    <w:rsid w:val="003316AE"/>
    <w:rsid w:val="00331C73"/>
    <w:rsid w:val="00332CB3"/>
    <w:rsid w:val="003338E3"/>
    <w:rsid w:val="00334FEC"/>
    <w:rsid w:val="003378B5"/>
    <w:rsid w:val="00342435"/>
    <w:rsid w:val="00342AD0"/>
    <w:rsid w:val="00343617"/>
    <w:rsid w:val="0034574A"/>
    <w:rsid w:val="00345A40"/>
    <w:rsid w:val="0034690C"/>
    <w:rsid w:val="00347B33"/>
    <w:rsid w:val="003504CF"/>
    <w:rsid w:val="00350AB5"/>
    <w:rsid w:val="00351297"/>
    <w:rsid w:val="00355379"/>
    <w:rsid w:val="00355FF0"/>
    <w:rsid w:val="00356451"/>
    <w:rsid w:val="0035657B"/>
    <w:rsid w:val="0035795D"/>
    <w:rsid w:val="00361533"/>
    <w:rsid w:val="00367888"/>
    <w:rsid w:val="003678C7"/>
    <w:rsid w:val="00370329"/>
    <w:rsid w:val="00371218"/>
    <w:rsid w:val="00371A9B"/>
    <w:rsid w:val="00371F15"/>
    <w:rsid w:val="003740F2"/>
    <w:rsid w:val="0037625C"/>
    <w:rsid w:val="00376825"/>
    <w:rsid w:val="00376A78"/>
    <w:rsid w:val="00377CB1"/>
    <w:rsid w:val="00377CF6"/>
    <w:rsid w:val="00380200"/>
    <w:rsid w:val="00380930"/>
    <w:rsid w:val="00380C28"/>
    <w:rsid w:val="0038113E"/>
    <w:rsid w:val="003812D8"/>
    <w:rsid w:val="003825FF"/>
    <w:rsid w:val="00383804"/>
    <w:rsid w:val="00384263"/>
    <w:rsid w:val="003848AD"/>
    <w:rsid w:val="00385A7F"/>
    <w:rsid w:val="00390101"/>
    <w:rsid w:val="0039230A"/>
    <w:rsid w:val="00394807"/>
    <w:rsid w:val="00396137"/>
    <w:rsid w:val="0039785D"/>
    <w:rsid w:val="00397BD9"/>
    <w:rsid w:val="003A2009"/>
    <w:rsid w:val="003A234C"/>
    <w:rsid w:val="003A32F4"/>
    <w:rsid w:val="003A3FEC"/>
    <w:rsid w:val="003A5D9C"/>
    <w:rsid w:val="003A60AC"/>
    <w:rsid w:val="003A63C1"/>
    <w:rsid w:val="003A6C28"/>
    <w:rsid w:val="003B075E"/>
    <w:rsid w:val="003B48EB"/>
    <w:rsid w:val="003B537F"/>
    <w:rsid w:val="003B5712"/>
    <w:rsid w:val="003B5EAE"/>
    <w:rsid w:val="003B623D"/>
    <w:rsid w:val="003C032A"/>
    <w:rsid w:val="003C2289"/>
    <w:rsid w:val="003C2E1C"/>
    <w:rsid w:val="003C7B65"/>
    <w:rsid w:val="003D074F"/>
    <w:rsid w:val="003D1D2C"/>
    <w:rsid w:val="003D33D2"/>
    <w:rsid w:val="003D440F"/>
    <w:rsid w:val="003D4742"/>
    <w:rsid w:val="003D5C01"/>
    <w:rsid w:val="003D5EA8"/>
    <w:rsid w:val="003E1FAB"/>
    <w:rsid w:val="003E2DE8"/>
    <w:rsid w:val="003E399B"/>
    <w:rsid w:val="003E45D9"/>
    <w:rsid w:val="003E6091"/>
    <w:rsid w:val="003E64A9"/>
    <w:rsid w:val="003E67F8"/>
    <w:rsid w:val="003E7943"/>
    <w:rsid w:val="003F16B8"/>
    <w:rsid w:val="003F2185"/>
    <w:rsid w:val="003F2AD5"/>
    <w:rsid w:val="003F4D3F"/>
    <w:rsid w:val="003F5E94"/>
    <w:rsid w:val="003F7D42"/>
    <w:rsid w:val="004014F0"/>
    <w:rsid w:val="00401C98"/>
    <w:rsid w:val="00402106"/>
    <w:rsid w:val="00402F2E"/>
    <w:rsid w:val="004045C9"/>
    <w:rsid w:val="00404B64"/>
    <w:rsid w:val="00407717"/>
    <w:rsid w:val="004141FD"/>
    <w:rsid w:val="00421832"/>
    <w:rsid w:val="00421B63"/>
    <w:rsid w:val="00422418"/>
    <w:rsid w:val="00423C22"/>
    <w:rsid w:val="00423EFD"/>
    <w:rsid w:val="0042567F"/>
    <w:rsid w:val="004264DC"/>
    <w:rsid w:val="004303BF"/>
    <w:rsid w:val="004303EC"/>
    <w:rsid w:val="00431515"/>
    <w:rsid w:val="004316B1"/>
    <w:rsid w:val="00431AB8"/>
    <w:rsid w:val="00432295"/>
    <w:rsid w:val="00432D92"/>
    <w:rsid w:val="00435208"/>
    <w:rsid w:val="0043734C"/>
    <w:rsid w:val="00437D62"/>
    <w:rsid w:val="0044020C"/>
    <w:rsid w:val="00441F00"/>
    <w:rsid w:val="00442A29"/>
    <w:rsid w:val="004436D0"/>
    <w:rsid w:val="004450B6"/>
    <w:rsid w:val="00445FD5"/>
    <w:rsid w:val="004460E9"/>
    <w:rsid w:val="00447033"/>
    <w:rsid w:val="00447F67"/>
    <w:rsid w:val="00450407"/>
    <w:rsid w:val="0045069E"/>
    <w:rsid w:val="004512EF"/>
    <w:rsid w:val="004515E4"/>
    <w:rsid w:val="00457FC6"/>
    <w:rsid w:val="00463BF1"/>
    <w:rsid w:val="00463C93"/>
    <w:rsid w:val="00466699"/>
    <w:rsid w:val="00466742"/>
    <w:rsid w:val="00467B6E"/>
    <w:rsid w:val="00467BD8"/>
    <w:rsid w:val="004740C7"/>
    <w:rsid w:val="00474E53"/>
    <w:rsid w:val="00475940"/>
    <w:rsid w:val="00476AF9"/>
    <w:rsid w:val="004807FF"/>
    <w:rsid w:val="0048196D"/>
    <w:rsid w:val="0048378F"/>
    <w:rsid w:val="00485C0B"/>
    <w:rsid w:val="0049024D"/>
    <w:rsid w:val="0049028C"/>
    <w:rsid w:val="00493647"/>
    <w:rsid w:val="0049367B"/>
    <w:rsid w:val="0049431E"/>
    <w:rsid w:val="00495B56"/>
    <w:rsid w:val="0049607D"/>
    <w:rsid w:val="00496FE4"/>
    <w:rsid w:val="004A14B8"/>
    <w:rsid w:val="004A19AD"/>
    <w:rsid w:val="004A2F50"/>
    <w:rsid w:val="004A326F"/>
    <w:rsid w:val="004A4ED2"/>
    <w:rsid w:val="004A4FFA"/>
    <w:rsid w:val="004A64C0"/>
    <w:rsid w:val="004A755C"/>
    <w:rsid w:val="004A768F"/>
    <w:rsid w:val="004B0FEB"/>
    <w:rsid w:val="004B3D5F"/>
    <w:rsid w:val="004B5146"/>
    <w:rsid w:val="004B631F"/>
    <w:rsid w:val="004B77A7"/>
    <w:rsid w:val="004B7D69"/>
    <w:rsid w:val="004C1674"/>
    <w:rsid w:val="004C229D"/>
    <w:rsid w:val="004C23CA"/>
    <w:rsid w:val="004C5BC3"/>
    <w:rsid w:val="004C7696"/>
    <w:rsid w:val="004D03A9"/>
    <w:rsid w:val="004D05F6"/>
    <w:rsid w:val="004D0E27"/>
    <w:rsid w:val="004D323D"/>
    <w:rsid w:val="004D3267"/>
    <w:rsid w:val="004D793A"/>
    <w:rsid w:val="004D7BC0"/>
    <w:rsid w:val="004D7FEF"/>
    <w:rsid w:val="004E1EB6"/>
    <w:rsid w:val="004E412B"/>
    <w:rsid w:val="004E615A"/>
    <w:rsid w:val="004E6929"/>
    <w:rsid w:val="004F07ED"/>
    <w:rsid w:val="004F0DF1"/>
    <w:rsid w:val="004F12FD"/>
    <w:rsid w:val="004F492F"/>
    <w:rsid w:val="004F4D87"/>
    <w:rsid w:val="004F4D90"/>
    <w:rsid w:val="004F7E33"/>
    <w:rsid w:val="00500400"/>
    <w:rsid w:val="005010D1"/>
    <w:rsid w:val="005014BE"/>
    <w:rsid w:val="00501FE0"/>
    <w:rsid w:val="00502044"/>
    <w:rsid w:val="00504516"/>
    <w:rsid w:val="00507D43"/>
    <w:rsid w:val="005110C0"/>
    <w:rsid w:val="005110F1"/>
    <w:rsid w:val="005113D0"/>
    <w:rsid w:val="00512271"/>
    <w:rsid w:val="00512A83"/>
    <w:rsid w:val="00513586"/>
    <w:rsid w:val="0051584F"/>
    <w:rsid w:val="005164C5"/>
    <w:rsid w:val="005177C5"/>
    <w:rsid w:val="005203D2"/>
    <w:rsid w:val="005212D6"/>
    <w:rsid w:val="005213AC"/>
    <w:rsid w:val="00524042"/>
    <w:rsid w:val="005265AA"/>
    <w:rsid w:val="00530967"/>
    <w:rsid w:val="005309A4"/>
    <w:rsid w:val="00530B39"/>
    <w:rsid w:val="00531490"/>
    <w:rsid w:val="00531C0C"/>
    <w:rsid w:val="00533A5D"/>
    <w:rsid w:val="005348A8"/>
    <w:rsid w:val="005359E5"/>
    <w:rsid w:val="005361DF"/>
    <w:rsid w:val="0053702A"/>
    <w:rsid w:val="0054004E"/>
    <w:rsid w:val="005407A2"/>
    <w:rsid w:val="00540FAB"/>
    <w:rsid w:val="005415BF"/>
    <w:rsid w:val="00541E84"/>
    <w:rsid w:val="00542FE1"/>
    <w:rsid w:val="005437C1"/>
    <w:rsid w:val="0054488E"/>
    <w:rsid w:val="005457F6"/>
    <w:rsid w:val="0054615D"/>
    <w:rsid w:val="00550583"/>
    <w:rsid w:val="00552EF2"/>
    <w:rsid w:val="005570FC"/>
    <w:rsid w:val="00557211"/>
    <w:rsid w:val="0055789C"/>
    <w:rsid w:val="00562C8A"/>
    <w:rsid w:val="00564B53"/>
    <w:rsid w:val="00564F20"/>
    <w:rsid w:val="0056556D"/>
    <w:rsid w:val="00570527"/>
    <w:rsid w:val="00571DAA"/>
    <w:rsid w:val="00572CD3"/>
    <w:rsid w:val="00581F47"/>
    <w:rsid w:val="00582480"/>
    <w:rsid w:val="00582E5C"/>
    <w:rsid w:val="00584049"/>
    <w:rsid w:val="00586C8D"/>
    <w:rsid w:val="00591700"/>
    <w:rsid w:val="00591A5A"/>
    <w:rsid w:val="005934D0"/>
    <w:rsid w:val="00593FC1"/>
    <w:rsid w:val="00595078"/>
    <w:rsid w:val="005A2356"/>
    <w:rsid w:val="005A27CD"/>
    <w:rsid w:val="005A2DF8"/>
    <w:rsid w:val="005A62F1"/>
    <w:rsid w:val="005B399B"/>
    <w:rsid w:val="005B4948"/>
    <w:rsid w:val="005B4DD9"/>
    <w:rsid w:val="005C0333"/>
    <w:rsid w:val="005C19AA"/>
    <w:rsid w:val="005C4741"/>
    <w:rsid w:val="005C56A9"/>
    <w:rsid w:val="005C59DA"/>
    <w:rsid w:val="005C633C"/>
    <w:rsid w:val="005C6374"/>
    <w:rsid w:val="005C6A2A"/>
    <w:rsid w:val="005D2399"/>
    <w:rsid w:val="005D4700"/>
    <w:rsid w:val="005D4B7E"/>
    <w:rsid w:val="005D6EE2"/>
    <w:rsid w:val="005E08E2"/>
    <w:rsid w:val="005E335F"/>
    <w:rsid w:val="005E5D3F"/>
    <w:rsid w:val="005E6183"/>
    <w:rsid w:val="005E7F1D"/>
    <w:rsid w:val="005F1F9F"/>
    <w:rsid w:val="005F200F"/>
    <w:rsid w:val="005F2C9C"/>
    <w:rsid w:val="005F4A03"/>
    <w:rsid w:val="005F5A7C"/>
    <w:rsid w:val="005F646D"/>
    <w:rsid w:val="005F6683"/>
    <w:rsid w:val="005F6EC5"/>
    <w:rsid w:val="006003F8"/>
    <w:rsid w:val="00601212"/>
    <w:rsid w:val="006015BA"/>
    <w:rsid w:val="006036A4"/>
    <w:rsid w:val="00604FD3"/>
    <w:rsid w:val="006069DD"/>
    <w:rsid w:val="0061157C"/>
    <w:rsid w:val="00617F47"/>
    <w:rsid w:val="00622456"/>
    <w:rsid w:val="006230BE"/>
    <w:rsid w:val="00623C1D"/>
    <w:rsid w:val="0062728B"/>
    <w:rsid w:val="00631570"/>
    <w:rsid w:val="00632157"/>
    <w:rsid w:val="006326BA"/>
    <w:rsid w:val="00633D9E"/>
    <w:rsid w:val="006349FC"/>
    <w:rsid w:val="00637AFA"/>
    <w:rsid w:val="006402C0"/>
    <w:rsid w:val="0064084E"/>
    <w:rsid w:val="00641065"/>
    <w:rsid w:val="0064187E"/>
    <w:rsid w:val="0064196D"/>
    <w:rsid w:val="00647922"/>
    <w:rsid w:val="00650E63"/>
    <w:rsid w:val="006517B3"/>
    <w:rsid w:val="006519EB"/>
    <w:rsid w:val="006533E5"/>
    <w:rsid w:val="00653E5F"/>
    <w:rsid w:val="00656A68"/>
    <w:rsid w:val="00656DC4"/>
    <w:rsid w:val="006574CF"/>
    <w:rsid w:val="0066003E"/>
    <w:rsid w:val="0066114C"/>
    <w:rsid w:val="0066232D"/>
    <w:rsid w:val="0066436C"/>
    <w:rsid w:val="00664DFF"/>
    <w:rsid w:val="00667172"/>
    <w:rsid w:val="0067015C"/>
    <w:rsid w:val="00671CC0"/>
    <w:rsid w:val="0067319A"/>
    <w:rsid w:val="00674FA0"/>
    <w:rsid w:val="00675C70"/>
    <w:rsid w:val="00675D60"/>
    <w:rsid w:val="00676423"/>
    <w:rsid w:val="006765A1"/>
    <w:rsid w:val="006773A6"/>
    <w:rsid w:val="006776E0"/>
    <w:rsid w:val="00680A40"/>
    <w:rsid w:val="00681091"/>
    <w:rsid w:val="00683878"/>
    <w:rsid w:val="00684004"/>
    <w:rsid w:val="00684711"/>
    <w:rsid w:val="00685B4D"/>
    <w:rsid w:val="00686448"/>
    <w:rsid w:val="00686ECE"/>
    <w:rsid w:val="00687157"/>
    <w:rsid w:val="006879D4"/>
    <w:rsid w:val="00687AB1"/>
    <w:rsid w:val="00690C6B"/>
    <w:rsid w:val="0069147A"/>
    <w:rsid w:val="006924E4"/>
    <w:rsid w:val="00693C11"/>
    <w:rsid w:val="0069497A"/>
    <w:rsid w:val="00697EE8"/>
    <w:rsid w:val="006A09DB"/>
    <w:rsid w:val="006A1E5F"/>
    <w:rsid w:val="006A44BF"/>
    <w:rsid w:val="006A61BB"/>
    <w:rsid w:val="006A62A3"/>
    <w:rsid w:val="006B11D9"/>
    <w:rsid w:val="006B2024"/>
    <w:rsid w:val="006B27CE"/>
    <w:rsid w:val="006B395E"/>
    <w:rsid w:val="006B600E"/>
    <w:rsid w:val="006B6968"/>
    <w:rsid w:val="006B6B22"/>
    <w:rsid w:val="006B70A5"/>
    <w:rsid w:val="006B7CBC"/>
    <w:rsid w:val="006B7F6D"/>
    <w:rsid w:val="006C025F"/>
    <w:rsid w:val="006C1F8E"/>
    <w:rsid w:val="006C1FAB"/>
    <w:rsid w:val="006C543A"/>
    <w:rsid w:val="006C5709"/>
    <w:rsid w:val="006C58F6"/>
    <w:rsid w:val="006C603D"/>
    <w:rsid w:val="006C701C"/>
    <w:rsid w:val="006C74D5"/>
    <w:rsid w:val="006D2C52"/>
    <w:rsid w:val="006D2EA2"/>
    <w:rsid w:val="006D4D35"/>
    <w:rsid w:val="006D5B47"/>
    <w:rsid w:val="006D5BDC"/>
    <w:rsid w:val="006D6D62"/>
    <w:rsid w:val="006D7BAC"/>
    <w:rsid w:val="006E0082"/>
    <w:rsid w:val="006E0348"/>
    <w:rsid w:val="006E0BB7"/>
    <w:rsid w:val="006E38D6"/>
    <w:rsid w:val="006E43B9"/>
    <w:rsid w:val="006E4AC5"/>
    <w:rsid w:val="006E4D5C"/>
    <w:rsid w:val="006E5590"/>
    <w:rsid w:val="006E59DD"/>
    <w:rsid w:val="006E5BC4"/>
    <w:rsid w:val="006F23E2"/>
    <w:rsid w:val="006F3327"/>
    <w:rsid w:val="006F3455"/>
    <w:rsid w:val="006F53C9"/>
    <w:rsid w:val="00701561"/>
    <w:rsid w:val="00701C67"/>
    <w:rsid w:val="00704953"/>
    <w:rsid w:val="00705A61"/>
    <w:rsid w:val="00706B63"/>
    <w:rsid w:val="00707AD4"/>
    <w:rsid w:val="00710282"/>
    <w:rsid w:val="00710D59"/>
    <w:rsid w:val="007117C6"/>
    <w:rsid w:val="00711FC3"/>
    <w:rsid w:val="007130C6"/>
    <w:rsid w:val="00715A23"/>
    <w:rsid w:val="00716E13"/>
    <w:rsid w:val="007178EE"/>
    <w:rsid w:val="00721148"/>
    <w:rsid w:val="0072321B"/>
    <w:rsid w:val="00726AA1"/>
    <w:rsid w:val="007272E8"/>
    <w:rsid w:val="00727761"/>
    <w:rsid w:val="00730126"/>
    <w:rsid w:val="00731BF5"/>
    <w:rsid w:val="00733252"/>
    <w:rsid w:val="007407B2"/>
    <w:rsid w:val="00744891"/>
    <w:rsid w:val="00744C5B"/>
    <w:rsid w:val="007450FB"/>
    <w:rsid w:val="00746230"/>
    <w:rsid w:val="00746EFC"/>
    <w:rsid w:val="007516D1"/>
    <w:rsid w:val="00752647"/>
    <w:rsid w:val="007554D1"/>
    <w:rsid w:val="00756AD6"/>
    <w:rsid w:val="00757864"/>
    <w:rsid w:val="00761371"/>
    <w:rsid w:val="0076139B"/>
    <w:rsid w:val="0076187A"/>
    <w:rsid w:val="0076317C"/>
    <w:rsid w:val="00763838"/>
    <w:rsid w:val="007638CC"/>
    <w:rsid w:val="00764D49"/>
    <w:rsid w:val="00765796"/>
    <w:rsid w:val="0076785D"/>
    <w:rsid w:val="007700EF"/>
    <w:rsid w:val="00770121"/>
    <w:rsid w:val="00772B5D"/>
    <w:rsid w:val="0077308D"/>
    <w:rsid w:val="007733FA"/>
    <w:rsid w:val="007758D8"/>
    <w:rsid w:val="00777EF5"/>
    <w:rsid w:val="00780E6D"/>
    <w:rsid w:val="00782508"/>
    <w:rsid w:val="007825E7"/>
    <w:rsid w:val="00782AA1"/>
    <w:rsid w:val="00782E43"/>
    <w:rsid w:val="007833E7"/>
    <w:rsid w:val="00783408"/>
    <w:rsid w:val="00783D4E"/>
    <w:rsid w:val="00786EBE"/>
    <w:rsid w:val="0078747C"/>
    <w:rsid w:val="00787B9C"/>
    <w:rsid w:val="00791838"/>
    <w:rsid w:val="007922CA"/>
    <w:rsid w:val="0079230F"/>
    <w:rsid w:val="00794B76"/>
    <w:rsid w:val="007958F8"/>
    <w:rsid w:val="00796636"/>
    <w:rsid w:val="007979FE"/>
    <w:rsid w:val="00797A23"/>
    <w:rsid w:val="00797D5D"/>
    <w:rsid w:val="007A085B"/>
    <w:rsid w:val="007A3664"/>
    <w:rsid w:val="007A3A2B"/>
    <w:rsid w:val="007A4D58"/>
    <w:rsid w:val="007A572E"/>
    <w:rsid w:val="007A6A41"/>
    <w:rsid w:val="007A6E84"/>
    <w:rsid w:val="007A79FC"/>
    <w:rsid w:val="007B0FF7"/>
    <w:rsid w:val="007B10E3"/>
    <w:rsid w:val="007B303B"/>
    <w:rsid w:val="007B4068"/>
    <w:rsid w:val="007B4EA7"/>
    <w:rsid w:val="007B7808"/>
    <w:rsid w:val="007C4B5B"/>
    <w:rsid w:val="007D19FA"/>
    <w:rsid w:val="007D1A4A"/>
    <w:rsid w:val="007D316A"/>
    <w:rsid w:val="007D4857"/>
    <w:rsid w:val="007D5728"/>
    <w:rsid w:val="007D666D"/>
    <w:rsid w:val="007D68CE"/>
    <w:rsid w:val="007D6A47"/>
    <w:rsid w:val="007D7EFD"/>
    <w:rsid w:val="007E2AE4"/>
    <w:rsid w:val="007E3610"/>
    <w:rsid w:val="007E3A6E"/>
    <w:rsid w:val="007E6679"/>
    <w:rsid w:val="007E6919"/>
    <w:rsid w:val="007F1DEA"/>
    <w:rsid w:val="007F221C"/>
    <w:rsid w:val="007F354F"/>
    <w:rsid w:val="007F4C0D"/>
    <w:rsid w:val="007F5233"/>
    <w:rsid w:val="007F54D3"/>
    <w:rsid w:val="007F5BDD"/>
    <w:rsid w:val="007F7D8F"/>
    <w:rsid w:val="00800045"/>
    <w:rsid w:val="0080154F"/>
    <w:rsid w:val="00803095"/>
    <w:rsid w:val="00803A99"/>
    <w:rsid w:val="00803EC4"/>
    <w:rsid w:val="00807788"/>
    <w:rsid w:val="00811069"/>
    <w:rsid w:val="008115FD"/>
    <w:rsid w:val="008121C8"/>
    <w:rsid w:val="00812BB9"/>
    <w:rsid w:val="00815BA9"/>
    <w:rsid w:val="008171E9"/>
    <w:rsid w:val="008174B6"/>
    <w:rsid w:val="00820DE0"/>
    <w:rsid w:val="008218AD"/>
    <w:rsid w:val="008228E0"/>
    <w:rsid w:val="00822ED7"/>
    <w:rsid w:val="00823B6B"/>
    <w:rsid w:val="00823B94"/>
    <w:rsid w:val="00825342"/>
    <w:rsid w:val="0083061F"/>
    <w:rsid w:val="0083252D"/>
    <w:rsid w:val="00832FFB"/>
    <w:rsid w:val="00833FB1"/>
    <w:rsid w:val="0083693A"/>
    <w:rsid w:val="00840F56"/>
    <w:rsid w:val="008416B8"/>
    <w:rsid w:val="008423CE"/>
    <w:rsid w:val="00842EBE"/>
    <w:rsid w:val="00843DE4"/>
    <w:rsid w:val="008440F1"/>
    <w:rsid w:val="00844BEE"/>
    <w:rsid w:val="0085075C"/>
    <w:rsid w:val="00850D7F"/>
    <w:rsid w:val="008514DF"/>
    <w:rsid w:val="00852AD1"/>
    <w:rsid w:val="0085324A"/>
    <w:rsid w:val="008534B0"/>
    <w:rsid w:val="00860B07"/>
    <w:rsid w:val="00860E96"/>
    <w:rsid w:val="0086260F"/>
    <w:rsid w:val="0086535A"/>
    <w:rsid w:val="008655D8"/>
    <w:rsid w:val="00870899"/>
    <w:rsid w:val="00874182"/>
    <w:rsid w:val="00874367"/>
    <w:rsid w:val="00874525"/>
    <w:rsid w:val="00874E99"/>
    <w:rsid w:val="00881FFD"/>
    <w:rsid w:val="00882FF1"/>
    <w:rsid w:val="0088371D"/>
    <w:rsid w:val="008839E7"/>
    <w:rsid w:val="00884A31"/>
    <w:rsid w:val="008854EC"/>
    <w:rsid w:val="008861A7"/>
    <w:rsid w:val="008862C7"/>
    <w:rsid w:val="0089069C"/>
    <w:rsid w:val="00890F22"/>
    <w:rsid w:val="0089373F"/>
    <w:rsid w:val="00893BC7"/>
    <w:rsid w:val="00893C91"/>
    <w:rsid w:val="00894F48"/>
    <w:rsid w:val="00896F5F"/>
    <w:rsid w:val="008A0442"/>
    <w:rsid w:val="008A1A72"/>
    <w:rsid w:val="008A2D27"/>
    <w:rsid w:val="008A3AFB"/>
    <w:rsid w:val="008A5795"/>
    <w:rsid w:val="008A699C"/>
    <w:rsid w:val="008A6BF0"/>
    <w:rsid w:val="008A711D"/>
    <w:rsid w:val="008B133F"/>
    <w:rsid w:val="008B1B3F"/>
    <w:rsid w:val="008B2F0D"/>
    <w:rsid w:val="008B46A2"/>
    <w:rsid w:val="008B487D"/>
    <w:rsid w:val="008C1983"/>
    <w:rsid w:val="008C2583"/>
    <w:rsid w:val="008C3435"/>
    <w:rsid w:val="008D054F"/>
    <w:rsid w:val="008D12F1"/>
    <w:rsid w:val="008D3447"/>
    <w:rsid w:val="008D5830"/>
    <w:rsid w:val="008D5944"/>
    <w:rsid w:val="008D66F7"/>
    <w:rsid w:val="008D6D5B"/>
    <w:rsid w:val="008D7AC9"/>
    <w:rsid w:val="008E08FC"/>
    <w:rsid w:val="008E1267"/>
    <w:rsid w:val="008E2C7C"/>
    <w:rsid w:val="008E2F0B"/>
    <w:rsid w:val="008E3A6E"/>
    <w:rsid w:val="008E5ED2"/>
    <w:rsid w:val="008F09F5"/>
    <w:rsid w:val="008F2B03"/>
    <w:rsid w:val="008F2EB3"/>
    <w:rsid w:val="008F63C7"/>
    <w:rsid w:val="008F65FE"/>
    <w:rsid w:val="009039AB"/>
    <w:rsid w:val="00904C2C"/>
    <w:rsid w:val="00904EC8"/>
    <w:rsid w:val="00911679"/>
    <w:rsid w:val="0091435C"/>
    <w:rsid w:val="009164AB"/>
    <w:rsid w:val="00916733"/>
    <w:rsid w:val="00916DA9"/>
    <w:rsid w:val="009170B3"/>
    <w:rsid w:val="00923620"/>
    <w:rsid w:val="009254D5"/>
    <w:rsid w:val="009258FA"/>
    <w:rsid w:val="00926B49"/>
    <w:rsid w:val="00932C4D"/>
    <w:rsid w:val="00936DA5"/>
    <w:rsid w:val="00937093"/>
    <w:rsid w:val="009423FE"/>
    <w:rsid w:val="0094387A"/>
    <w:rsid w:val="00944895"/>
    <w:rsid w:val="00944A66"/>
    <w:rsid w:val="00944BC8"/>
    <w:rsid w:val="0094506A"/>
    <w:rsid w:val="00945B2D"/>
    <w:rsid w:val="00946358"/>
    <w:rsid w:val="00947CD8"/>
    <w:rsid w:val="009505A6"/>
    <w:rsid w:val="0095220D"/>
    <w:rsid w:val="0095368D"/>
    <w:rsid w:val="00961500"/>
    <w:rsid w:val="00965CDB"/>
    <w:rsid w:val="00966A43"/>
    <w:rsid w:val="00966DAD"/>
    <w:rsid w:val="00966DC1"/>
    <w:rsid w:val="009670F5"/>
    <w:rsid w:val="009712D1"/>
    <w:rsid w:val="00971A8A"/>
    <w:rsid w:val="00972C0B"/>
    <w:rsid w:val="00972C1F"/>
    <w:rsid w:val="00972E21"/>
    <w:rsid w:val="0097411F"/>
    <w:rsid w:val="0097563F"/>
    <w:rsid w:val="00976F1E"/>
    <w:rsid w:val="00977E55"/>
    <w:rsid w:val="0098080D"/>
    <w:rsid w:val="00980A8B"/>
    <w:rsid w:val="00981094"/>
    <w:rsid w:val="00983CFA"/>
    <w:rsid w:val="00984A32"/>
    <w:rsid w:val="0098584F"/>
    <w:rsid w:val="0099146E"/>
    <w:rsid w:val="00996199"/>
    <w:rsid w:val="009A26BC"/>
    <w:rsid w:val="009A40EA"/>
    <w:rsid w:val="009A4181"/>
    <w:rsid w:val="009A4DFA"/>
    <w:rsid w:val="009A696F"/>
    <w:rsid w:val="009B11A1"/>
    <w:rsid w:val="009B1D96"/>
    <w:rsid w:val="009B2B00"/>
    <w:rsid w:val="009B3557"/>
    <w:rsid w:val="009B40EB"/>
    <w:rsid w:val="009C3DD9"/>
    <w:rsid w:val="009C5415"/>
    <w:rsid w:val="009C669F"/>
    <w:rsid w:val="009C6CCD"/>
    <w:rsid w:val="009D012C"/>
    <w:rsid w:val="009D0487"/>
    <w:rsid w:val="009D049E"/>
    <w:rsid w:val="009D2D0C"/>
    <w:rsid w:val="009D2E13"/>
    <w:rsid w:val="009D40ED"/>
    <w:rsid w:val="009D61D1"/>
    <w:rsid w:val="009D6555"/>
    <w:rsid w:val="009D685B"/>
    <w:rsid w:val="009D6A30"/>
    <w:rsid w:val="009E00DE"/>
    <w:rsid w:val="009E0B47"/>
    <w:rsid w:val="009E1744"/>
    <w:rsid w:val="009E338A"/>
    <w:rsid w:val="009E3863"/>
    <w:rsid w:val="009E55DB"/>
    <w:rsid w:val="009E6857"/>
    <w:rsid w:val="009F115E"/>
    <w:rsid w:val="009F14DA"/>
    <w:rsid w:val="009F159F"/>
    <w:rsid w:val="009F2ABE"/>
    <w:rsid w:val="009F65B4"/>
    <w:rsid w:val="009F692F"/>
    <w:rsid w:val="009F7E0D"/>
    <w:rsid w:val="00A006B8"/>
    <w:rsid w:val="00A0085A"/>
    <w:rsid w:val="00A01102"/>
    <w:rsid w:val="00A01D4A"/>
    <w:rsid w:val="00A03173"/>
    <w:rsid w:val="00A0387F"/>
    <w:rsid w:val="00A03E3D"/>
    <w:rsid w:val="00A049F9"/>
    <w:rsid w:val="00A04F63"/>
    <w:rsid w:val="00A07A78"/>
    <w:rsid w:val="00A12A20"/>
    <w:rsid w:val="00A132BB"/>
    <w:rsid w:val="00A137F1"/>
    <w:rsid w:val="00A145DF"/>
    <w:rsid w:val="00A15E92"/>
    <w:rsid w:val="00A1723A"/>
    <w:rsid w:val="00A2383F"/>
    <w:rsid w:val="00A24CA9"/>
    <w:rsid w:val="00A25CA2"/>
    <w:rsid w:val="00A27612"/>
    <w:rsid w:val="00A27925"/>
    <w:rsid w:val="00A30103"/>
    <w:rsid w:val="00A31F57"/>
    <w:rsid w:val="00A32A5D"/>
    <w:rsid w:val="00A35ECD"/>
    <w:rsid w:val="00A36F20"/>
    <w:rsid w:val="00A3721F"/>
    <w:rsid w:val="00A37227"/>
    <w:rsid w:val="00A37310"/>
    <w:rsid w:val="00A37318"/>
    <w:rsid w:val="00A406F5"/>
    <w:rsid w:val="00A44394"/>
    <w:rsid w:val="00A47013"/>
    <w:rsid w:val="00A51118"/>
    <w:rsid w:val="00A54C36"/>
    <w:rsid w:val="00A54EE8"/>
    <w:rsid w:val="00A55CF6"/>
    <w:rsid w:val="00A56A42"/>
    <w:rsid w:val="00A57054"/>
    <w:rsid w:val="00A60375"/>
    <w:rsid w:val="00A62FE9"/>
    <w:rsid w:val="00A672F3"/>
    <w:rsid w:val="00A715AA"/>
    <w:rsid w:val="00A727B6"/>
    <w:rsid w:val="00A72F47"/>
    <w:rsid w:val="00A746A0"/>
    <w:rsid w:val="00A75159"/>
    <w:rsid w:val="00A753B7"/>
    <w:rsid w:val="00A76272"/>
    <w:rsid w:val="00A77B94"/>
    <w:rsid w:val="00A80974"/>
    <w:rsid w:val="00A80AA3"/>
    <w:rsid w:val="00A81B44"/>
    <w:rsid w:val="00A83FED"/>
    <w:rsid w:val="00A84992"/>
    <w:rsid w:val="00A85ECF"/>
    <w:rsid w:val="00A87F5D"/>
    <w:rsid w:val="00A87F68"/>
    <w:rsid w:val="00A917F5"/>
    <w:rsid w:val="00A92B00"/>
    <w:rsid w:val="00A93422"/>
    <w:rsid w:val="00A95691"/>
    <w:rsid w:val="00A959A6"/>
    <w:rsid w:val="00A96C79"/>
    <w:rsid w:val="00A971B4"/>
    <w:rsid w:val="00AA0634"/>
    <w:rsid w:val="00AA0BAD"/>
    <w:rsid w:val="00AA1855"/>
    <w:rsid w:val="00AA2918"/>
    <w:rsid w:val="00AA3A62"/>
    <w:rsid w:val="00AA3C22"/>
    <w:rsid w:val="00AA3F68"/>
    <w:rsid w:val="00AA4F4C"/>
    <w:rsid w:val="00AB1B55"/>
    <w:rsid w:val="00AB2346"/>
    <w:rsid w:val="00AB2470"/>
    <w:rsid w:val="00AB3248"/>
    <w:rsid w:val="00AB45A2"/>
    <w:rsid w:val="00AB46B5"/>
    <w:rsid w:val="00AB5E4B"/>
    <w:rsid w:val="00AB6D95"/>
    <w:rsid w:val="00AB734C"/>
    <w:rsid w:val="00AC12AD"/>
    <w:rsid w:val="00AC490F"/>
    <w:rsid w:val="00AC5B35"/>
    <w:rsid w:val="00AC5D49"/>
    <w:rsid w:val="00AC5E43"/>
    <w:rsid w:val="00AC663F"/>
    <w:rsid w:val="00AC6641"/>
    <w:rsid w:val="00AC70E2"/>
    <w:rsid w:val="00AD03C9"/>
    <w:rsid w:val="00AD2FE0"/>
    <w:rsid w:val="00AD649D"/>
    <w:rsid w:val="00AD691F"/>
    <w:rsid w:val="00AE1926"/>
    <w:rsid w:val="00AE274E"/>
    <w:rsid w:val="00AE3A1B"/>
    <w:rsid w:val="00AE4E4A"/>
    <w:rsid w:val="00AE4FFF"/>
    <w:rsid w:val="00AF0345"/>
    <w:rsid w:val="00AF4A8D"/>
    <w:rsid w:val="00AF50F7"/>
    <w:rsid w:val="00B04A4B"/>
    <w:rsid w:val="00B0539D"/>
    <w:rsid w:val="00B07216"/>
    <w:rsid w:val="00B13254"/>
    <w:rsid w:val="00B13364"/>
    <w:rsid w:val="00B159A4"/>
    <w:rsid w:val="00B15B07"/>
    <w:rsid w:val="00B15D4D"/>
    <w:rsid w:val="00B17797"/>
    <w:rsid w:val="00B20DED"/>
    <w:rsid w:val="00B20E6B"/>
    <w:rsid w:val="00B23BA1"/>
    <w:rsid w:val="00B314C1"/>
    <w:rsid w:val="00B3510E"/>
    <w:rsid w:val="00B36457"/>
    <w:rsid w:val="00B36699"/>
    <w:rsid w:val="00B37983"/>
    <w:rsid w:val="00B37BDC"/>
    <w:rsid w:val="00B413AE"/>
    <w:rsid w:val="00B44712"/>
    <w:rsid w:val="00B451B8"/>
    <w:rsid w:val="00B45438"/>
    <w:rsid w:val="00B46C66"/>
    <w:rsid w:val="00B50046"/>
    <w:rsid w:val="00B508A6"/>
    <w:rsid w:val="00B50E71"/>
    <w:rsid w:val="00B52AC6"/>
    <w:rsid w:val="00B5575C"/>
    <w:rsid w:val="00B56653"/>
    <w:rsid w:val="00B5786B"/>
    <w:rsid w:val="00B62C51"/>
    <w:rsid w:val="00B62E2C"/>
    <w:rsid w:val="00B634A6"/>
    <w:rsid w:val="00B63883"/>
    <w:rsid w:val="00B63A44"/>
    <w:rsid w:val="00B63EB2"/>
    <w:rsid w:val="00B65525"/>
    <w:rsid w:val="00B66486"/>
    <w:rsid w:val="00B67310"/>
    <w:rsid w:val="00B716D3"/>
    <w:rsid w:val="00B71E19"/>
    <w:rsid w:val="00B71FD2"/>
    <w:rsid w:val="00B72B94"/>
    <w:rsid w:val="00B72CAD"/>
    <w:rsid w:val="00B757CD"/>
    <w:rsid w:val="00B76B4C"/>
    <w:rsid w:val="00B77E56"/>
    <w:rsid w:val="00B80BD5"/>
    <w:rsid w:val="00B81D1D"/>
    <w:rsid w:val="00B81D30"/>
    <w:rsid w:val="00B82772"/>
    <w:rsid w:val="00B85675"/>
    <w:rsid w:val="00B86AA2"/>
    <w:rsid w:val="00B874B4"/>
    <w:rsid w:val="00B9002E"/>
    <w:rsid w:val="00B90D33"/>
    <w:rsid w:val="00B913C4"/>
    <w:rsid w:val="00B92A67"/>
    <w:rsid w:val="00B9459E"/>
    <w:rsid w:val="00B95D1E"/>
    <w:rsid w:val="00B976D1"/>
    <w:rsid w:val="00B97982"/>
    <w:rsid w:val="00B97A44"/>
    <w:rsid w:val="00BA1394"/>
    <w:rsid w:val="00BA2242"/>
    <w:rsid w:val="00BA4CA1"/>
    <w:rsid w:val="00BA6F8E"/>
    <w:rsid w:val="00BB1E58"/>
    <w:rsid w:val="00BB3A50"/>
    <w:rsid w:val="00BB3DA9"/>
    <w:rsid w:val="00BB5F13"/>
    <w:rsid w:val="00BC0D93"/>
    <w:rsid w:val="00BC22C4"/>
    <w:rsid w:val="00BC2C56"/>
    <w:rsid w:val="00BC3E03"/>
    <w:rsid w:val="00BC53DD"/>
    <w:rsid w:val="00BC593D"/>
    <w:rsid w:val="00BC5C69"/>
    <w:rsid w:val="00BC5EF5"/>
    <w:rsid w:val="00BD0CFA"/>
    <w:rsid w:val="00BD18BB"/>
    <w:rsid w:val="00BD2EBB"/>
    <w:rsid w:val="00BD4DE1"/>
    <w:rsid w:val="00BD7364"/>
    <w:rsid w:val="00BD74C4"/>
    <w:rsid w:val="00BE17CC"/>
    <w:rsid w:val="00BE38A3"/>
    <w:rsid w:val="00BE789A"/>
    <w:rsid w:val="00BF169F"/>
    <w:rsid w:val="00BF4165"/>
    <w:rsid w:val="00BF444B"/>
    <w:rsid w:val="00BF4CCB"/>
    <w:rsid w:val="00BF7123"/>
    <w:rsid w:val="00C02CF6"/>
    <w:rsid w:val="00C038C4"/>
    <w:rsid w:val="00C03B82"/>
    <w:rsid w:val="00C049E0"/>
    <w:rsid w:val="00C071CC"/>
    <w:rsid w:val="00C1023F"/>
    <w:rsid w:val="00C10AA4"/>
    <w:rsid w:val="00C13340"/>
    <w:rsid w:val="00C1360F"/>
    <w:rsid w:val="00C13DA9"/>
    <w:rsid w:val="00C164C8"/>
    <w:rsid w:val="00C166A2"/>
    <w:rsid w:val="00C16FFE"/>
    <w:rsid w:val="00C21BB9"/>
    <w:rsid w:val="00C22F18"/>
    <w:rsid w:val="00C23B47"/>
    <w:rsid w:val="00C24307"/>
    <w:rsid w:val="00C26B15"/>
    <w:rsid w:val="00C26D20"/>
    <w:rsid w:val="00C30A10"/>
    <w:rsid w:val="00C30E50"/>
    <w:rsid w:val="00C33443"/>
    <w:rsid w:val="00C35848"/>
    <w:rsid w:val="00C35EEF"/>
    <w:rsid w:val="00C35F5E"/>
    <w:rsid w:val="00C40CCB"/>
    <w:rsid w:val="00C42F52"/>
    <w:rsid w:val="00C44499"/>
    <w:rsid w:val="00C46094"/>
    <w:rsid w:val="00C47D05"/>
    <w:rsid w:val="00C501B3"/>
    <w:rsid w:val="00C5349A"/>
    <w:rsid w:val="00C53560"/>
    <w:rsid w:val="00C543C2"/>
    <w:rsid w:val="00C55C6B"/>
    <w:rsid w:val="00C5771F"/>
    <w:rsid w:val="00C629D5"/>
    <w:rsid w:val="00C640FC"/>
    <w:rsid w:val="00C77745"/>
    <w:rsid w:val="00C80109"/>
    <w:rsid w:val="00C811C9"/>
    <w:rsid w:val="00C819D9"/>
    <w:rsid w:val="00C84592"/>
    <w:rsid w:val="00C85AF4"/>
    <w:rsid w:val="00C92AFA"/>
    <w:rsid w:val="00C93C81"/>
    <w:rsid w:val="00C97918"/>
    <w:rsid w:val="00C97953"/>
    <w:rsid w:val="00CA0ACC"/>
    <w:rsid w:val="00CA18CB"/>
    <w:rsid w:val="00CA19C8"/>
    <w:rsid w:val="00CA2902"/>
    <w:rsid w:val="00CA4A7E"/>
    <w:rsid w:val="00CA54C7"/>
    <w:rsid w:val="00CA5700"/>
    <w:rsid w:val="00CA5F92"/>
    <w:rsid w:val="00CA6AAC"/>
    <w:rsid w:val="00CA7474"/>
    <w:rsid w:val="00CA7525"/>
    <w:rsid w:val="00CB01F5"/>
    <w:rsid w:val="00CB123C"/>
    <w:rsid w:val="00CB17FB"/>
    <w:rsid w:val="00CB50A1"/>
    <w:rsid w:val="00CC0D8F"/>
    <w:rsid w:val="00CC1389"/>
    <w:rsid w:val="00CC301B"/>
    <w:rsid w:val="00CC34B3"/>
    <w:rsid w:val="00CC5438"/>
    <w:rsid w:val="00CC5F4F"/>
    <w:rsid w:val="00CC7E64"/>
    <w:rsid w:val="00CD0E0C"/>
    <w:rsid w:val="00CD17B7"/>
    <w:rsid w:val="00CD2E82"/>
    <w:rsid w:val="00CD3543"/>
    <w:rsid w:val="00CD36C3"/>
    <w:rsid w:val="00CD3EE7"/>
    <w:rsid w:val="00CD55DA"/>
    <w:rsid w:val="00CD78D1"/>
    <w:rsid w:val="00CE4834"/>
    <w:rsid w:val="00CE5DB9"/>
    <w:rsid w:val="00CE6499"/>
    <w:rsid w:val="00CE7A88"/>
    <w:rsid w:val="00CF07ED"/>
    <w:rsid w:val="00CF48E6"/>
    <w:rsid w:val="00CF5CEF"/>
    <w:rsid w:val="00CF5D0F"/>
    <w:rsid w:val="00D018E2"/>
    <w:rsid w:val="00D05421"/>
    <w:rsid w:val="00D06C66"/>
    <w:rsid w:val="00D10D21"/>
    <w:rsid w:val="00D11D32"/>
    <w:rsid w:val="00D14DFD"/>
    <w:rsid w:val="00D14E47"/>
    <w:rsid w:val="00D1610F"/>
    <w:rsid w:val="00D1728B"/>
    <w:rsid w:val="00D222DA"/>
    <w:rsid w:val="00D2235E"/>
    <w:rsid w:val="00D2310F"/>
    <w:rsid w:val="00D25911"/>
    <w:rsid w:val="00D25EF7"/>
    <w:rsid w:val="00D266DD"/>
    <w:rsid w:val="00D26B64"/>
    <w:rsid w:val="00D301C8"/>
    <w:rsid w:val="00D3150D"/>
    <w:rsid w:val="00D328C9"/>
    <w:rsid w:val="00D35EC0"/>
    <w:rsid w:val="00D41C1A"/>
    <w:rsid w:val="00D42990"/>
    <w:rsid w:val="00D42F4C"/>
    <w:rsid w:val="00D4478A"/>
    <w:rsid w:val="00D44BCF"/>
    <w:rsid w:val="00D44CD9"/>
    <w:rsid w:val="00D51C09"/>
    <w:rsid w:val="00D52562"/>
    <w:rsid w:val="00D53673"/>
    <w:rsid w:val="00D55081"/>
    <w:rsid w:val="00D55429"/>
    <w:rsid w:val="00D55EC9"/>
    <w:rsid w:val="00D5650C"/>
    <w:rsid w:val="00D6298B"/>
    <w:rsid w:val="00D63015"/>
    <w:rsid w:val="00D63131"/>
    <w:rsid w:val="00D63932"/>
    <w:rsid w:val="00D642EB"/>
    <w:rsid w:val="00D712C3"/>
    <w:rsid w:val="00D72B2A"/>
    <w:rsid w:val="00D73C40"/>
    <w:rsid w:val="00D745E0"/>
    <w:rsid w:val="00D76623"/>
    <w:rsid w:val="00D77370"/>
    <w:rsid w:val="00D7783F"/>
    <w:rsid w:val="00D80BA8"/>
    <w:rsid w:val="00D81330"/>
    <w:rsid w:val="00D81792"/>
    <w:rsid w:val="00D82B83"/>
    <w:rsid w:val="00D82EB5"/>
    <w:rsid w:val="00D84EE1"/>
    <w:rsid w:val="00D90382"/>
    <w:rsid w:val="00D9115B"/>
    <w:rsid w:val="00D91CF3"/>
    <w:rsid w:val="00D92FC4"/>
    <w:rsid w:val="00D939BF"/>
    <w:rsid w:val="00D951AD"/>
    <w:rsid w:val="00DA15EA"/>
    <w:rsid w:val="00DA31CD"/>
    <w:rsid w:val="00DA3788"/>
    <w:rsid w:val="00DA39D4"/>
    <w:rsid w:val="00DA4FB8"/>
    <w:rsid w:val="00DA6182"/>
    <w:rsid w:val="00DA623A"/>
    <w:rsid w:val="00DA6F8C"/>
    <w:rsid w:val="00DA733F"/>
    <w:rsid w:val="00DB0228"/>
    <w:rsid w:val="00DB1EFE"/>
    <w:rsid w:val="00DB2CCD"/>
    <w:rsid w:val="00DB2F7D"/>
    <w:rsid w:val="00DB311A"/>
    <w:rsid w:val="00DB386C"/>
    <w:rsid w:val="00DC1A7A"/>
    <w:rsid w:val="00DC2420"/>
    <w:rsid w:val="00DC4F0B"/>
    <w:rsid w:val="00DC67D2"/>
    <w:rsid w:val="00DC6BD0"/>
    <w:rsid w:val="00DC6C1A"/>
    <w:rsid w:val="00DC772C"/>
    <w:rsid w:val="00DD002F"/>
    <w:rsid w:val="00DD0B5E"/>
    <w:rsid w:val="00DD3123"/>
    <w:rsid w:val="00DD341C"/>
    <w:rsid w:val="00DD52B9"/>
    <w:rsid w:val="00DD620B"/>
    <w:rsid w:val="00DD7373"/>
    <w:rsid w:val="00DE01F4"/>
    <w:rsid w:val="00DE2FB5"/>
    <w:rsid w:val="00DE44F8"/>
    <w:rsid w:val="00DE7988"/>
    <w:rsid w:val="00DF057A"/>
    <w:rsid w:val="00DF0D38"/>
    <w:rsid w:val="00DF1195"/>
    <w:rsid w:val="00DF1FDE"/>
    <w:rsid w:val="00DF35B5"/>
    <w:rsid w:val="00DF461E"/>
    <w:rsid w:val="00DF4E49"/>
    <w:rsid w:val="00DF54F3"/>
    <w:rsid w:val="00DF5689"/>
    <w:rsid w:val="00DF59A2"/>
    <w:rsid w:val="00DF5D0A"/>
    <w:rsid w:val="00DF615B"/>
    <w:rsid w:val="00DF6281"/>
    <w:rsid w:val="00DF669D"/>
    <w:rsid w:val="00E01A4C"/>
    <w:rsid w:val="00E0380E"/>
    <w:rsid w:val="00E03EE3"/>
    <w:rsid w:val="00E05876"/>
    <w:rsid w:val="00E069B4"/>
    <w:rsid w:val="00E06BCC"/>
    <w:rsid w:val="00E06BF3"/>
    <w:rsid w:val="00E1090D"/>
    <w:rsid w:val="00E10F20"/>
    <w:rsid w:val="00E120A8"/>
    <w:rsid w:val="00E1255B"/>
    <w:rsid w:val="00E14125"/>
    <w:rsid w:val="00E15262"/>
    <w:rsid w:val="00E2338D"/>
    <w:rsid w:val="00E27D28"/>
    <w:rsid w:val="00E307E8"/>
    <w:rsid w:val="00E332C5"/>
    <w:rsid w:val="00E3377F"/>
    <w:rsid w:val="00E34134"/>
    <w:rsid w:val="00E35370"/>
    <w:rsid w:val="00E3697A"/>
    <w:rsid w:val="00E371B0"/>
    <w:rsid w:val="00E37EDD"/>
    <w:rsid w:val="00E421F1"/>
    <w:rsid w:val="00E43399"/>
    <w:rsid w:val="00E43553"/>
    <w:rsid w:val="00E43B76"/>
    <w:rsid w:val="00E43C4C"/>
    <w:rsid w:val="00E45B87"/>
    <w:rsid w:val="00E46F56"/>
    <w:rsid w:val="00E47CB8"/>
    <w:rsid w:val="00E47DC3"/>
    <w:rsid w:val="00E5082A"/>
    <w:rsid w:val="00E52D7C"/>
    <w:rsid w:val="00E5571F"/>
    <w:rsid w:val="00E558E2"/>
    <w:rsid w:val="00E562D9"/>
    <w:rsid w:val="00E62044"/>
    <w:rsid w:val="00E66B61"/>
    <w:rsid w:val="00E6707A"/>
    <w:rsid w:val="00E72AA5"/>
    <w:rsid w:val="00E747DD"/>
    <w:rsid w:val="00E74A4D"/>
    <w:rsid w:val="00E75513"/>
    <w:rsid w:val="00E76DA3"/>
    <w:rsid w:val="00E7715B"/>
    <w:rsid w:val="00E80440"/>
    <w:rsid w:val="00E80580"/>
    <w:rsid w:val="00E80EC9"/>
    <w:rsid w:val="00E848A6"/>
    <w:rsid w:val="00E85072"/>
    <w:rsid w:val="00E86A2A"/>
    <w:rsid w:val="00E90B4B"/>
    <w:rsid w:val="00E9244D"/>
    <w:rsid w:val="00E934DF"/>
    <w:rsid w:val="00E949F2"/>
    <w:rsid w:val="00E950D6"/>
    <w:rsid w:val="00E96C18"/>
    <w:rsid w:val="00EA0402"/>
    <w:rsid w:val="00EA1AF1"/>
    <w:rsid w:val="00EA4391"/>
    <w:rsid w:val="00EA59A5"/>
    <w:rsid w:val="00EA6F6E"/>
    <w:rsid w:val="00EA7F2A"/>
    <w:rsid w:val="00EB2820"/>
    <w:rsid w:val="00EB2E6D"/>
    <w:rsid w:val="00EB3789"/>
    <w:rsid w:val="00EB44AA"/>
    <w:rsid w:val="00EB4F25"/>
    <w:rsid w:val="00EB506C"/>
    <w:rsid w:val="00EB52F8"/>
    <w:rsid w:val="00EB74A2"/>
    <w:rsid w:val="00EB7E6D"/>
    <w:rsid w:val="00EC0203"/>
    <w:rsid w:val="00EC1099"/>
    <w:rsid w:val="00EC1BC0"/>
    <w:rsid w:val="00EC3707"/>
    <w:rsid w:val="00EC7424"/>
    <w:rsid w:val="00ED0A01"/>
    <w:rsid w:val="00ED4278"/>
    <w:rsid w:val="00ED5307"/>
    <w:rsid w:val="00ED6525"/>
    <w:rsid w:val="00ED7A7E"/>
    <w:rsid w:val="00EE0825"/>
    <w:rsid w:val="00EE184D"/>
    <w:rsid w:val="00EE1A75"/>
    <w:rsid w:val="00EE2D50"/>
    <w:rsid w:val="00EE32DE"/>
    <w:rsid w:val="00EE407C"/>
    <w:rsid w:val="00EE74A4"/>
    <w:rsid w:val="00EF1446"/>
    <w:rsid w:val="00EF153D"/>
    <w:rsid w:val="00EF25C0"/>
    <w:rsid w:val="00EF2F7B"/>
    <w:rsid w:val="00EF42FC"/>
    <w:rsid w:val="00F010A6"/>
    <w:rsid w:val="00F02BAF"/>
    <w:rsid w:val="00F0390E"/>
    <w:rsid w:val="00F03E35"/>
    <w:rsid w:val="00F0466D"/>
    <w:rsid w:val="00F05C1E"/>
    <w:rsid w:val="00F07E20"/>
    <w:rsid w:val="00F117A2"/>
    <w:rsid w:val="00F1196E"/>
    <w:rsid w:val="00F16D9A"/>
    <w:rsid w:val="00F1715D"/>
    <w:rsid w:val="00F217B1"/>
    <w:rsid w:val="00F23681"/>
    <w:rsid w:val="00F2466B"/>
    <w:rsid w:val="00F253A1"/>
    <w:rsid w:val="00F30DEE"/>
    <w:rsid w:val="00F31A2E"/>
    <w:rsid w:val="00F32303"/>
    <w:rsid w:val="00F323B4"/>
    <w:rsid w:val="00F3288A"/>
    <w:rsid w:val="00F35B50"/>
    <w:rsid w:val="00F3615C"/>
    <w:rsid w:val="00F37EF2"/>
    <w:rsid w:val="00F4000B"/>
    <w:rsid w:val="00F40A00"/>
    <w:rsid w:val="00F40BFD"/>
    <w:rsid w:val="00F40E80"/>
    <w:rsid w:val="00F4169E"/>
    <w:rsid w:val="00F4379E"/>
    <w:rsid w:val="00F43F36"/>
    <w:rsid w:val="00F44DC1"/>
    <w:rsid w:val="00F45A51"/>
    <w:rsid w:val="00F524CF"/>
    <w:rsid w:val="00F55888"/>
    <w:rsid w:val="00F5594C"/>
    <w:rsid w:val="00F60A62"/>
    <w:rsid w:val="00F60ED5"/>
    <w:rsid w:val="00F617C0"/>
    <w:rsid w:val="00F625F7"/>
    <w:rsid w:val="00F63ECF"/>
    <w:rsid w:val="00F6405E"/>
    <w:rsid w:val="00F6634B"/>
    <w:rsid w:val="00F665C2"/>
    <w:rsid w:val="00F66DD3"/>
    <w:rsid w:val="00F67474"/>
    <w:rsid w:val="00F7349C"/>
    <w:rsid w:val="00F744F0"/>
    <w:rsid w:val="00F75A95"/>
    <w:rsid w:val="00F77B67"/>
    <w:rsid w:val="00F811BF"/>
    <w:rsid w:val="00F815EB"/>
    <w:rsid w:val="00F844BC"/>
    <w:rsid w:val="00F84620"/>
    <w:rsid w:val="00F91A8E"/>
    <w:rsid w:val="00F92964"/>
    <w:rsid w:val="00F933A6"/>
    <w:rsid w:val="00F9476E"/>
    <w:rsid w:val="00F954F5"/>
    <w:rsid w:val="00F959B6"/>
    <w:rsid w:val="00F96C6D"/>
    <w:rsid w:val="00F96EBE"/>
    <w:rsid w:val="00FA1EF9"/>
    <w:rsid w:val="00FA2BFE"/>
    <w:rsid w:val="00FA363B"/>
    <w:rsid w:val="00FA3766"/>
    <w:rsid w:val="00FA54C9"/>
    <w:rsid w:val="00FA721E"/>
    <w:rsid w:val="00FB2346"/>
    <w:rsid w:val="00FB2D8D"/>
    <w:rsid w:val="00FB439D"/>
    <w:rsid w:val="00FB4748"/>
    <w:rsid w:val="00FB4E2C"/>
    <w:rsid w:val="00FB57BB"/>
    <w:rsid w:val="00FB5BF2"/>
    <w:rsid w:val="00FB64C9"/>
    <w:rsid w:val="00FB7089"/>
    <w:rsid w:val="00FC1049"/>
    <w:rsid w:val="00FC2F22"/>
    <w:rsid w:val="00FC473E"/>
    <w:rsid w:val="00FC7B7F"/>
    <w:rsid w:val="00FD0A59"/>
    <w:rsid w:val="00FD1253"/>
    <w:rsid w:val="00FD14BC"/>
    <w:rsid w:val="00FD1E11"/>
    <w:rsid w:val="00FD314B"/>
    <w:rsid w:val="00FD361C"/>
    <w:rsid w:val="00FD5DFA"/>
    <w:rsid w:val="00FD5E9B"/>
    <w:rsid w:val="00FD6129"/>
    <w:rsid w:val="00FD742E"/>
    <w:rsid w:val="00FE177D"/>
    <w:rsid w:val="00FE2227"/>
    <w:rsid w:val="00FE26A1"/>
    <w:rsid w:val="00FE3DF0"/>
    <w:rsid w:val="00FE3EF2"/>
    <w:rsid w:val="00FE437F"/>
    <w:rsid w:val="00FE4D4B"/>
    <w:rsid w:val="00FE5BD7"/>
    <w:rsid w:val="00FE5E8E"/>
    <w:rsid w:val="00FE7799"/>
    <w:rsid w:val="00FF05C8"/>
    <w:rsid w:val="00FF1A1D"/>
    <w:rsid w:val="00FF2F8C"/>
    <w:rsid w:val="00FF3E83"/>
    <w:rsid w:val="00FF7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4C82C"/>
  <w15:docId w15:val="{46AF3FE7-66E7-451E-BEDE-C3A4061A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77E55"/>
    <w:rPr>
      <w:rFonts w:ascii="Times New Roman" w:hAnsi="Times New Roman"/>
      <w:sz w:val="28"/>
      <w:szCs w:val="28"/>
      <w:lang w:eastAsia="en-US"/>
    </w:rPr>
  </w:style>
  <w:style w:type="paragraph" w:styleId="1">
    <w:name w:val="heading 1"/>
    <w:basedOn w:val="a3"/>
    <w:next w:val="a2"/>
    <w:link w:val="13"/>
    <w:uiPriority w:val="9"/>
    <w:qFormat/>
    <w:rsid w:val="006E5590"/>
    <w:pPr>
      <w:keepNext/>
      <w:keepLines/>
      <w:pageBreakBefore/>
      <w:widowControl/>
      <w:numPr>
        <w:numId w:val="8"/>
      </w:numPr>
      <w:suppressAutoHyphens/>
      <w:spacing w:after="240" w:line="360" w:lineRule="auto"/>
      <w:jc w:val="center"/>
      <w:outlineLvl w:val="0"/>
    </w:pPr>
    <w:rPr>
      <w:rFonts w:ascii="Times New Roman" w:hAnsi="Times New Roman" w:cs="Times New Roman"/>
      <w:b/>
      <w:caps/>
      <w:sz w:val="28"/>
      <w:szCs w:val="28"/>
      <w:lang w:val="en-US"/>
    </w:rPr>
  </w:style>
  <w:style w:type="paragraph" w:styleId="20">
    <w:name w:val="heading 2"/>
    <w:basedOn w:val="a3"/>
    <w:next w:val="a2"/>
    <w:link w:val="22"/>
    <w:uiPriority w:val="9"/>
    <w:unhideWhenUsed/>
    <w:qFormat/>
    <w:rsid w:val="006E5590"/>
    <w:pPr>
      <w:keepNext/>
      <w:keepLines/>
      <w:widowControl/>
      <w:numPr>
        <w:ilvl w:val="1"/>
        <w:numId w:val="8"/>
      </w:numPr>
      <w:suppressAutoHyphens/>
      <w:spacing w:before="240" w:after="240" w:line="360" w:lineRule="auto"/>
      <w:outlineLvl w:val="1"/>
    </w:pPr>
    <w:rPr>
      <w:rFonts w:ascii="Times New Roman" w:hAnsi="Times New Roman" w:cs="Times New Roman"/>
      <w:b/>
      <w:sz w:val="28"/>
      <w:szCs w:val="28"/>
      <w:lang w:val="en-US"/>
    </w:rPr>
  </w:style>
  <w:style w:type="paragraph" w:styleId="3">
    <w:name w:val="heading 3"/>
    <w:basedOn w:val="a3"/>
    <w:next w:val="a2"/>
    <w:link w:val="30"/>
    <w:uiPriority w:val="9"/>
    <w:unhideWhenUsed/>
    <w:qFormat/>
    <w:rsid w:val="000615CD"/>
    <w:pPr>
      <w:keepNext/>
      <w:keepLines/>
      <w:widowControl/>
      <w:numPr>
        <w:ilvl w:val="2"/>
        <w:numId w:val="8"/>
      </w:numPr>
      <w:suppressAutoHyphens/>
      <w:spacing w:before="240" w:after="240" w:line="360" w:lineRule="auto"/>
      <w:ind w:left="1457" w:hanging="737"/>
      <w:outlineLvl w:val="2"/>
    </w:pPr>
    <w:rPr>
      <w:rFonts w:ascii="Times New Roman" w:hAnsi="Times New Roman" w:cs="Times New Roman"/>
      <w:sz w:val="28"/>
      <w:szCs w:val="28"/>
    </w:rPr>
  </w:style>
  <w:style w:type="paragraph" w:styleId="4">
    <w:name w:val="heading 4"/>
    <w:basedOn w:val="a3"/>
    <w:next w:val="a4"/>
    <w:link w:val="41"/>
    <w:qFormat/>
    <w:rsid w:val="000615CD"/>
    <w:pPr>
      <w:keepNext/>
      <w:keepLines/>
      <w:widowControl/>
      <w:numPr>
        <w:ilvl w:val="3"/>
        <w:numId w:val="8"/>
      </w:numPr>
      <w:suppressAutoHyphens/>
      <w:spacing w:before="240" w:after="240" w:line="360" w:lineRule="auto"/>
      <w:ind w:left="1571" w:hanging="851"/>
      <w:outlineLvl w:val="3"/>
    </w:pPr>
    <w:rPr>
      <w:rFonts w:ascii="Times New Roman" w:hAnsi="Times New Roman" w:cs="Times New Roman"/>
      <w:i/>
      <w:sz w:val="28"/>
      <w:szCs w:val="28"/>
      <w:lang w:val="en-US"/>
    </w:rPr>
  </w:style>
  <w:style w:type="paragraph" w:styleId="5">
    <w:name w:val="heading 5"/>
    <w:basedOn w:val="a2"/>
    <w:next w:val="a2"/>
    <w:link w:val="50"/>
    <w:qFormat/>
    <w:rsid w:val="008F65FE"/>
    <w:pPr>
      <w:keepNext/>
      <w:numPr>
        <w:ilvl w:val="4"/>
        <w:numId w:val="1"/>
      </w:numPr>
      <w:suppressAutoHyphens/>
      <w:spacing w:before="120" w:after="120"/>
      <w:jc w:val="both"/>
      <w:outlineLvl w:val="4"/>
    </w:pPr>
    <w:rPr>
      <w:rFonts w:ascii="Arial" w:eastAsia="Times New Roman" w:hAnsi="Arial" w:cs="Arial"/>
      <w:i/>
      <w:sz w:val="24"/>
      <w:szCs w:val="24"/>
      <w:lang w:eastAsia="ru-RU"/>
    </w:rPr>
  </w:style>
  <w:style w:type="paragraph" w:styleId="6">
    <w:name w:val="heading 6"/>
    <w:basedOn w:val="a2"/>
    <w:next w:val="a2"/>
    <w:link w:val="60"/>
    <w:qFormat/>
    <w:rsid w:val="008F65FE"/>
    <w:pPr>
      <w:keepNext/>
      <w:numPr>
        <w:ilvl w:val="5"/>
        <w:numId w:val="1"/>
      </w:numPr>
      <w:outlineLvl w:val="5"/>
    </w:pPr>
    <w:rPr>
      <w:rFonts w:ascii="Arial" w:eastAsia="Times New Roman" w:hAnsi="Arial"/>
      <w:b/>
      <w:bCs/>
      <w:i/>
      <w:iCs/>
      <w:sz w:val="24"/>
      <w:szCs w:val="20"/>
      <w:lang w:eastAsia="ru-RU"/>
    </w:rPr>
  </w:style>
  <w:style w:type="paragraph" w:styleId="7">
    <w:name w:val="heading 7"/>
    <w:basedOn w:val="a2"/>
    <w:next w:val="a2"/>
    <w:link w:val="70"/>
    <w:qFormat/>
    <w:rsid w:val="008F65FE"/>
    <w:pPr>
      <w:keepNext/>
      <w:numPr>
        <w:ilvl w:val="6"/>
        <w:numId w:val="1"/>
      </w:numPr>
      <w:outlineLvl w:val="6"/>
    </w:pPr>
    <w:rPr>
      <w:rFonts w:ascii="Arial" w:eastAsia="Times New Roman" w:hAnsi="Arial"/>
      <w:i/>
      <w:iCs/>
      <w:sz w:val="24"/>
      <w:szCs w:val="20"/>
      <w:lang w:eastAsia="ru-RU"/>
    </w:rPr>
  </w:style>
  <w:style w:type="paragraph" w:styleId="8">
    <w:name w:val="heading 8"/>
    <w:basedOn w:val="a2"/>
    <w:next w:val="a2"/>
    <w:link w:val="80"/>
    <w:qFormat/>
    <w:rsid w:val="008F65FE"/>
    <w:pPr>
      <w:numPr>
        <w:ilvl w:val="7"/>
        <w:numId w:val="1"/>
      </w:numPr>
      <w:spacing w:before="240" w:after="60"/>
      <w:outlineLvl w:val="7"/>
    </w:pPr>
    <w:rPr>
      <w:rFonts w:ascii="Arial" w:eastAsia="Times New Roman" w:hAnsi="Arial"/>
      <w:i/>
      <w:iCs/>
      <w:sz w:val="24"/>
      <w:szCs w:val="24"/>
      <w:lang w:eastAsia="ru-RU"/>
    </w:rPr>
  </w:style>
  <w:style w:type="paragraph" w:styleId="9">
    <w:name w:val="heading 9"/>
    <w:basedOn w:val="a2"/>
    <w:next w:val="a2"/>
    <w:link w:val="90"/>
    <w:qFormat/>
    <w:rsid w:val="008F65FE"/>
    <w:pPr>
      <w:numPr>
        <w:ilvl w:val="8"/>
        <w:numId w:val="1"/>
      </w:numPr>
      <w:spacing w:before="240" w:after="60"/>
      <w:outlineLvl w:val="8"/>
    </w:pPr>
    <w:rPr>
      <w:rFonts w:ascii="Arial" w:eastAsia="Times New Roman" w:hAnsi="Arial" w:cs="Arial"/>
      <w:sz w:val="24"/>
      <w:szCs w:val="24"/>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Heading1Char">
    <w:name w:val="Heading 1 Char"/>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uiPriority w:val="9"/>
    <w:rPr>
      <w:rFonts w:asciiTheme="majorHAnsi" w:eastAsiaTheme="majorEastAsia" w:hAnsiTheme="majorHAnsi" w:cstheme="majorBidi"/>
      <w:b/>
      <w:bCs/>
      <w:color w:val="4472C4" w:themeColor="accent1"/>
      <w:sz w:val="26"/>
      <w:szCs w:val="26"/>
    </w:rPr>
  </w:style>
  <w:style w:type="character" w:customStyle="1" w:styleId="Heading3Char">
    <w:name w:val="Heading 3 Char"/>
    <w:uiPriority w:val="9"/>
    <w:rPr>
      <w:rFonts w:asciiTheme="majorHAnsi" w:eastAsiaTheme="majorEastAsia" w:hAnsiTheme="majorHAnsi" w:cstheme="majorBidi"/>
      <w:b/>
      <w:bCs/>
      <w:color w:val="4472C4" w:themeColor="accent1"/>
    </w:rPr>
  </w:style>
  <w:style w:type="character" w:customStyle="1" w:styleId="Heading4Char">
    <w:name w:val="Heading 4 Char"/>
    <w:uiPriority w:val="9"/>
    <w:rPr>
      <w:rFonts w:asciiTheme="majorHAnsi" w:eastAsiaTheme="majorEastAsia" w:hAnsiTheme="majorHAnsi" w:cstheme="majorBidi"/>
      <w:b/>
      <w:bCs/>
      <w:i/>
      <w:iCs/>
      <w:color w:val="4472C4" w:themeColor="accent1"/>
    </w:rPr>
  </w:style>
  <w:style w:type="character" w:customStyle="1" w:styleId="Heading5Char">
    <w:name w:val="Heading 5 Char"/>
    <w:uiPriority w:val="9"/>
    <w:rPr>
      <w:rFonts w:asciiTheme="majorHAnsi" w:eastAsiaTheme="majorEastAsia" w:hAnsiTheme="majorHAnsi" w:cstheme="majorBidi"/>
      <w:color w:val="1F3763" w:themeColor="accent1" w:themeShade="7F"/>
    </w:rPr>
  </w:style>
  <w:style w:type="character" w:customStyle="1" w:styleId="Heading6Char">
    <w:name w:val="Heading 6 Char"/>
    <w:uiPriority w:val="9"/>
    <w:rPr>
      <w:rFonts w:asciiTheme="majorHAnsi" w:eastAsiaTheme="majorEastAsia" w:hAnsiTheme="majorHAnsi" w:cstheme="majorBidi"/>
      <w:i/>
      <w:iCs/>
      <w:color w:val="1F3763" w:themeColor="accent1" w:themeShade="7F"/>
    </w:rPr>
  </w:style>
  <w:style w:type="character" w:customStyle="1" w:styleId="Heading7Char">
    <w:name w:val="Heading 7 Char"/>
    <w:uiPriority w:val="9"/>
    <w:rPr>
      <w:rFonts w:asciiTheme="majorHAnsi" w:eastAsiaTheme="majorEastAsia" w:hAnsiTheme="majorHAnsi" w:cstheme="majorBidi"/>
      <w:i/>
      <w:iCs/>
      <w:color w:val="404040" w:themeColor="text1" w:themeTint="BF"/>
    </w:rPr>
  </w:style>
  <w:style w:type="character" w:customStyle="1" w:styleId="Heading8Char">
    <w:name w:val="Heading 8 Char"/>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5"/>
    <w:link w:val="9"/>
    <w:rsid w:val="008F65FE"/>
    <w:rPr>
      <w:rFonts w:ascii="Arial" w:eastAsia="Times New Roman" w:hAnsi="Arial" w:cs="Arial"/>
      <w:sz w:val="24"/>
      <w:szCs w:val="24"/>
    </w:rPr>
  </w:style>
  <w:style w:type="paragraph" w:styleId="a8">
    <w:name w:val="Title"/>
    <w:basedOn w:val="1"/>
    <w:next w:val="a2"/>
    <w:link w:val="a9"/>
    <w:uiPriority w:val="10"/>
    <w:rsid w:val="00287688"/>
  </w:style>
  <w:style w:type="character" w:customStyle="1" w:styleId="a9">
    <w:name w:val="Заголовок Знак"/>
    <w:basedOn w:val="a5"/>
    <w:link w:val="a8"/>
    <w:uiPriority w:val="10"/>
    <w:rsid w:val="00287688"/>
    <w:rPr>
      <w:rFonts w:ascii="Times New Roman" w:eastAsia="Courier New" w:hAnsi="Times New Roman"/>
      <w:b/>
      <w:caps/>
      <w:color w:val="000000"/>
      <w:sz w:val="28"/>
      <w:szCs w:val="28"/>
      <w:lang w:val="en-US" w:bidi="ru-RU"/>
    </w:rPr>
  </w:style>
  <w:style w:type="paragraph" w:styleId="aa">
    <w:name w:val="Subtitle"/>
    <w:link w:val="ab"/>
    <w:uiPriority w:val="11"/>
    <w:qFormat/>
    <w:rPr>
      <w:rFonts w:asciiTheme="majorHAnsi" w:eastAsiaTheme="majorEastAsia" w:hAnsiTheme="majorHAnsi" w:cstheme="majorBidi"/>
      <w:i/>
      <w:iCs/>
      <w:color w:val="4472C4" w:themeColor="accent1"/>
      <w:spacing w:val="15"/>
      <w:sz w:val="24"/>
      <w:szCs w:val="24"/>
    </w:rPr>
  </w:style>
  <w:style w:type="character" w:customStyle="1" w:styleId="ab">
    <w:name w:val="Подзаголовок Знак"/>
    <w:link w:val="aa"/>
    <w:uiPriority w:val="11"/>
    <w:rPr>
      <w:rFonts w:asciiTheme="majorHAnsi" w:eastAsiaTheme="majorEastAsia" w:hAnsiTheme="majorHAnsi" w:cstheme="majorBidi"/>
      <w:i/>
      <w:iCs/>
      <w:color w:val="4472C4" w:themeColor="accent1"/>
      <w:spacing w:val="15"/>
      <w:sz w:val="24"/>
      <w:szCs w:val="24"/>
    </w:rPr>
  </w:style>
  <w:style w:type="character" w:styleId="ac">
    <w:name w:val="Subtle Emphasis"/>
    <w:uiPriority w:val="19"/>
    <w:qFormat/>
    <w:rPr>
      <w:i/>
      <w:iCs/>
      <w:color w:val="808080" w:themeColor="text1" w:themeTint="7F"/>
    </w:rPr>
  </w:style>
  <w:style w:type="character" w:styleId="ad">
    <w:name w:val="Intense Emphasis"/>
    <w:uiPriority w:val="21"/>
    <w:qFormat/>
    <w:rPr>
      <w:b/>
      <w:bCs/>
      <w:i/>
      <w:iCs/>
      <w:color w:val="4472C4" w:themeColor="accent1"/>
    </w:rPr>
  </w:style>
  <w:style w:type="character" w:styleId="ae">
    <w:name w:val="Strong"/>
    <w:uiPriority w:val="22"/>
    <w:qFormat/>
    <w:rPr>
      <w:b/>
      <w:bCs/>
    </w:rPr>
  </w:style>
  <w:style w:type="paragraph" w:styleId="23">
    <w:name w:val="Quote"/>
    <w:link w:val="24"/>
    <w:uiPriority w:val="29"/>
    <w:qFormat/>
    <w:rPr>
      <w:i/>
      <w:iCs/>
      <w:color w:val="000000" w:themeColor="text1"/>
    </w:rPr>
  </w:style>
  <w:style w:type="character" w:customStyle="1" w:styleId="24">
    <w:name w:val="Цитата 2 Знак"/>
    <w:link w:val="23"/>
    <w:uiPriority w:val="29"/>
    <w:rPr>
      <w:i/>
      <w:iCs/>
      <w:color w:val="000000" w:themeColor="text1"/>
    </w:rPr>
  </w:style>
  <w:style w:type="character" w:customStyle="1" w:styleId="IntenseQuoteChar">
    <w:name w:val="Intense Quote Char"/>
    <w:uiPriority w:val="30"/>
    <w:rPr>
      <w:b/>
      <w:bCs/>
      <w:i/>
      <w:iCs/>
      <w:color w:val="4472C4" w:themeColor="accent1"/>
    </w:rPr>
  </w:style>
  <w:style w:type="character" w:styleId="af">
    <w:name w:val="Subtle Reference"/>
    <w:uiPriority w:val="31"/>
    <w:qFormat/>
    <w:rPr>
      <w:smallCaps/>
      <w:color w:val="ED7D31" w:themeColor="accent2"/>
      <w:u w:val="single"/>
    </w:rPr>
  </w:style>
  <w:style w:type="character" w:styleId="af0">
    <w:name w:val="Intense Reference"/>
    <w:uiPriority w:val="32"/>
    <w:qFormat/>
    <w:rPr>
      <w:b/>
      <w:bCs/>
      <w:smallCaps/>
      <w:color w:val="ED7D31" w:themeColor="accent2"/>
      <w:spacing w:val="5"/>
      <w:u w:val="single"/>
    </w:rPr>
  </w:style>
  <w:style w:type="character" w:styleId="af1">
    <w:name w:val="Book Title"/>
    <w:uiPriority w:val="33"/>
    <w:qFormat/>
    <w:rPr>
      <w:b/>
      <w:bCs/>
      <w:smallCaps/>
      <w:spacing w:val="5"/>
    </w:rPr>
  </w:style>
  <w:style w:type="character" w:customStyle="1" w:styleId="FootnoteTextChar">
    <w:name w:val="Footnote Text Char"/>
    <w:uiPriority w:val="99"/>
    <w:semiHidden/>
    <w:rPr>
      <w:sz w:val="20"/>
      <w:szCs w:val="20"/>
    </w:rPr>
  </w:style>
  <w:style w:type="paragraph" w:styleId="af2">
    <w:name w:val="endnote text"/>
    <w:link w:val="af3"/>
    <w:uiPriority w:val="99"/>
    <w:semiHidden/>
    <w:unhideWhenUsed/>
  </w:style>
  <w:style w:type="character" w:customStyle="1" w:styleId="af3">
    <w:name w:val="Текст концевой сноски Знак"/>
    <w:link w:val="af2"/>
    <w:uiPriority w:val="99"/>
    <w:semiHidden/>
    <w:rPr>
      <w:sz w:val="20"/>
      <w:szCs w:val="20"/>
    </w:rPr>
  </w:style>
  <w:style w:type="character" w:styleId="af4">
    <w:name w:val="endnote reference"/>
    <w:uiPriority w:val="99"/>
    <w:semiHidden/>
    <w:unhideWhenUsed/>
    <w:rPr>
      <w:vertAlign w:val="superscript"/>
    </w:rPr>
  </w:style>
  <w:style w:type="paragraph" w:styleId="af5">
    <w:name w:val="Plain Text"/>
    <w:link w:val="af6"/>
    <w:uiPriority w:val="99"/>
    <w:semiHidden/>
    <w:unhideWhenUsed/>
    <w:rPr>
      <w:rFonts w:ascii="Courier New" w:hAnsi="Courier New" w:cs="Courier New"/>
      <w:sz w:val="21"/>
      <w:szCs w:val="21"/>
    </w:rPr>
  </w:style>
  <w:style w:type="character" w:customStyle="1" w:styleId="af6">
    <w:name w:val="Текст Знак"/>
    <w:link w:val="af5"/>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3">
    <w:name w:val="Заголовок 1 Знак"/>
    <w:basedOn w:val="a5"/>
    <w:link w:val="1"/>
    <w:uiPriority w:val="9"/>
    <w:rsid w:val="006E5590"/>
    <w:rPr>
      <w:rFonts w:ascii="Times New Roman" w:eastAsia="Courier New" w:hAnsi="Times New Roman"/>
      <w:b/>
      <w:caps/>
      <w:color w:val="000000"/>
      <w:sz w:val="28"/>
      <w:szCs w:val="28"/>
      <w:lang w:val="en-US" w:bidi="ru-RU"/>
    </w:rPr>
  </w:style>
  <w:style w:type="character" w:customStyle="1" w:styleId="22">
    <w:name w:val="Заголовок 2 Знак"/>
    <w:basedOn w:val="a5"/>
    <w:link w:val="20"/>
    <w:uiPriority w:val="9"/>
    <w:rsid w:val="006E5590"/>
    <w:rPr>
      <w:rFonts w:ascii="Times New Roman" w:eastAsia="Courier New" w:hAnsi="Times New Roman"/>
      <w:b/>
      <w:color w:val="000000"/>
      <w:sz w:val="28"/>
      <w:szCs w:val="28"/>
      <w:lang w:val="en-US" w:bidi="ru-RU"/>
    </w:rPr>
  </w:style>
  <w:style w:type="character" w:customStyle="1" w:styleId="50">
    <w:name w:val="Заголовок 5 Знак"/>
    <w:basedOn w:val="a5"/>
    <w:link w:val="5"/>
    <w:rsid w:val="008F65FE"/>
    <w:rPr>
      <w:rFonts w:ascii="Arial" w:eastAsia="Times New Roman" w:hAnsi="Arial" w:cs="Arial"/>
      <w:i/>
      <w:sz w:val="24"/>
      <w:szCs w:val="24"/>
    </w:rPr>
  </w:style>
  <w:style w:type="numbering" w:customStyle="1" w:styleId="14">
    <w:name w:val="Нет списка1"/>
    <w:uiPriority w:val="99"/>
    <w:semiHidden/>
    <w:unhideWhenUsed/>
  </w:style>
  <w:style w:type="paragraph" w:styleId="af7">
    <w:name w:val="Balloon Text"/>
    <w:basedOn w:val="a2"/>
    <w:link w:val="af8"/>
    <w:uiPriority w:val="99"/>
    <w:semiHidden/>
    <w:unhideWhenUsed/>
    <w:rPr>
      <w:rFonts w:ascii="Tahoma" w:hAnsi="Tahoma"/>
      <w:sz w:val="16"/>
      <w:szCs w:val="16"/>
    </w:rPr>
  </w:style>
  <w:style w:type="character" w:customStyle="1" w:styleId="af8">
    <w:name w:val="Текст выноски Знак"/>
    <w:link w:val="af7"/>
    <w:uiPriority w:val="99"/>
    <w:semiHidden/>
    <w:rPr>
      <w:rFonts w:ascii="Tahoma" w:eastAsia="Calibri" w:hAnsi="Tahoma" w:cs="Tahoma"/>
      <w:sz w:val="16"/>
      <w:szCs w:val="16"/>
    </w:rPr>
  </w:style>
  <w:style w:type="paragraph" w:styleId="af9">
    <w:name w:val="header"/>
    <w:basedOn w:val="a2"/>
    <w:link w:val="afa"/>
    <w:uiPriority w:val="99"/>
    <w:unhideWhenUsed/>
    <w:pPr>
      <w:tabs>
        <w:tab w:val="center" w:pos="4677"/>
        <w:tab w:val="right" w:pos="9355"/>
      </w:tabs>
      <w:spacing w:after="200" w:line="276" w:lineRule="auto"/>
    </w:pPr>
    <w:rPr>
      <w:sz w:val="20"/>
      <w:szCs w:val="20"/>
    </w:rPr>
  </w:style>
  <w:style w:type="character" w:customStyle="1" w:styleId="afa">
    <w:name w:val="Верхний колонтитул Знак"/>
    <w:link w:val="af9"/>
    <w:uiPriority w:val="99"/>
    <w:rPr>
      <w:rFonts w:ascii="Calibri" w:eastAsia="Calibri" w:hAnsi="Calibri" w:cs="Times New Roman"/>
    </w:rPr>
  </w:style>
  <w:style w:type="paragraph" w:styleId="afb">
    <w:name w:val="footer"/>
    <w:basedOn w:val="a2"/>
    <w:link w:val="afc"/>
    <w:uiPriority w:val="99"/>
    <w:unhideWhenUsed/>
    <w:pPr>
      <w:tabs>
        <w:tab w:val="center" w:pos="4677"/>
        <w:tab w:val="right" w:pos="9355"/>
      </w:tabs>
      <w:spacing w:after="200" w:line="276" w:lineRule="auto"/>
    </w:pPr>
    <w:rPr>
      <w:sz w:val="20"/>
      <w:szCs w:val="20"/>
    </w:rPr>
  </w:style>
  <w:style w:type="character" w:customStyle="1" w:styleId="afc">
    <w:name w:val="Нижний колонтитул Знак"/>
    <w:link w:val="afb"/>
    <w:uiPriority w:val="99"/>
    <w:rPr>
      <w:rFonts w:ascii="Calibri" w:eastAsia="Calibri" w:hAnsi="Calibri" w:cs="Times New Roman"/>
    </w:rPr>
  </w:style>
  <w:style w:type="character" w:styleId="afd">
    <w:name w:val="Hyperlink"/>
    <w:uiPriority w:val="99"/>
    <w:rPr>
      <w:color w:val="0000FF"/>
      <w:u w:val="single"/>
    </w:rPr>
  </w:style>
  <w:style w:type="paragraph" w:customStyle="1" w:styleId="15">
    <w:name w:val="Обычный (веб)1"/>
    <w:basedOn w:val="a2"/>
    <w:uiPriority w:val="99"/>
    <w:pPr>
      <w:spacing w:before="100" w:after="100"/>
    </w:pPr>
    <w:rPr>
      <w:rFonts w:eastAsia="Times New Roman"/>
      <w:color w:val="000000"/>
      <w:sz w:val="24"/>
      <w:szCs w:val="24"/>
      <w:lang w:eastAsia="ru-RU"/>
    </w:rPr>
  </w:style>
  <w:style w:type="paragraph" w:styleId="afe">
    <w:name w:val="Body Text Indent"/>
    <w:basedOn w:val="a2"/>
    <w:link w:val="aff"/>
    <w:uiPriority w:val="99"/>
    <w:pPr>
      <w:spacing w:line="340" w:lineRule="exact"/>
      <w:ind w:right="45" w:firstLine="567"/>
      <w:jc w:val="both"/>
    </w:pPr>
    <w:rPr>
      <w:rFonts w:eastAsia="Times New Roman"/>
      <w:sz w:val="26"/>
      <w:szCs w:val="20"/>
      <w:lang w:eastAsia="ru-RU"/>
    </w:rPr>
  </w:style>
  <w:style w:type="character" w:customStyle="1" w:styleId="aff">
    <w:name w:val="Основной текст с отступом Знак"/>
    <w:link w:val="afe"/>
    <w:uiPriority w:val="99"/>
    <w:rPr>
      <w:rFonts w:ascii="Times New Roman" w:eastAsia="Times New Roman" w:hAnsi="Times New Roman" w:cs="Times New Roman"/>
      <w:sz w:val="26"/>
      <w:szCs w:val="20"/>
      <w:lang w:eastAsia="ru-RU"/>
    </w:rPr>
  </w:style>
  <w:style w:type="paragraph" w:styleId="25">
    <w:name w:val="Body Text Indent 2"/>
    <w:basedOn w:val="a2"/>
    <w:link w:val="26"/>
    <w:uiPriority w:val="99"/>
    <w:pPr>
      <w:spacing w:after="120" w:line="480" w:lineRule="auto"/>
      <w:ind w:left="283"/>
    </w:pPr>
    <w:rPr>
      <w:sz w:val="20"/>
      <w:szCs w:val="20"/>
    </w:rPr>
  </w:style>
  <w:style w:type="character" w:customStyle="1" w:styleId="26">
    <w:name w:val="Основной текст с отступом 2 Знак"/>
    <w:link w:val="25"/>
    <w:uiPriority w:val="99"/>
    <w:rPr>
      <w:rFonts w:ascii="Calibri" w:eastAsia="Calibri" w:hAnsi="Calibri" w:cs="Times New Roman"/>
    </w:rPr>
  </w:style>
  <w:style w:type="paragraph" w:styleId="aff0">
    <w:name w:val="footnote text"/>
    <w:basedOn w:val="a2"/>
    <w:link w:val="aff1"/>
    <w:uiPriority w:val="99"/>
    <w:semiHidden/>
    <w:rPr>
      <w:rFonts w:eastAsia="Times New Roman"/>
      <w:sz w:val="20"/>
      <w:szCs w:val="20"/>
      <w:lang w:eastAsia="ru-RU"/>
    </w:rPr>
  </w:style>
  <w:style w:type="character" w:customStyle="1" w:styleId="aff1">
    <w:name w:val="Текст сноски Знак"/>
    <w:link w:val="aff0"/>
    <w:uiPriority w:val="99"/>
    <w:semiHidden/>
    <w:rPr>
      <w:rFonts w:ascii="Times New Roman" w:eastAsia="Times New Roman" w:hAnsi="Times New Roman" w:cs="Times New Roman"/>
      <w:sz w:val="20"/>
      <w:szCs w:val="20"/>
      <w:lang w:eastAsia="ru-RU"/>
    </w:rPr>
  </w:style>
  <w:style w:type="table" w:styleId="aff2">
    <w:name w:val="Table Grid"/>
    <w:basedOn w:val="a6"/>
    <w:uiPriority w:val="3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Body Text"/>
    <w:basedOn w:val="a2"/>
    <w:link w:val="aff4"/>
    <w:uiPriority w:val="99"/>
    <w:pPr>
      <w:spacing w:after="120" w:line="276" w:lineRule="auto"/>
    </w:pPr>
    <w:rPr>
      <w:sz w:val="20"/>
      <w:szCs w:val="20"/>
    </w:rPr>
  </w:style>
  <w:style w:type="character" w:customStyle="1" w:styleId="aff4">
    <w:name w:val="Основной текст Знак"/>
    <w:link w:val="aff3"/>
    <w:uiPriority w:val="99"/>
    <w:rPr>
      <w:rFonts w:ascii="Calibri" w:eastAsia="Calibri" w:hAnsi="Calibri" w:cs="Times New Roman"/>
    </w:rPr>
  </w:style>
  <w:style w:type="paragraph" w:styleId="31">
    <w:name w:val="Body Text 3"/>
    <w:basedOn w:val="a2"/>
    <w:link w:val="32"/>
    <w:uiPriority w:val="99"/>
    <w:pPr>
      <w:spacing w:after="120" w:line="276" w:lineRule="auto"/>
    </w:pPr>
    <w:rPr>
      <w:sz w:val="16"/>
      <w:szCs w:val="16"/>
    </w:rPr>
  </w:style>
  <w:style w:type="character" w:customStyle="1" w:styleId="32">
    <w:name w:val="Основной текст 3 Знак"/>
    <w:link w:val="31"/>
    <w:uiPriority w:val="99"/>
    <w:rPr>
      <w:rFonts w:ascii="Calibri" w:eastAsia="Calibri" w:hAnsi="Calibri" w:cs="Times New Roman"/>
      <w:sz w:val="16"/>
      <w:szCs w:val="16"/>
    </w:rPr>
  </w:style>
  <w:style w:type="paragraph" w:customStyle="1" w:styleId="Tblcell">
    <w:name w:val="Tblcell"/>
    <w:basedOn w:val="a2"/>
    <w:uiPriority w:val="99"/>
    <w:pPr>
      <w:spacing w:before="100" w:after="100"/>
    </w:pPr>
    <w:rPr>
      <w:rFonts w:eastAsia="Times New Roman"/>
      <w:sz w:val="24"/>
      <w:szCs w:val="24"/>
      <w:lang w:eastAsia="ru-RU"/>
    </w:rPr>
  </w:style>
  <w:style w:type="character" w:styleId="aff5">
    <w:name w:val="page number"/>
    <w:basedOn w:val="a5"/>
    <w:uiPriority w:val="99"/>
  </w:style>
  <w:style w:type="paragraph" w:customStyle="1" w:styleId="Infotext">
    <w:name w:val="Infotext"/>
    <w:basedOn w:val="a2"/>
    <w:uiPriority w:val="99"/>
    <w:pPr>
      <w:spacing w:before="104" w:after="100" w:line="355" w:lineRule="atLeast"/>
      <w:ind w:left="-25948"/>
      <w:jc w:val="both"/>
    </w:pPr>
    <w:rPr>
      <w:rFonts w:ascii="Verdana" w:eastAsia="Times New Roman" w:hAnsi="Verdana"/>
      <w:sz w:val="25"/>
      <w:szCs w:val="25"/>
      <w:lang w:eastAsia="ru-RU"/>
    </w:rPr>
  </w:style>
  <w:style w:type="paragraph" w:styleId="a3">
    <w:name w:val="List Paragraph"/>
    <w:basedOn w:val="a2"/>
    <w:uiPriority w:val="34"/>
    <w:qFormat/>
    <w:pPr>
      <w:widowControl w:val="0"/>
      <w:ind w:left="720"/>
      <w:contextualSpacing/>
    </w:pPr>
    <w:rPr>
      <w:rFonts w:ascii="Courier New" w:eastAsia="Courier New" w:hAnsi="Courier New" w:cs="Courier New"/>
      <w:color w:val="000000"/>
      <w:sz w:val="24"/>
      <w:szCs w:val="24"/>
      <w:lang w:eastAsia="ru-RU" w:bidi="ru-RU"/>
    </w:rPr>
  </w:style>
  <w:style w:type="character" w:customStyle="1" w:styleId="Bodytext">
    <w:name w:val="Body text_"/>
    <w:link w:val="42"/>
    <w:uiPriority w:val="99"/>
    <w:rPr>
      <w:rFonts w:ascii="Times New Roman" w:eastAsia="Times New Roman" w:hAnsi="Times New Roman" w:cs="Times New Roman"/>
      <w:shd w:val="clear" w:color="auto" w:fill="FFFFFF"/>
    </w:rPr>
  </w:style>
  <w:style w:type="paragraph" w:customStyle="1" w:styleId="42">
    <w:name w:val="Основной текст4"/>
    <w:basedOn w:val="a2"/>
    <w:link w:val="Bodytext"/>
    <w:uiPriority w:val="99"/>
    <w:pPr>
      <w:widowControl w:val="0"/>
      <w:shd w:val="clear" w:color="auto" w:fill="FFFFFF"/>
      <w:spacing w:after="720" w:line="0" w:lineRule="atLeast"/>
      <w:jc w:val="both"/>
    </w:pPr>
    <w:rPr>
      <w:rFonts w:eastAsia="Times New Roman"/>
      <w:sz w:val="20"/>
      <w:szCs w:val="20"/>
    </w:rPr>
  </w:style>
  <w:style w:type="character" w:styleId="aff6">
    <w:name w:val="annotation reference"/>
    <w:uiPriority w:val="99"/>
    <w:semiHidden/>
    <w:unhideWhenUsed/>
    <w:rPr>
      <w:sz w:val="16"/>
      <w:szCs w:val="16"/>
    </w:rPr>
  </w:style>
  <w:style w:type="paragraph" w:styleId="aff7">
    <w:name w:val="annotation text"/>
    <w:basedOn w:val="a2"/>
    <w:link w:val="aff8"/>
    <w:uiPriority w:val="99"/>
    <w:semiHidden/>
    <w:unhideWhenUsed/>
    <w:rPr>
      <w:sz w:val="20"/>
      <w:szCs w:val="20"/>
    </w:rPr>
  </w:style>
  <w:style w:type="character" w:customStyle="1" w:styleId="aff8">
    <w:name w:val="Текст примечания Знак"/>
    <w:link w:val="aff7"/>
    <w:uiPriority w:val="99"/>
    <w:semiHidden/>
    <w:rPr>
      <w:sz w:val="20"/>
      <w:szCs w:val="20"/>
    </w:rPr>
  </w:style>
  <w:style w:type="paragraph" w:styleId="aff9">
    <w:name w:val="annotation subject"/>
    <w:basedOn w:val="aff7"/>
    <w:next w:val="aff7"/>
    <w:link w:val="affa"/>
    <w:uiPriority w:val="99"/>
    <w:semiHidden/>
    <w:unhideWhenUsed/>
    <w:rPr>
      <w:b/>
      <w:bCs/>
    </w:rPr>
  </w:style>
  <w:style w:type="character" w:customStyle="1" w:styleId="affa">
    <w:name w:val="Тема примечания Знак"/>
    <w:link w:val="aff9"/>
    <w:uiPriority w:val="99"/>
    <w:semiHidden/>
    <w:rPr>
      <w:b/>
      <w:bCs/>
      <w:sz w:val="20"/>
      <w:szCs w:val="20"/>
    </w:rPr>
  </w:style>
  <w:style w:type="character" w:styleId="affb">
    <w:name w:val="footnote reference"/>
    <w:uiPriority w:val="99"/>
    <w:semiHidden/>
    <w:unhideWhenUsed/>
    <w:rPr>
      <w:vertAlign w:val="superscript"/>
    </w:rPr>
  </w:style>
  <w:style w:type="table" w:customStyle="1" w:styleId="16">
    <w:name w:val="Сетка таблицы1"/>
    <w:basedOn w:val="a6"/>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5"/>
    <w:link w:val="3"/>
    <w:uiPriority w:val="9"/>
    <w:rsid w:val="000615CD"/>
    <w:rPr>
      <w:rFonts w:ascii="Times New Roman" w:eastAsia="Courier New" w:hAnsi="Times New Roman"/>
      <w:color w:val="000000"/>
      <w:sz w:val="28"/>
      <w:szCs w:val="28"/>
      <w:lang w:bidi="ru-RU"/>
    </w:rPr>
  </w:style>
  <w:style w:type="character" w:customStyle="1" w:styleId="41">
    <w:name w:val="Заголовок 4 Знак"/>
    <w:basedOn w:val="a5"/>
    <w:link w:val="4"/>
    <w:rsid w:val="000615CD"/>
    <w:rPr>
      <w:rFonts w:ascii="Times New Roman" w:eastAsia="Courier New" w:hAnsi="Times New Roman"/>
      <w:i/>
      <w:color w:val="000000"/>
      <w:sz w:val="28"/>
      <w:szCs w:val="28"/>
      <w:lang w:val="en-US" w:bidi="ru-RU"/>
    </w:rPr>
  </w:style>
  <w:style w:type="character" w:customStyle="1" w:styleId="60">
    <w:name w:val="Заголовок 6 Знак"/>
    <w:basedOn w:val="a5"/>
    <w:link w:val="6"/>
    <w:rsid w:val="008F65FE"/>
    <w:rPr>
      <w:rFonts w:ascii="Arial" w:eastAsia="Times New Roman" w:hAnsi="Arial"/>
      <w:b/>
      <w:bCs/>
      <w:i/>
      <w:iCs/>
      <w:sz w:val="24"/>
    </w:rPr>
  </w:style>
  <w:style w:type="character" w:customStyle="1" w:styleId="70">
    <w:name w:val="Заголовок 7 Знак"/>
    <w:basedOn w:val="a5"/>
    <w:link w:val="7"/>
    <w:rsid w:val="008F65FE"/>
    <w:rPr>
      <w:rFonts w:ascii="Arial" w:eastAsia="Times New Roman" w:hAnsi="Arial"/>
      <w:i/>
      <w:iCs/>
      <w:sz w:val="24"/>
    </w:rPr>
  </w:style>
  <w:style w:type="paragraph" w:styleId="affc">
    <w:name w:val="No Spacing"/>
    <w:uiPriority w:val="1"/>
    <w:qFormat/>
    <w:rPr>
      <w:sz w:val="22"/>
      <w:szCs w:val="22"/>
      <w:lang w:eastAsia="en-US"/>
    </w:rPr>
  </w:style>
  <w:style w:type="paragraph" w:styleId="affd">
    <w:name w:val="TOC Heading"/>
    <w:basedOn w:val="1"/>
    <w:next w:val="a2"/>
    <w:uiPriority w:val="39"/>
    <w:unhideWhenUsed/>
    <w:qFormat/>
    <w:rsid w:val="008F65FE"/>
    <w:pPr>
      <w:pageBreakBefore w:val="0"/>
      <w:spacing w:before="480" w:after="0"/>
      <w:jc w:val="left"/>
      <w:outlineLvl w:val="9"/>
    </w:pPr>
    <w:rPr>
      <w:rFonts w:ascii="Cambria" w:hAnsi="Cambria"/>
      <w:caps w:val="0"/>
      <w:color w:val="365F91"/>
    </w:rPr>
  </w:style>
  <w:style w:type="paragraph" w:styleId="27">
    <w:name w:val="toc 2"/>
    <w:basedOn w:val="17"/>
    <w:next w:val="a2"/>
    <w:autoRedefine/>
    <w:uiPriority w:val="39"/>
    <w:rsid w:val="009A4181"/>
    <w:rPr>
      <w:noProof/>
    </w:rPr>
  </w:style>
  <w:style w:type="paragraph" w:styleId="17">
    <w:name w:val="toc 1"/>
    <w:basedOn w:val="a2"/>
    <w:next w:val="a2"/>
    <w:autoRedefine/>
    <w:uiPriority w:val="39"/>
    <w:rsid w:val="0019632A"/>
    <w:pPr>
      <w:tabs>
        <w:tab w:val="left" w:pos="480"/>
        <w:tab w:val="right" w:leader="dot" w:pos="9344"/>
      </w:tabs>
      <w:spacing w:before="60" w:after="60"/>
    </w:pPr>
    <w:rPr>
      <w:rFonts w:eastAsia="Times New Roman"/>
      <w:szCs w:val="24"/>
      <w:lang w:eastAsia="ru-RU"/>
    </w:rPr>
  </w:style>
  <w:style w:type="paragraph" w:styleId="affe">
    <w:name w:val="Intense Quote"/>
    <w:basedOn w:val="a2"/>
    <w:next w:val="a2"/>
    <w:link w:val="afff"/>
    <w:uiPriority w:val="30"/>
    <w:qFormat/>
    <w:pPr>
      <w:pBdr>
        <w:bottom w:val="single" w:sz="4" w:space="4" w:color="4F81BD"/>
      </w:pBdr>
      <w:spacing w:before="200" w:after="280" w:line="276" w:lineRule="auto"/>
      <w:ind w:left="936" w:right="936"/>
    </w:pPr>
    <w:rPr>
      <w:rFonts w:eastAsia="Times New Roman"/>
      <w:b/>
      <w:bCs/>
      <w:i/>
      <w:iCs/>
      <w:color w:val="4F81BD"/>
    </w:rPr>
  </w:style>
  <w:style w:type="character" w:customStyle="1" w:styleId="afff">
    <w:name w:val="Выделенная цитата Знак"/>
    <w:link w:val="affe"/>
    <w:uiPriority w:val="30"/>
    <w:rPr>
      <w:rFonts w:eastAsia="Times New Roman"/>
      <w:b/>
      <w:bCs/>
      <w:i/>
      <w:iCs/>
      <w:color w:val="4F81BD"/>
      <w:sz w:val="22"/>
      <w:szCs w:val="22"/>
    </w:rPr>
  </w:style>
  <w:style w:type="character" w:customStyle="1" w:styleId="80">
    <w:name w:val="Заголовок 8 Знак"/>
    <w:basedOn w:val="a5"/>
    <w:link w:val="8"/>
    <w:rsid w:val="008F65FE"/>
    <w:rPr>
      <w:rFonts w:ascii="Arial" w:eastAsia="Times New Roman" w:hAnsi="Arial"/>
      <w:i/>
      <w:iCs/>
      <w:sz w:val="24"/>
      <w:szCs w:val="24"/>
    </w:rPr>
  </w:style>
  <w:style w:type="character" w:styleId="afff0">
    <w:name w:val="Emphasis"/>
    <w:uiPriority w:val="20"/>
    <w:qFormat/>
    <w:rPr>
      <w:i/>
      <w:iCs/>
    </w:rPr>
  </w:style>
  <w:style w:type="table" w:customStyle="1" w:styleId="28">
    <w:name w:val="Сетка таблицы2"/>
    <w:basedOn w:val="a6"/>
    <w:uiPriority w:val="39"/>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8">
    <w:name w:val="Неразрешенное упоминание1"/>
    <w:basedOn w:val="a5"/>
    <w:uiPriority w:val="99"/>
    <w:semiHidden/>
    <w:unhideWhenUsed/>
    <w:rsid w:val="00FA1EF9"/>
    <w:rPr>
      <w:color w:val="605E5C"/>
      <w:shd w:val="clear" w:color="auto" w:fill="E1DFDD"/>
    </w:rPr>
  </w:style>
  <w:style w:type="paragraph" w:customStyle="1" w:styleId="afff1">
    <w:name w:val="!Текст без отступа"/>
    <w:basedOn w:val="a2"/>
    <w:uiPriority w:val="99"/>
    <w:qFormat/>
    <w:rsid w:val="00A2383F"/>
    <w:pPr>
      <w:spacing w:line="360" w:lineRule="auto"/>
      <w:jc w:val="both"/>
    </w:pPr>
  </w:style>
  <w:style w:type="paragraph" w:customStyle="1" w:styleId="a4">
    <w:name w:val="!Текст с отступом"/>
    <w:basedOn w:val="a2"/>
    <w:qFormat/>
    <w:rsid w:val="00A2383F"/>
    <w:pPr>
      <w:spacing w:line="360" w:lineRule="auto"/>
      <w:ind w:firstLine="680"/>
      <w:jc w:val="both"/>
    </w:pPr>
  </w:style>
  <w:style w:type="paragraph" w:customStyle="1" w:styleId="a0">
    <w:name w:val="!Нумерованный список"/>
    <w:basedOn w:val="a2"/>
    <w:qFormat/>
    <w:rsid w:val="00D42F4C"/>
    <w:pPr>
      <w:numPr>
        <w:numId w:val="12"/>
      </w:numPr>
      <w:spacing w:line="360" w:lineRule="auto"/>
      <w:jc w:val="both"/>
    </w:pPr>
    <w:rPr>
      <w:lang w:eastAsia="ru-RU" w:bidi="ru-RU"/>
    </w:rPr>
  </w:style>
  <w:style w:type="paragraph" w:customStyle="1" w:styleId="a1">
    <w:name w:val="!Маркированный список"/>
    <w:basedOn w:val="a0"/>
    <w:qFormat/>
    <w:rsid w:val="00A2383F"/>
    <w:pPr>
      <w:numPr>
        <w:numId w:val="7"/>
      </w:numPr>
    </w:pPr>
  </w:style>
  <w:style w:type="paragraph" w:customStyle="1" w:styleId="afff2">
    <w:name w:val="!Название рисунка"/>
    <w:basedOn w:val="afff3"/>
    <w:next w:val="a2"/>
    <w:qFormat/>
    <w:rsid w:val="00A2383F"/>
    <w:rPr>
      <w:rFonts w:eastAsia="Times New Roman"/>
      <w:bCs/>
      <w:iCs w:val="0"/>
      <w:color w:val="auto"/>
      <w:sz w:val="28"/>
      <w:szCs w:val="20"/>
      <w:lang w:eastAsia="ru-RU"/>
    </w:rPr>
  </w:style>
  <w:style w:type="paragraph" w:styleId="afff3">
    <w:name w:val="caption"/>
    <w:basedOn w:val="a2"/>
    <w:next w:val="a2"/>
    <w:uiPriority w:val="35"/>
    <w:unhideWhenUsed/>
    <w:qFormat/>
    <w:rsid w:val="00152037"/>
    <w:pPr>
      <w:spacing w:before="120" w:after="240"/>
      <w:jc w:val="center"/>
    </w:pPr>
    <w:rPr>
      <w:iCs/>
      <w:color w:val="44546A" w:themeColor="text2"/>
      <w:sz w:val="24"/>
      <w:szCs w:val="18"/>
    </w:rPr>
  </w:style>
  <w:style w:type="paragraph" w:customStyle="1" w:styleId="afff4">
    <w:name w:val="!Название таблицы"/>
    <w:basedOn w:val="afff3"/>
    <w:uiPriority w:val="99"/>
    <w:qFormat/>
    <w:rsid w:val="00A2383F"/>
    <w:pPr>
      <w:keepNext/>
      <w:spacing w:after="120"/>
      <w:jc w:val="right"/>
    </w:pPr>
    <w:rPr>
      <w:rFonts w:eastAsia="Times New Roman"/>
      <w:bCs/>
      <w:iCs w:val="0"/>
      <w:color w:val="auto"/>
      <w:sz w:val="28"/>
      <w:szCs w:val="20"/>
      <w:lang w:eastAsia="ru-RU"/>
    </w:rPr>
  </w:style>
  <w:style w:type="paragraph" w:customStyle="1" w:styleId="afff5">
    <w:name w:val="!Общий заголовок для разделов"/>
    <w:basedOn w:val="1"/>
    <w:next w:val="a2"/>
    <w:uiPriority w:val="99"/>
    <w:qFormat/>
    <w:rsid w:val="00A2383F"/>
    <w:pPr>
      <w:ind w:left="0" w:firstLine="0"/>
    </w:pPr>
    <w:rPr>
      <w:spacing w:val="30"/>
    </w:rPr>
  </w:style>
  <w:style w:type="character" w:styleId="afff6">
    <w:name w:val="FollowedHyperlink"/>
    <w:basedOn w:val="a5"/>
    <w:uiPriority w:val="99"/>
    <w:semiHidden/>
    <w:unhideWhenUsed/>
    <w:rsid w:val="00004CFD"/>
    <w:rPr>
      <w:color w:val="954F72" w:themeColor="followedHyperlink"/>
      <w:u w:val="single"/>
    </w:rPr>
  </w:style>
  <w:style w:type="paragraph" w:styleId="33">
    <w:name w:val="toc 3"/>
    <w:basedOn w:val="a2"/>
    <w:next w:val="a2"/>
    <w:autoRedefine/>
    <w:uiPriority w:val="39"/>
    <w:rsid w:val="008F65FE"/>
    <w:pPr>
      <w:ind w:left="480"/>
    </w:pPr>
    <w:rPr>
      <w:rFonts w:ascii="Arial" w:eastAsia="Times New Roman" w:hAnsi="Arial"/>
      <w:sz w:val="24"/>
      <w:szCs w:val="24"/>
      <w:lang w:eastAsia="ru-RU"/>
    </w:rPr>
  </w:style>
  <w:style w:type="paragraph" w:styleId="43">
    <w:name w:val="toc 4"/>
    <w:basedOn w:val="a2"/>
    <w:next w:val="a2"/>
    <w:autoRedefine/>
    <w:uiPriority w:val="39"/>
    <w:unhideWhenUsed/>
    <w:rsid w:val="008F65FE"/>
    <w:pPr>
      <w:spacing w:after="100" w:line="276" w:lineRule="auto"/>
      <w:ind w:left="660"/>
    </w:pPr>
    <w:rPr>
      <w:rFonts w:eastAsia="Times New Roman"/>
      <w:sz w:val="24"/>
      <w:szCs w:val="24"/>
      <w:lang w:eastAsia="ru-RU"/>
    </w:rPr>
  </w:style>
  <w:style w:type="paragraph" w:styleId="51">
    <w:name w:val="toc 5"/>
    <w:basedOn w:val="a2"/>
    <w:next w:val="a2"/>
    <w:autoRedefine/>
    <w:uiPriority w:val="39"/>
    <w:unhideWhenUsed/>
    <w:rsid w:val="008F65FE"/>
    <w:pPr>
      <w:spacing w:after="100" w:line="276" w:lineRule="auto"/>
      <w:ind w:left="880"/>
    </w:pPr>
    <w:rPr>
      <w:rFonts w:eastAsia="Times New Roman"/>
      <w:sz w:val="24"/>
      <w:szCs w:val="24"/>
      <w:lang w:eastAsia="ru-RU"/>
    </w:rPr>
  </w:style>
  <w:style w:type="paragraph" w:styleId="61">
    <w:name w:val="toc 6"/>
    <w:basedOn w:val="a2"/>
    <w:next w:val="a2"/>
    <w:autoRedefine/>
    <w:uiPriority w:val="39"/>
    <w:unhideWhenUsed/>
    <w:rsid w:val="008F65FE"/>
    <w:pPr>
      <w:spacing w:after="100" w:line="276" w:lineRule="auto"/>
      <w:ind w:left="1100"/>
    </w:pPr>
    <w:rPr>
      <w:rFonts w:eastAsia="Times New Roman"/>
      <w:sz w:val="24"/>
      <w:szCs w:val="24"/>
      <w:lang w:eastAsia="ru-RU"/>
    </w:rPr>
  </w:style>
  <w:style w:type="paragraph" w:styleId="71">
    <w:name w:val="toc 7"/>
    <w:basedOn w:val="a2"/>
    <w:next w:val="a2"/>
    <w:autoRedefine/>
    <w:uiPriority w:val="39"/>
    <w:unhideWhenUsed/>
    <w:rsid w:val="008F65FE"/>
    <w:pPr>
      <w:spacing w:after="100" w:line="276" w:lineRule="auto"/>
      <w:ind w:left="1320"/>
    </w:pPr>
    <w:rPr>
      <w:rFonts w:eastAsia="Times New Roman"/>
      <w:sz w:val="24"/>
      <w:szCs w:val="24"/>
      <w:lang w:eastAsia="ru-RU"/>
    </w:rPr>
  </w:style>
  <w:style w:type="paragraph" w:styleId="81">
    <w:name w:val="toc 8"/>
    <w:basedOn w:val="a2"/>
    <w:next w:val="a2"/>
    <w:autoRedefine/>
    <w:uiPriority w:val="39"/>
    <w:unhideWhenUsed/>
    <w:rsid w:val="008F65FE"/>
    <w:pPr>
      <w:spacing w:after="100" w:line="276" w:lineRule="auto"/>
      <w:ind w:left="1540"/>
    </w:pPr>
    <w:rPr>
      <w:rFonts w:eastAsia="Times New Roman"/>
      <w:sz w:val="24"/>
      <w:szCs w:val="24"/>
      <w:lang w:eastAsia="ru-RU"/>
    </w:rPr>
  </w:style>
  <w:style w:type="paragraph" w:styleId="91">
    <w:name w:val="toc 9"/>
    <w:basedOn w:val="a2"/>
    <w:next w:val="a2"/>
    <w:autoRedefine/>
    <w:uiPriority w:val="39"/>
    <w:unhideWhenUsed/>
    <w:rsid w:val="008F65FE"/>
    <w:pPr>
      <w:spacing w:after="100" w:line="276" w:lineRule="auto"/>
      <w:ind w:left="1760"/>
    </w:pPr>
    <w:rPr>
      <w:rFonts w:eastAsia="Times New Roman"/>
      <w:sz w:val="24"/>
      <w:szCs w:val="24"/>
      <w:lang w:eastAsia="ru-RU"/>
    </w:rPr>
  </w:style>
  <w:style w:type="paragraph" w:customStyle="1" w:styleId="0">
    <w:name w:val="Заголовок 0"/>
    <w:basedOn w:val="a8"/>
    <w:rsid w:val="00820DE0"/>
  </w:style>
  <w:style w:type="paragraph" w:customStyle="1" w:styleId="01">
    <w:name w:val="Заголовок 01"/>
    <w:basedOn w:val="1"/>
    <w:next w:val="a4"/>
    <w:qFormat/>
    <w:rsid w:val="00FC7B7F"/>
    <w:pPr>
      <w:numPr>
        <w:numId w:val="0"/>
      </w:numPr>
    </w:pPr>
  </w:style>
  <w:style w:type="paragraph" w:customStyle="1" w:styleId="02">
    <w:name w:val="Заголовок 02"/>
    <w:basedOn w:val="20"/>
    <w:qFormat/>
    <w:rsid w:val="00D82EB5"/>
    <w:pPr>
      <w:numPr>
        <w:ilvl w:val="0"/>
        <w:numId w:val="0"/>
      </w:numPr>
    </w:pPr>
  </w:style>
  <w:style w:type="paragraph" w:customStyle="1" w:styleId="03">
    <w:name w:val="Заголовок 03"/>
    <w:basedOn w:val="3"/>
    <w:qFormat/>
    <w:rsid w:val="00AC6641"/>
    <w:pPr>
      <w:numPr>
        <w:ilvl w:val="0"/>
        <w:numId w:val="0"/>
      </w:numPr>
    </w:pPr>
  </w:style>
  <w:style w:type="paragraph" w:customStyle="1" w:styleId="a">
    <w:name w:val="!Список литературы"/>
    <w:basedOn w:val="a4"/>
    <w:qFormat/>
    <w:rsid w:val="00A2383F"/>
    <w:pPr>
      <w:numPr>
        <w:numId w:val="9"/>
      </w:numPr>
    </w:pPr>
    <w:rPr>
      <w:lang w:eastAsia="ru-RU"/>
    </w:rPr>
  </w:style>
  <w:style w:type="numbering" w:customStyle="1" w:styleId="10">
    <w:name w:val="Стиль1"/>
    <w:uiPriority w:val="99"/>
    <w:rsid w:val="00980A8B"/>
    <w:pPr>
      <w:numPr>
        <w:numId w:val="2"/>
      </w:numPr>
    </w:pPr>
  </w:style>
  <w:style w:type="numbering" w:customStyle="1" w:styleId="2">
    <w:name w:val="Стиль2"/>
    <w:uiPriority w:val="99"/>
    <w:rsid w:val="00E35370"/>
    <w:pPr>
      <w:numPr>
        <w:numId w:val="3"/>
      </w:numPr>
    </w:pPr>
  </w:style>
  <w:style w:type="numbering" w:customStyle="1" w:styleId="11">
    <w:name w:val="!Стиль1"/>
    <w:uiPriority w:val="99"/>
    <w:rsid w:val="00A2383F"/>
    <w:pPr>
      <w:numPr>
        <w:numId w:val="4"/>
      </w:numPr>
    </w:pPr>
  </w:style>
  <w:style w:type="paragraph" w:customStyle="1" w:styleId="afff7">
    <w:name w:val="!Рисунок (абзац)"/>
    <w:basedOn w:val="afff1"/>
    <w:qFormat/>
    <w:rsid w:val="00A2383F"/>
    <w:pPr>
      <w:keepNext/>
      <w:spacing w:before="240" w:after="240" w:line="240" w:lineRule="auto"/>
      <w:jc w:val="center"/>
    </w:pPr>
    <w:rPr>
      <w:noProof/>
      <w:lang w:eastAsia="ru-RU"/>
    </w:rPr>
  </w:style>
  <w:style w:type="character" w:customStyle="1" w:styleId="ku67uur0">
    <w:name w:val="ku67uur0"/>
    <w:basedOn w:val="a5"/>
    <w:rsid w:val="00B36457"/>
  </w:style>
  <w:style w:type="paragraph" w:styleId="afff8">
    <w:name w:val="Normal (Web)"/>
    <w:basedOn w:val="a2"/>
    <w:uiPriority w:val="99"/>
    <w:semiHidden/>
    <w:unhideWhenUsed/>
    <w:rsid w:val="005F1F9F"/>
    <w:pPr>
      <w:spacing w:before="100" w:beforeAutospacing="1" w:after="100" w:afterAutospacing="1"/>
    </w:pPr>
    <w:rPr>
      <w:rFonts w:eastAsia="Times New Roman"/>
      <w:sz w:val="24"/>
      <w:szCs w:val="24"/>
      <w:lang w:eastAsia="ru-RU"/>
    </w:rPr>
  </w:style>
  <w:style w:type="paragraph" w:customStyle="1" w:styleId="afff9">
    <w:name w:val="!Код в тексте"/>
    <w:basedOn w:val="afff1"/>
    <w:qFormat/>
    <w:rsid w:val="00EA1AF1"/>
    <w:pPr>
      <w:shd w:val="clear" w:color="auto" w:fill="F2F2F2" w:themeFill="background1" w:themeFillShade="F2"/>
      <w:spacing w:line="240" w:lineRule="auto"/>
    </w:pPr>
    <w:rPr>
      <w:rFonts w:ascii="Courier New" w:hAnsi="Courier New" w:cs="Courier New"/>
      <w:b/>
      <w:sz w:val="20"/>
      <w:lang w:val="en-US"/>
    </w:rPr>
  </w:style>
  <w:style w:type="paragraph" w:customStyle="1" w:styleId="12">
    <w:name w:val="ЗаголовокПрил1"/>
    <w:basedOn w:val="a3"/>
    <w:next w:val="a4"/>
    <w:qFormat/>
    <w:rsid w:val="00351297"/>
    <w:pPr>
      <w:keepNext/>
      <w:keepLines/>
      <w:pageBreakBefore/>
      <w:widowControl/>
      <w:numPr>
        <w:numId w:val="43"/>
      </w:numPr>
      <w:suppressAutoHyphens/>
      <w:spacing w:after="240" w:line="360" w:lineRule="auto"/>
      <w:ind w:left="714" w:hanging="357"/>
      <w:jc w:val="center"/>
    </w:pPr>
    <w:rPr>
      <w:rFonts w:ascii="Times New Roman" w:hAnsi="Times New Roman" w:cs="Times New Roman"/>
      <w:b/>
      <w:caps/>
      <w:sz w:val="28"/>
    </w:rPr>
  </w:style>
  <w:style w:type="paragraph" w:customStyle="1" w:styleId="21">
    <w:name w:val="ЗаголовокПрил2"/>
    <w:basedOn w:val="a3"/>
    <w:next w:val="a4"/>
    <w:qFormat/>
    <w:rsid w:val="00351297"/>
    <w:pPr>
      <w:keepNext/>
      <w:keepLines/>
      <w:widowControl/>
      <w:numPr>
        <w:ilvl w:val="1"/>
        <w:numId w:val="43"/>
      </w:numPr>
      <w:suppressAutoHyphens/>
      <w:spacing w:before="240" w:after="240" w:line="360" w:lineRule="auto"/>
      <w:ind w:left="1151" w:hanging="431"/>
    </w:pPr>
    <w:rPr>
      <w:rFonts w:ascii="Times New Roman" w:hAnsi="Times New Roman" w:cs="Times New Roman"/>
      <w:b/>
      <w:sz w:val="28"/>
    </w:rPr>
  </w:style>
  <w:style w:type="paragraph" w:customStyle="1" w:styleId="34">
    <w:name w:val="ЗаголовокПрил3"/>
    <w:basedOn w:val="a3"/>
    <w:next w:val="a4"/>
    <w:qFormat/>
    <w:rsid w:val="00351297"/>
    <w:pPr>
      <w:keepNext/>
      <w:keepLines/>
      <w:widowControl/>
      <w:suppressAutoHyphens/>
      <w:spacing w:before="240" w:after="240" w:line="360" w:lineRule="auto"/>
      <w:ind w:left="1457" w:hanging="737"/>
    </w:pPr>
    <w:rPr>
      <w:rFonts w:ascii="Times New Roman" w:hAnsi="Times New Roman" w:cs="Times New Roman"/>
      <w:sz w:val="28"/>
    </w:rPr>
  </w:style>
  <w:style w:type="paragraph" w:customStyle="1" w:styleId="40">
    <w:name w:val="ЗаголовокПрил4"/>
    <w:basedOn w:val="a3"/>
    <w:next w:val="a4"/>
    <w:qFormat/>
    <w:rsid w:val="00351297"/>
    <w:pPr>
      <w:keepNext/>
      <w:keepLines/>
      <w:widowControl/>
      <w:numPr>
        <w:ilvl w:val="2"/>
        <w:numId w:val="43"/>
      </w:numPr>
      <w:suppressAutoHyphens/>
      <w:spacing w:before="240" w:after="240" w:line="360" w:lineRule="auto"/>
      <w:ind w:left="1571" w:hanging="851"/>
    </w:pPr>
    <w:rPr>
      <w:rFonts w:ascii="Times New Roman" w:hAnsi="Times New Roman" w:cs="Times New Roman"/>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538945">
      <w:bodyDiv w:val="1"/>
      <w:marLeft w:val="0"/>
      <w:marRight w:val="0"/>
      <w:marTop w:val="0"/>
      <w:marBottom w:val="0"/>
      <w:divBdr>
        <w:top w:val="none" w:sz="0" w:space="0" w:color="auto"/>
        <w:left w:val="none" w:sz="0" w:space="0" w:color="auto"/>
        <w:bottom w:val="none" w:sz="0" w:space="0" w:color="auto"/>
        <w:right w:val="none" w:sz="0" w:space="0" w:color="auto"/>
      </w:divBdr>
    </w:div>
    <w:div w:id="367799548">
      <w:bodyDiv w:val="1"/>
      <w:marLeft w:val="0"/>
      <w:marRight w:val="0"/>
      <w:marTop w:val="0"/>
      <w:marBottom w:val="0"/>
      <w:divBdr>
        <w:top w:val="none" w:sz="0" w:space="0" w:color="auto"/>
        <w:left w:val="none" w:sz="0" w:space="0" w:color="auto"/>
        <w:bottom w:val="none" w:sz="0" w:space="0" w:color="auto"/>
        <w:right w:val="none" w:sz="0" w:space="0" w:color="auto"/>
      </w:divBdr>
      <w:divsChild>
        <w:div w:id="1923223093">
          <w:marLeft w:val="0"/>
          <w:marRight w:val="0"/>
          <w:marTop w:val="0"/>
          <w:marBottom w:val="0"/>
          <w:divBdr>
            <w:top w:val="none" w:sz="0" w:space="0" w:color="auto"/>
            <w:left w:val="none" w:sz="0" w:space="0" w:color="auto"/>
            <w:bottom w:val="none" w:sz="0" w:space="0" w:color="auto"/>
            <w:right w:val="none" w:sz="0" w:space="0" w:color="auto"/>
          </w:divBdr>
        </w:div>
      </w:divsChild>
    </w:div>
    <w:div w:id="918174677">
      <w:bodyDiv w:val="1"/>
      <w:marLeft w:val="0"/>
      <w:marRight w:val="0"/>
      <w:marTop w:val="0"/>
      <w:marBottom w:val="0"/>
      <w:divBdr>
        <w:top w:val="none" w:sz="0" w:space="0" w:color="auto"/>
        <w:left w:val="none" w:sz="0" w:space="0" w:color="auto"/>
        <w:bottom w:val="none" w:sz="0" w:space="0" w:color="auto"/>
        <w:right w:val="none" w:sz="0" w:space="0" w:color="auto"/>
      </w:divBdr>
      <w:divsChild>
        <w:div w:id="367528039">
          <w:marLeft w:val="0"/>
          <w:marRight w:val="0"/>
          <w:marTop w:val="0"/>
          <w:marBottom w:val="0"/>
          <w:divBdr>
            <w:top w:val="none" w:sz="0" w:space="0" w:color="auto"/>
            <w:left w:val="none" w:sz="0" w:space="0" w:color="auto"/>
            <w:bottom w:val="none" w:sz="0" w:space="0" w:color="auto"/>
            <w:right w:val="none" w:sz="0" w:space="0" w:color="auto"/>
          </w:divBdr>
        </w:div>
        <w:div w:id="1761097892">
          <w:marLeft w:val="0"/>
          <w:marRight w:val="0"/>
          <w:marTop w:val="0"/>
          <w:marBottom w:val="0"/>
          <w:divBdr>
            <w:top w:val="none" w:sz="0" w:space="0" w:color="auto"/>
            <w:left w:val="none" w:sz="0" w:space="0" w:color="auto"/>
            <w:bottom w:val="none" w:sz="0" w:space="0" w:color="auto"/>
            <w:right w:val="none" w:sz="0" w:space="0" w:color="auto"/>
          </w:divBdr>
        </w:div>
        <w:div w:id="47846989">
          <w:marLeft w:val="0"/>
          <w:marRight w:val="0"/>
          <w:marTop w:val="0"/>
          <w:marBottom w:val="0"/>
          <w:divBdr>
            <w:top w:val="none" w:sz="0" w:space="0" w:color="auto"/>
            <w:left w:val="none" w:sz="0" w:space="0" w:color="auto"/>
            <w:bottom w:val="none" w:sz="0" w:space="0" w:color="auto"/>
            <w:right w:val="none" w:sz="0" w:space="0" w:color="auto"/>
          </w:divBdr>
        </w:div>
      </w:divsChild>
    </w:div>
    <w:div w:id="1171681047">
      <w:bodyDiv w:val="1"/>
      <w:marLeft w:val="0"/>
      <w:marRight w:val="0"/>
      <w:marTop w:val="0"/>
      <w:marBottom w:val="0"/>
      <w:divBdr>
        <w:top w:val="none" w:sz="0" w:space="0" w:color="auto"/>
        <w:left w:val="none" w:sz="0" w:space="0" w:color="auto"/>
        <w:bottom w:val="none" w:sz="0" w:space="0" w:color="auto"/>
        <w:right w:val="none" w:sz="0" w:space="0" w:color="auto"/>
      </w:divBdr>
      <w:divsChild>
        <w:div w:id="1137916161">
          <w:marLeft w:val="0"/>
          <w:marRight w:val="0"/>
          <w:marTop w:val="0"/>
          <w:marBottom w:val="0"/>
          <w:divBdr>
            <w:top w:val="none" w:sz="0" w:space="0" w:color="auto"/>
            <w:left w:val="none" w:sz="0" w:space="0" w:color="auto"/>
            <w:bottom w:val="none" w:sz="0" w:space="0" w:color="auto"/>
            <w:right w:val="none" w:sz="0" w:space="0" w:color="auto"/>
          </w:divBdr>
        </w:div>
        <w:div w:id="2023823456">
          <w:marLeft w:val="0"/>
          <w:marRight w:val="0"/>
          <w:marTop w:val="0"/>
          <w:marBottom w:val="0"/>
          <w:divBdr>
            <w:top w:val="none" w:sz="0" w:space="0" w:color="auto"/>
            <w:left w:val="none" w:sz="0" w:space="0" w:color="auto"/>
            <w:bottom w:val="none" w:sz="0" w:space="0" w:color="auto"/>
            <w:right w:val="none" w:sz="0" w:space="0" w:color="auto"/>
          </w:divBdr>
        </w:div>
      </w:divsChild>
    </w:div>
    <w:div w:id="1342658468">
      <w:bodyDiv w:val="1"/>
      <w:marLeft w:val="0"/>
      <w:marRight w:val="0"/>
      <w:marTop w:val="0"/>
      <w:marBottom w:val="0"/>
      <w:divBdr>
        <w:top w:val="none" w:sz="0" w:space="0" w:color="auto"/>
        <w:left w:val="none" w:sz="0" w:space="0" w:color="auto"/>
        <w:bottom w:val="none" w:sz="0" w:space="0" w:color="auto"/>
        <w:right w:val="none" w:sz="0" w:space="0" w:color="auto"/>
      </w:divBdr>
      <w:divsChild>
        <w:div w:id="1903130047">
          <w:blockQuote w:val="1"/>
          <w:marLeft w:val="0"/>
          <w:marRight w:val="0"/>
          <w:marTop w:val="0"/>
          <w:marBottom w:val="0"/>
          <w:divBdr>
            <w:top w:val="none" w:sz="0" w:space="0" w:color="auto"/>
            <w:left w:val="none" w:sz="0" w:space="0" w:color="auto"/>
            <w:bottom w:val="none" w:sz="0" w:space="0" w:color="auto"/>
            <w:right w:val="none" w:sz="0" w:space="0" w:color="auto"/>
          </w:divBdr>
          <w:divsChild>
            <w:div w:id="699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5195">
      <w:bodyDiv w:val="1"/>
      <w:marLeft w:val="0"/>
      <w:marRight w:val="0"/>
      <w:marTop w:val="0"/>
      <w:marBottom w:val="0"/>
      <w:divBdr>
        <w:top w:val="none" w:sz="0" w:space="0" w:color="auto"/>
        <w:left w:val="none" w:sz="0" w:space="0" w:color="auto"/>
        <w:bottom w:val="none" w:sz="0" w:space="0" w:color="auto"/>
        <w:right w:val="none" w:sz="0" w:space="0" w:color="auto"/>
      </w:divBdr>
      <w:divsChild>
        <w:div w:id="1239897351">
          <w:marLeft w:val="0"/>
          <w:marRight w:val="0"/>
          <w:marTop w:val="0"/>
          <w:marBottom w:val="0"/>
          <w:divBdr>
            <w:top w:val="none" w:sz="0" w:space="0" w:color="auto"/>
            <w:left w:val="none" w:sz="0" w:space="0" w:color="auto"/>
            <w:bottom w:val="none" w:sz="0" w:space="0" w:color="auto"/>
            <w:right w:val="none" w:sz="0" w:space="0" w:color="auto"/>
          </w:divBdr>
        </w:div>
        <w:div w:id="490753739">
          <w:marLeft w:val="0"/>
          <w:marRight w:val="0"/>
          <w:marTop w:val="0"/>
          <w:marBottom w:val="0"/>
          <w:divBdr>
            <w:top w:val="none" w:sz="0" w:space="0" w:color="auto"/>
            <w:left w:val="none" w:sz="0" w:space="0" w:color="auto"/>
            <w:bottom w:val="none" w:sz="0" w:space="0" w:color="auto"/>
            <w:right w:val="none" w:sz="0" w:space="0" w:color="auto"/>
          </w:divBdr>
        </w:div>
      </w:divsChild>
    </w:div>
    <w:div w:id="1728533514">
      <w:bodyDiv w:val="1"/>
      <w:marLeft w:val="0"/>
      <w:marRight w:val="0"/>
      <w:marTop w:val="0"/>
      <w:marBottom w:val="0"/>
      <w:divBdr>
        <w:top w:val="none" w:sz="0" w:space="0" w:color="auto"/>
        <w:left w:val="none" w:sz="0" w:space="0" w:color="auto"/>
        <w:bottom w:val="none" w:sz="0" w:space="0" w:color="auto"/>
        <w:right w:val="none" w:sz="0" w:space="0" w:color="auto"/>
      </w:divBdr>
    </w:div>
    <w:div w:id="1888563075">
      <w:bodyDiv w:val="1"/>
      <w:marLeft w:val="0"/>
      <w:marRight w:val="0"/>
      <w:marTop w:val="0"/>
      <w:marBottom w:val="0"/>
      <w:divBdr>
        <w:top w:val="none" w:sz="0" w:space="0" w:color="auto"/>
        <w:left w:val="none" w:sz="0" w:space="0" w:color="auto"/>
        <w:bottom w:val="none" w:sz="0" w:space="0" w:color="auto"/>
        <w:right w:val="none" w:sz="0" w:space="0" w:color="auto"/>
      </w:divBdr>
      <w:divsChild>
        <w:div w:id="1505508108">
          <w:marLeft w:val="0"/>
          <w:marRight w:val="0"/>
          <w:marTop w:val="0"/>
          <w:marBottom w:val="0"/>
          <w:divBdr>
            <w:top w:val="none" w:sz="0" w:space="0" w:color="auto"/>
            <w:left w:val="none" w:sz="0" w:space="0" w:color="auto"/>
            <w:bottom w:val="none" w:sz="0" w:space="0" w:color="auto"/>
            <w:right w:val="none" w:sz="0" w:space="0" w:color="auto"/>
          </w:divBdr>
        </w:div>
        <w:div w:id="638464993">
          <w:marLeft w:val="0"/>
          <w:marRight w:val="0"/>
          <w:marTop w:val="0"/>
          <w:marBottom w:val="0"/>
          <w:divBdr>
            <w:top w:val="none" w:sz="0" w:space="0" w:color="auto"/>
            <w:left w:val="none" w:sz="0" w:space="0" w:color="auto"/>
            <w:bottom w:val="none" w:sz="0" w:space="0" w:color="auto"/>
            <w:right w:val="none" w:sz="0" w:space="0" w:color="auto"/>
          </w:divBdr>
        </w:div>
        <w:div w:id="1638947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jp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hyperlink" Target="https://developer.mozilla.org/ru/docs/Learn_web_development/Core/CSS_layout/Introduction" TargetMode="External"/><Relationship Id="rId37" Type="http://schemas.openxmlformats.org/officeDocument/2006/relationships/hyperlink" Target="https://git-scm.com/book/ru/v2"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12.jpg"/><Relationship Id="rId27" Type="http://schemas.openxmlformats.org/officeDocument/2006/relationships/image" Target="media/image16.jp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maksinand.github.io/TestingProject_Practice/" TargetMode="External"/><Relationship Id="rId25" Type="http://schemas.openxmlformats.org/officeDocument/2006/relationships/hyperlink" Target="https://maksinand.github.io/TestingProject_Practice/" TargetMode="External"/><Relationship Id="rId33" Type="http://schemas.openxmlformats.org/officeDocument/2006/relationships/hyperlink" Target="https://habr.com/ru/articles/548898" TargetMode="External"/><Relationship Id="rId38" Type="http://schemas.openxmlformats.org/officeDocument/2006/relationships/hyperlink" Target="https://ru.hexlet.io/lesson_filters/markdown"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jp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hyperlink" Target="https://developer.mozilla.org/ru/docs/Web/CSS"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hyperlink" Target="https://attack.mitre.org/techniques/T1486/"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hyperlink" Target="https://positive-technologies.yonote.ru/share/d4322269-ee09-418b-a9ab-75e3a6bccbba/doc/modul-3-networks-basic-j6YiXWFZD1" TargetMode="External"/><Relationship Id="rId34" Type="http://schemas.openxmlformats.org/officeDocument/2006/relationships/hyperlink" Target="https://developer.mozilla.org/ru/docs/Web/HTML/Element"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bitdefender.com/en-gb/blog/businessinsights/shrinklocker-decryptor-from-friend-to-foe-and-back-again" TargetMode="External"/><Relationship Id="rId24" Type="http://schemas.openxmlformats.org/officeDocument/2006/relationships/image" Target="media/image14.jp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jpg"/><Relationship Id="rId14" Type="http://schemas.openxmlformats.org/officeDocument/2006/relationships/image" Target="media/image5.jpg"/><Relationship Id="rId30" Type="http://schemas.openxmlformats.org/officeDocument/2006/relationships/hyperlink" Target="https://attack.mitre.org/tactics/enterprise/" TargetMode="External"/><Relationship Id="rId35" Type="http://schemas.openxmlformats.org/officeDocument/2006/relationships/hyperlink" Target="https://developer.mozilla.org/ru/docs/Learn_web_development/Geting_started/Your_first_website/Creating_the_content" TargetMode="External"/><Relationship Id="rId56" Type="http://schemas.openxmlformats.org/officeDocument/2006/relationships/image" Target="media/image34.png"/><Relationship Id="rId7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ofessorAdm\Documents\&#1053;&#1072;&#1089;&#1090;&#1088;&#1072;&#1080;&#1074;&#1072;&#1077;&#1084;&#1099;&#1077;%20&#1096;&#1072;&#1073;&#1083;&#1086;&#1085;&#1099;%20Office\&#1064;&#1072;&#1073;&#1083;&#1086;&#1085;%20&#1054;&#1090;&#1095;&#1077;&#1090;&#1072;%20&#1076;&#1083;&#1103;%20&#1087;&#1080;&#1089;&#1100;&#1084;&#1077;&#1085;&#1085;&#1099;&#1093;%20&#1088;&#1072;&#1073;&#1086;&#1090;%20202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99E983-BFB0-41FB-A84F-12F1BD1F5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Отчета для письменных работ 2025.dotx</Template>
  <TotalTime>0</TotalTime>
  <Pages>65</Pages>
  <Words>9839</Words>
  <Characters>56084</Characters>
  <Application>Microsoft Office Word</Application>
  <DocSecurity>0</DocSecurity>
  <Lines>467</Lines>
  <Paragraphs>131</Paragraphs>
  <ScaleCrop>false</ScaleCrop>
  <HeadingPairs>
    <vt:vector size="2" baseType="variant">
      <vt:variant>
        <vt:lpstr>Название</vt:lpstr>
      </vt:variant>
      <vt:variant>
        <vt:i4>1</vt:i4>
      </vt:variant>
    </vt:vector>
  </HeadingPairs>
  <TitlesOfParts>
    <vt:vector size="1" baseType="lpstr">
      <vt:lpstr>Итоговая квалификационная работа (шаблон)</vt:lpstr>
    </vt:vector>
  </TitlesOfParts>
  <Company/>
  <LinksUpToDate>false</LinksUpToDate>
  <CharactersWithSpaces>65792</CharactersWithSpaces>
  <SharedDoc>false</SharedDoc>
  <HLinks>
    <vt:vector size="288" baseType="variant">
      <vt:variant>
        <vt:i4>6946848</vt:i4>
      </vt:variant>
      <vt:variant>
        <vt:i4>261</vt:i4>
      </vt:variant>
      <vt:variant>
        <vt:i4>0</vt:i4>
      </vt:variant>
      <vt:variant>
        <vt:i4>5</vt:i4>
      </vt:variant>
      <vt:variant>
        <vt:lpwstr>http://igsu.ranepa.ru/mba/</vt:lpwstr>
      </vt:variant>
      <vt:variant>
        <vt:lpwstr/>
      </vt:variant>
      <vt:variant>
        <vt:i4>2293845</vt:i4>
      </vt:variant>
      <vt:variant>
        <vt:i4>258</vt:i4>
      </vt:variant>
      <vt:variant>
        <vt:i4>0</vt:i4>
      </vt:variant>
      <vt:variant>
        <vt:i4>5</vt:i4>
      </vt:variant>
      <vt:variant>
        <vt:lpwstr>mailto:mba-igsu@ranepa.ru</vt:lpwstr>
      </vt:variant>
      <vt:variant>
        <vt:lpwstr/>
      </vt:variant>
      <vt:variant>
        <vt:i4>5046293</vt:i4>
      </vt:variant>
      <vt:variant>
        <vt:i4>255</vt:i4>
      </vt:variant>
      <vt:variant>
        <vt:i4>0</vt:i4>
      </vt:variant>
      <vt:variant>
        <vt:i4>5</vt:i4>
      </vt:variant>
      <vt:variant>
        <vt:lpwstr>https://lk.ranepa.ru/</vt:lpwstr>
      </vt:variant>
      <vt:variant>
        <vt:lpwstr/>
      </vt:variant>
      <vt:variant>
        <vt:i4>3670063</vt:i4>
      </vt:variant>
      <vt:variant>
        <vt:i4>252</vt:i4>
      </vt:variant>
      <vt:variant>
        <vt:i4>0</vt:i4>
      </vt:variant>
      <vt:variant>
        <vt:i4>5</vt:i4>
      </vt:variant>
      <vt:variant>
        <vt:lpwstr>http://www.associationofambas.com/</vt:lpwstr>
      </vt:variant>
      <vt:variant>
        <vt:lpwstr/>
      </vt:variant>
      <vt:variant>
        <vt:i4>3670063</vt:i4>
      </vt:variant>
      <vt:variant>
        <vt:i4>249</vt:i4>
      </vt:variant>
      <vt:variant>
        <vt:i4>0</vt:i4>
      </vt:variant>
      <vt:variant>
        <vt:i4>5</vt:i4>
      </vt:variant>
      <vt:variant>
        <vt:lpwstr>http://www.associationofambas.com/</vt:lpwstr>
      </vt:variant>
      <vt:variant>
        <vt:lpwstr/>
      </vt:variant>
      <vt:variant>
        <vt:i4>1835079</vt:i4>
      </vt:variant>
      <vt:variant>
        <vt:i4>246</vt:i4>
      </vt:variant>
      <vt:variant>
        <vt:i4>0</vt:i4>
      </vt:variant>
      <vt:variant>
        <vt:i4>5</vt:i4>
      </vt:variant>
      <vt:variant>
        <vt:lpwstr>http://www.ranepa.ru/</vt:lpwstr>
      </vt:variant>
      <vt:variant>
        <vt:lpwstr/>
      </vt:variant>
      <vt:variant>
        <vt:i4>5702678</vt:i4>
      </vt:variant>
      <vt:variant>
        <vt:i4>239</vt:i4>
      </vt:variant>
      <vt:variant>
        <vt:i4>0</vt:i4>
      </vt:variant>
      <vt:variant>
        <vt:i4>5</vt:i4>
      </vt:variant>
      <vt:variant>
        <vt:lpwstr>C:\Users\ipatova-nr\Downloads\Руководство для слушателей - В-20-1.doc</vt:lpwstr>
      </vt:variant>
      <vt:variant>
        <vt:lpwstr>_Toc34749280</vt:lpwstr>
      </vt:variant>
      <vt:variant>
        <vt:i4>1835066</vt:i4>
      </vt:variant>
      <vt:variant>
        <vt:i4>233</vt:i4>
      </vt:variant>
      <vt:variant>
        <vt:i4>0</vt:i4>
      </vt:variant>
      <vt:variant>
        <vt:i4>5</vt:i4>
      </vt:variant>
      <vt:variant>
        <vt:lpwstr/>
      </vt:variant>
      <vt:variant>
        <vt:lpwstr>_Toc34749279</vt:lpwstr>
      </vt:variant>
      <vt:variant>
        <vt:i4>1507386</vt:i4>
      </vt:variant>
      <vt:variant>
        <vt:i4>227</vt:i4>
      </vt:variant>
      <vt:variant>
        <vt:i4>0</vt:i4>
      </vt:variant>
      <vt:variant>
        <vt:i4>5</vt:i4>
      </vt:variant>
      <vt:variant>
        <vt:lpwstr/>
      </vt:variant>
      <vt:variant>
        <vt:lpwstr>_Toc34749272</vt:lpwstr>
      </vt:variant>
      <vt:variant>
        <vt:i4>1900603</vt:i4>
      </vt:variant>
      <vt:variant>
        <vt:i4>221</vt:i4>
      </vt:variant>
      <vt:variant>
        <vt:i4>0</vt:i4>
      </vt:variant>
      <vt:variant>
        <vt:i4>5</vt:i4>
      </vt:variant>
      <vt:variant>
        <vt:lpwstr/>
      </vt:variant>
      <vt:variant>
        <vt:lpwstr>_Toc34749268</vt:lpwstr>
      </vt:variant>
      <vt:variant>
        <vt:i4>1114171</vt:i4>
      </vt:variant>
      <vt:variant>
        <vt:i4>215</vt:i4>
      </vt:variant>
      <vt:variant>
        <vt:i4>0</vt:i4>
      </vt:variant>
      <vt:variant>
        <vt:i4>5</vt:i4>
      </vt:variant>
      <vt:variant>
        <vt:lpwstr/>
      </vt:variant>
      <vt:variant>
        <vt:lpwstr>_Toc34749264</vt:lpwstr>
      </vt:variant>
      <vt:variant>
        <vt:i4>1376315</vt:i4>
      </vt:variant>
      <vt:variant>
        <vt:i4>209</vt:i4>
      </vt:variant>
      <vt:variant>
        <vt:i4>0</vt:i4>
      </vt:variant>
      <vt:variant>
        <vt:i4>5</vt:i4>
      </vt:variant>
      <vt:variant>
        <vt:lpwstr/>
      </vt:variant>
      <vt:variant>
        <vt:lpwstr>_Toc34749260</vt:lpwstr>
      </vt:variant>
      <vt:variant>
        <vt:i4>1179704</vt:i4>
      </vt:variant>
      <vt:variant>
        <vt:i4>203</vt:i4>
      </vt:variant>
      <vt:variant>
        <vt:i4>0</vt:i4>
      </vt:variant>
      <vt:variant>
        <vt:i4>5</vt:i4>
      </vt:variant>
      <vt:variant>
        <vt:lpwstr/>
      </vt:variant>
      <vt:variant>
        <vt:lpwstr>_Toc34749257</vt:lpwstr>
      </vt:variant>
      <vt:variant>
        <vt:i4>1507384</vt:i4>
      </vt:variant>
      <vt:variant>
        <vt:i4>197</vt:i4>
      </vt:variant>
      <vt:variant>
        <vt:i4>0</vt:i4>
      </vt:variant>
      <vt:variant>
        <vt:i4>5</vt:i4>
      </vt:variant>
      <vt:variant>
        <vt:lpwstr/>
      </vt:variant>
      <vt:variant>
        <vt:lpwstr>_Toc34749252</vt:lpwstr>
      </vt:variant>
      <vt:variant>
        <vt:i4>1376312</vt:i4>
      </vt:variant>
      <vt:variant>
        <vt:i4>191</vt:i4>
      </vt:variant>
      <vt:variant>
        <vt:i4>0</vt:i4>
      </vt:variant>
      <vt:variant>
        <vt:i4>5</vt:i4>
      </vt:variant>
      <vt:variant>
        <vt:lpwstr/>
      </vt:variant>
      <vt:variant>
        <vt:lpwstr>_Toc34749250</vt:lpwstr>
      </vt:variant>
      <vt:variant>
        <vt:i4>1179705</vt:i4>
      </vt:variant>
      <vt:variant>
        <vt:i4>185</vt:i4>
      </vt:variant>
      <vt:variant>
        <vt:i4>0</vt:i4>
      </vt:variant>
      <vt:variant>
        <vt:i4>5</vt:i4>
      </vt:variant>
      <vt:variant>
        <vt:lpwstr/>
      </vt:variant>
      <vt:variant>
        <vt:lpwstr>_Toc34749247</vt:lpwstr>
      </vt:variant>
      <vt:variant>
        <vt:i4>1245241</vt:i4>
      </vt:variant>
      <vt:variant>
        <vt:i4>179</vt:i4>
      </vt:variant>
      <vt:variant>
        <vt:i4>0</vt:i4>
      </vt:variant>
      <vt:variant>
        <vt:i4>5</vt:i4>
      </vt:variant>
      <vt:variant>
        <vt:lpwstr/>
      </vt:variant>
      <vt:variant>
        <vt:lpwstr>_Toc34749246</vt:lpwstr>
      </vt:variant>
      <vt:variant>
        <vt:i4>1048633</vt:i4>
      </vt:variant>
      <vt:variant>
        <vt:i4>173</vt:i4>
      </vt:variant>
      <vt:variant>
        <vt:i4>0</vt:i4>
      </vt:variant>
      <vt:variant>
        <vt:i4>5</vt:i4>
      </vt:variant>
      <vt:variant>
        <vt:lpwstr/>
      </vt:variant>
      <vt:variant>
        <vt:lpwstr>_Toc34749245</vt:lpwstr>
      </vt:variant>
      <vt:variant>
        <vt:i4>1114169</vt:i4>
      </vt:variant>
      <vt:variant>
        <vt:i4>167</vt:i4>
      </vt:variant>
      <vt:variant>
        <vt:i4>0</vt:i4>
      </vt:variant>
      <vt:variant>
        <vt:i4>5</vt:i4>
      </vt:variant>
      <vt:variant>
        <vt:lpwstr/>
      </vt:variant>
      <vt:variant>
        <vt:lpwstr>_Toc34749244</vt:lpwstr>
      </vt:variant>
      <vt:variant>
        <vt:i4>1441849</vt:i4>
      </vt:variant>
      <vt:variant>
        <vt:i4>161</vt:i4>
      </vt:variant>
      <vt:variant>
        <vt:i4>0</vt:i4>
      </vt:variant>
      <vt:variant>
        <vt:i4>5</vt:i4>
      </vt:variant>
      <vt:variant>
        <vt:lpwstr/>
      </vt:variant>
      <vt:variant>
        <vt:lpwstr>_Toc34749243</vt:lpwstr>
      </vt:variant>
      <vt:variant>
        <vt:i4>1310777</vt:i4>
      </vt:variant>
      <vt:variant>
        <vt:i4>155</vt:i4>
      </vt:variant>
      <vt:variant>
        <vt:i4>0</vt:i4>
      </vt:variant>
      <vt:variant>
        <vt:i4>5</vt:i4>
      </vt:variant>
      <vt:variant>
        <vt:lpwstr/>
      </vt:variant>
      <vt:variant>
        <vt:lpwstr>_Toc34749241</vt:lpwstr>
      </vt:variant>
      <vt:variant>
        <vt:i4>5702682</vt:i4>
      </vt:variant>
      <vt:variant>
        <vt:i4>149</vt:i4>
      </vt:variant>
      <vt:variant>
        <vt:i4>0</vt:i4>
      </vt:variant>
      <vt:variant>
        <vt:i4>5</vt:i4>
      </vt:variant>
      <vt:variant>
        <vt:lpwstr>C:\Users\ipatova-nr\Downloads\Руководство для слушателей - В-20-1.doc</vt:lpwstr>
      </vt:variant>
      <vt:variant>
        <vt:lpwstr>_Toc34749240</vt:lpwstr>
      </vt:variant>
      <vt:variant>
        <vt:i4>6161437</vt:i4>
      </vt:variant>
      <vt:variant>
        <vt:i4>146</vt:i4>
      </vt:variant>
      <vt:variant>
        <vt:i4>0</vt:i4>
      </vt:variant>
      <vt:variant>
        <vt:i4>5</vt:i4>
      </vt:variant>
      <vt:variant>
        <vt:lpwstr>C:\Users\ipatova-nr\Downloads\Руководство для слушателей - В-20-1.doc</vt:lpwstr>
      </vt:variant>
      <vt:variant>
        <vt:lpwstr>_Toc34749239</vt:lpwstr>
      </vt:variant>
      <vt:variant>
        <vt:i4>6226973</vt:i4>
      </vt:variant>
      <vt:variant>
        <vt:i4>143</vt:i4>
      </vt:variant>
      <vt:variant>
        <vt:i4>0</vt:i4>
      </vt:variant>
      <vt:variant>
        <vt:i4>5</vt:i4>
      </vt:variant>
      <vt:variant>
        <vt:lpwstr>C:\Users\ipatova-nr\Downloads\Руководство для слушателей - В-20-1.doc</vt:lpwstr>
      </vt:variant>
      <vt:variant>
        <vt:lpwstr>_Toc34749238</vt:lpwstr>
      </vt:variant>
      <vt:variant>
        <vt:i4>1179710</vt:i4>
      </vt:variant>
      <vt:variant>
        <vt:i4>137</vt:i4>
      </vt:variant>
      <vt:variant>
        <vt:i4>0</vt:i4>
      </vt:variant>
      <vt:variant>
        <vt:i4>5</vt:i4>
      </vt:variant>
      <vt:variant>
        <vt:lpwstr/>
      </vt:variant>
      <vt:variant>
        <vt:lpwstr>_Toc34749237</vt:lpwstr>
      </vt:variant>
      <vt:variant>
        <vt:i4>1245246</vt:i4>
      </vt:variant>
      <vt:variant>
        <vt:i4>131</vt:i4>
      </vt:variant>
      <vt:variant>
        <vt:i4>0</vt:i4>
      </vt:variant>
      <vt:variant>
        <vt:i4>5</vt:i4>
      </vt:variant>
      <vt:variant>
        <vt:lpwstr/>
      </vt:variant>
      <vt:variant>
        <vt:lpwstr>_Toc34749236</vt:lpwstr>
      </vt:variant>
      <vt:variant>
        <vt:i4>1048638</vt:i4>
      </vt:variant>
      <vt:variant>
        <vt:i4>125</vt:i4>
      </vt:variant>
      <vt:variant>
        <vt:i4>0</vt:i4>
      </vt:variant>
      <vt:variant>
        <vt:i4>5</vt:i4>
      </vt:variant>
      <vt:variant>
        <vt:lpwstr/>
      </vt:variant>
      <vt:variant>
        <vt:lpwstr>_Toc34749235</vt:lpwstr>
      </vt:variant>
      <vt:variant>
        <vt:i4>1114174</vt:i4>
      </vt:variant>
      <vt:variant>
        <vt:i4>119</vt:i4>
      </vt:variant>
      <vt:variant>
        <vt:i4>0</vt:i4>
      </vt:variant>
      <vt:variant>
        <vt:i4>5</vt:i4>
      </vt:variant>
      <vt:variant>
        <vt:lpwstr/>
      </vt:variant>
      <vt:variant>
        <vt:lpwstr>_Toc34749234</vt:lpwstr>
      </vt:variant>
      <vt:variant>
        <vt:i4>1441854</vt:i4>
      </vt:variant>
      <vt:variant>
        <vt:i4>113</vt:i4>
      </vt:variant>
      <vt:variant>
        <vt:i4>0</vt:i4>
      </vt:variant>
      <vt:variant>
        <vt:i4>5</vt:i4>
      </vt:variant>
      <vt:variant>
        <vt:lpwstr/>
      </vt:variant>
      <vt:variant>
        <vt:lpwstr>_Toc34749233</vt:lpwstr>
      </vt:variant>
      <vt:variant>
        <vt:i4>1507390</vt:i4>
      </vt:variant>
      <vt:variant>
        <vt:i4>107</vt:i4>
      </vt:variant>
      <vt:variant>
        <vt:i4>0</vt:i4>
      </vt:variant>
      <vt:variant>
        <vt:i4>5</vt:i4>
      </vt:variant>
      <vt:variant>
        <vt:lpwstr/>
      </vt:variant>
      <vt:variant>
        <vt:lpwstr>_Toc34749232</vt:lpwstr>
      </vt:variant>
      <vt:variant>
        <vt:i4>1310782</vt:i4>
      </vt:variant>
      <vt:variant>
        <vt:i4>101</vt:i4>
      </vt:variant>
      <vt:variant>
        <vt:i4>0</vt:i4>
      </vt:variant>
      <vt:variant>
        <vt:i4>5</vt:i4>
      </vt:variant>
      <vt:variant>
        <vt:lpwstr/>
      </vt:variant>
      <vt:variant>
        <vt:lpwstr>_Toc34749231</vt:lpwstr>
      </vt:variant>
      <vt:variant>
        <vt:i4>1376318</vt:i4>
      </vt:variant>
      <vt:variant>
        <vt:i4>95</vt:i4>
      </vt:variant>
      <vt:variant>
        <vt:i4>0</vt:i4>
      </vt:variant>
      <vt:variant>
        <vt:i4>5</vt:i4>
      </vt:variant>
      <vt:variant>
        <vt:lpwstr/>
      </vt:variant>
      <vt:variant>
        <vt:lpwstr>_Toc34749230</vt:lpwstr>
      </vt:variant>
      <vt:variant>
        <vt:i4>1835071</vt:i4>
      </vt:variant>
      <vt:variant>
        <vt:i4>89</vt:i4>
      </vt:variant>
      <vt:variant>
        <vt:i4>0</vt:i4>
      </vt:variant>
      <vt:variant>
        <vt:i4>5</vt:i4>
      </vt:variant>
      <vt:variant>
        <vt:lpwstr/>
      </vt:variant>
      <vt:variant>
        <vt:lpwstr>_Toc34749229</vt:lpwstr>
      </vt:variant>
      <vt:variant>
        <vt:i4>1900607</vt:i4>
      </vt:variant>
      <vt:variant>
        <vt:i4>83</vt:i4>
      </vt:variant>
      <vt:variant>
        <vt:i4>0</vt:i4>
      </vt:variant>
      <vt:variant>
        <vt:i4>5</vt:i4>
      </vt:variant>
      <vt:variant>
        <vt:lpwstr/>
      </vt:variant>
      <vt:variant>
        <vt:lpwstr>_Toc34749228</vt:lpwstr>
      </vt:variant>
      <vt:variant>
        <vt:i4>1179711</vt:i4>
      </vt:variant>
      <vt:variant>
        <vt:i4>77</vt:i4>
      </vt:variant>
      <vt:variant>
        <vt:i4>0</vt:i4>
      </vt:variant>
      <vt:variant>
        <vt:i4>5</vt:i4>
      </vt:variant>
      <vt:variant>
        <vt:lpwstr/>
      </vt:variant>
      <vt:variant>
        <vt:lpwstr>_Toc34749227</vt:lpwstr>
      </vt:variant>
      <vt:variant>
        <vt:i4>1245247</vt:i4>
      </vt:variant>
      <vt:variant>
        <vt:i4>71</vt:i4>
      </vt:variant>
      <vt:variant>
        <vt:i4>0</vt:i4>
      </vt:variant>
      <vt:variant>
        <vt:i4>5</vt:i4>
      </vt:variant>
      <vt:variant>
        <vt:lpwstr/>
      </vt:variant>
      <vt:variant>
        <vt:lpwstr>_Toc34749226</vt:lpwstr>
      </vt:variant>
      <vt:variant>
        <vt:i4>1048639</vt:i4>
      </vt:variant>
      <vt:variant>
        <vt:i4>65</vt:i4>
      </vt:variant>
      <vt:variant>
        <vt:i4>0</vt:i4>
      </vt:variant>
      <vt:variant>
        <vt:i4>5</vt:i4>
      </vt:variant>
      <vt:variant>
        <vt:lpwstr/>
      </vt:variant>
      <vt:variant>
        <vt:lpwstr>_Toc34749225</vt:lpwstr>
      </vt:variant>
      <vt:variant>
        <vt:i4>5440540</vt:i4>
      </vt:variant>
      <vt:variant>
        <vt:i4>59</vt:i4>
      </vt:variant>
      <vt:variant>
        <vt:i4>0</vt:i4>
      </vt:variant>
      <vt:variant>
        <vt:i4>5</vt:i4>
      </vt:variant>
      <vt:variant>
        <vt:lpwstr>C:\Users\ipatova-nr\Downloads\Руководство для слушателей - В-20-1.doc</vt:lpwstr>
      </vt:variant>
      <vt:variant>
        <vt:lpwstr>_Toc34749224</vt:lpwstr>
      </vt:variant>
      <vt:variant>
        <vt:i4>1441855</vt:i4>
      </vt:variant>
      <vt:variant>
        <vt:i4>53</vt:i4>
      </vt:variant>
      <vt:variant>
        <vt:i4>0</vt:i4>
      </vt:variant>
      <vt:variant>
        <vt:i4>5</vt:i4>
      </vt:variant>
      <vt:variant>
        <vt:lpwstr/>
      </vt:variant>
      <vt:variant>
        <vt:lpwstr>_Toc34749223</vt:lpwstr>
      </vt:variant>
      <vt:variant>
        <vt:i4>1507391</vt:i4>
      </vt:variant>
      <vt:variant>
        <vt:i4>47</vt:i4>
      </vt:variant>
      <vt:variant>
        <vt:i4>0</vt:i4>
      </vt:variant>
      <vt:variant>
        <vt:i4>5</vt:i4>
      </vt:variant>
      <vt:variant>
        <vt:lpwstr/>
      </vt:variant>
      <vt:variant>
        <vt:lpwstr>_Toc34749222</vt:lpwstr>
      </vt:variant>
      <vt:variant>
        <vt:i4>1310783</vt:i4>
      </vt:variant>
      <vt:variant>
        <vt:i4>41</vt:i4>
      </vt:variant>
      <vt:variant>
        <vt:i4>0</vt:i4>
      </vt:variant>
      <vt:variant>
        <vt:i4>5</vt:i4>
      </vt:variant>
      <vt:variant>
        <vt:lpwstr/>
      </vt:variant>
      <vt:variant>
        <vt:lpwstr>_Toc34749221</vt:lpwstr>
      </vt:variant>
      <vt:variant>
        <vt:i4>1376319</vt:i4>
      </vt:variant>
      <vt:variant>
        <vt:i4>35</vt:i4>
      </vt:variant>
      <vt:variant>
        <vt:i4>0</vt:i4>
      </vt:variant>
      <vt:variant>
        <vt:i4>5</vt:i4>
      </vt:variant>
      <vt:variant>
        <vt:lpwstr/>
      </vt:variant>
      <vt:variant>
        <vt:lpwstr>_Toc34749220</vt:lpwstr>
      </vt:variant>
      <vt:variant>
        <vt:i4>1179708</vt:i4>
      </vt:variant>
      <vt:variant>
        <vt:i4>29</vt:i4>
      </vt:variant>
      <vt:variant>
        <vt:i4>0</vt:i4>
      </vt:variant>
      <vt:variant>
        <vt:i4>5</vt:i4>
      </vt:variant>
      <vt:variant>
        <vt:lpwstr/>
      </vt:variant>
      <vt:variant>
        <vt:lpwstr>_Toc34749217</vt:lpwstr>
      </vt:variant>
      <vt:variant>
        <vt:i4>6161439</vt:i4>
      </vt:variant>
      <vt:variant>
        <vt:i4>23</vt:i4>
      </vt:variant>
      <vt:variant>
        <vt:i4>0</vt:i4>
      </vt:variant>
      <vt:variant>
        <vt:i4>5</vt:i4>
      </vt:variant>
      <vt:variant>
        <vt:lpwstr>C:\Users\ipatova-nr\Downloads\Руководство для слушателей - В-20-1.doc</vt:lpwstr>
      </vt:variant>
      <vt:variant>
        <vt:lpwstr>_Toc34749219</vt:lpwstr>
      </vt:variant>
      <vt:variant>
        <vt:i4>6226975</vt:i4>
      </vt:variant>
      <vt:variant>
        <vt:i4>17</vt:i4>
      </vt:variant>
      <vt:variant>
        <vt:i4>0</vt:i4>
      </vt:variant>
      <vt:variant>
        <vt:i4>5</vt:i4>
      </vt:variant>
      <vt:variant>
        <vt:lpwstr>C:\Users\ipatova-nr\Downloads\Руководство для слушателей - В-20-1.doc</vt:lpwstr>
      </vt:variant>
      <vt:variant>
        <vt:lpwstr>_Toc34749218</vt:lpwstr>
      </vt:variant>
      <vt:variant>
        <vt:i4>5309471</vt:i4>
      </vt:variant>
      <vt:variant>
        <vt:i4>11</vt:i4>
      </vt:variant>
      <vt:variant>
        <vt:i4>0</vt:i4>
      </vt:variant>
      <vt:variant>
        <vt:i4>5</vt:i4>
      </vt:variant>
      <vt:variant>
        <vt:lpwstr>C:\Users\ipatova-nr\Downloads\Руководство для слушателей - В-20-1.doc</vt:lpwstr>
      </vt:variant>
      <vt:variant>
        <vt:lpwstr>_Toc34749216</vt:lpwstr>
      </vt:variant>
      <vt:variant>
        <vt:i4>5375007</vt:i4>
      </vt:variant>
      <vt:variant>
        <vt:i4>5</vt:i4>
      </vt:variant>
      <vt:variant>
        <vt:i4>0</vt:i4>
      </vt:variant>
      <vt:variant>
        <vt:i4>5</vt:i4>
      </vt:variant>
      <vt:variant>
        <vt:lpwstr>C:\Users\ipatova-nr\Downloads\Руководство для слушателей - В-20-1.doc</vt:lpwstr>
      </vt:variant>
      <vt:variant>
        <vt:lpwstr>_Toc34749215</vt:lpwstr>
      </vt:variant>
      <vt:variant>
        <vt:i4>5440543</vt:i4>
      </vt:variant>
      <vt:variant>
        <vt:i4>2</vt:i4>
      </vt:variant>
      <vt:variant>
        <vt:i4>0</vt:i4>
      </vt:variant>
      <vt:variant>
        <vt:i4>5</vt:i4>
      </vt:variant>
      <vt:variant>
        <vt:lpwstr>C:\Users\ipatova-nr\Downloads\Руководство для слушателей - В-20-1.doc</vt:lpwstr>
      </vt:variant>
      <vt:variant>
        <vt:lpwstr>_Toc34749214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Итоговая квалификационная работа (шаблон)</dc:title>
  <dc:creator>Максина Надежда Дмитриевна</dc:creator>
  <cp:lastModifiedBy>ProfessorAdm</cp:lastModifiedBy>
  <cp:revision>2</cp:revision>
  <dcterms:created xsi:type="dcterms:W3CDTF">2025-05-21T13:49:00Z</dcterms:created>
  <dcterms:modified xsi:type="dcterms:W3CDTF">2025-05-21T13:49:00Z</dcterms:modified>
</cp:coreProperties>
</file>